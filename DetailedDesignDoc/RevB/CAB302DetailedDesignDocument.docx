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276363395"/>
        <w:docPartObj>
          <w:docPartGallery w:val="Cover Pages"/>
          <w:docPartUnique/>
        </w:docPartObj>
      </w:sdtPr>
      <w:sdtEndPr>
        <w:rPr>
          <w:sz w:val="24"/>
        </w:rPr>
      </w:sdtEndPr>
      <w:sdtContent>
        <w:p w14:paraId="2FECB619" w14:textId="77777777" w:rsidR="008975BB" w:rsidRDefault="008975BB">
          <w:pPr>
            <w:pStyle w:val="NoSpacing"/>
            <w:rPr>
              <w:sz w:val="2"/>
            </w:rPr>
          </w:pPr>
        </w:p>
        <w:p w14:paraId="2712B9B2" w14:textId="77777777" w:rsidR="008975BB" w:rsidRDefault="008975BB">
          <w:r>
            <w:rPr>
              <w:noProof/>
              <w:color w:val="2F5496" w:themeColor="accent1"/>
              <w:sz w:val="36"/>
              <w:szCs w:val="36"/>
            </w:rPr>
            <mc:AlternateContent>
              <mc:Choice Requires="wpg">
                <w:drawing>
                  <wp:anchor distT="0" distB="0" distL="114300" distR="114300" simplePos="0" relativeHeight="251660288" behindDoc="1" locked="0" layoutInCell="1" allowOverlap="1" wp14:anchorId="2D08D621" wp14:editId="3F7B56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15240" b="2540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bg1">
                                <a:lumMod val="65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chemeClr val="bg1">
                                    <a:lumMod val="85000"/>
                                  </a:schemeClr>
                                </a:solidFill>
                                <a:round/>
                                <a:headEnd/>
                                <a:tailEnd/>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chemeClr val="bg1">
                                    <a:lumMod val="85000"/>
                                  </a:schemeClr>
                                </a:solidFill>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chemeClr val="bg1">
                                    <a:lumMod val="85000"/>
                                  </a:schemeClr>
                                </a:solidFill>
                                <a:round/>
                                <a:headEnd/>
                                <a:tailEnd/>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chemeClr val="bg1">
                                    <a:lumMod val="85000"/>
                                  </a:schemeClr>
                                </a:solidFill>
                                <a:round/>
                                <a:headEnd/>
                                <a:tailEnd/>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9525">
                                <a:solidFill>
                                  <a:schemeClr val="bg1">
                                    <a:lumMod val="85000"/>
                                  </a:schemeClr>
                                </a:solidFill>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DC252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DUbkdtfwYAAGAjAAAO&#10;AAAAAAAAAAAAAAAAAC4CAABkcnMvZTJvRG9jLnhtbFBLAQItABQABgAIAAAAIQAKINSC2gAAAAUB&#10;AAAPAAAAAAAAAAAAAAAAANkIAABkcnMvZG93bnJldi54bWxQSwUGAAAAAAQABADzAAAA4A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" path="m4,1786l,1782,1776,r5,5l4,1786xe" filled="f" strokecolor="#d8d8d8 [2732]">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" path="m5,2234l,2229,2229,r5,5l5,2234xe" filled="f" strokecolor="#d8d8d8 [2732]">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" path="m9,2197l,2193,2188,r9,10l9,2197xe" filled="f" strokecolor="#d8d8d8 [2732]">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" path="m9,1966l,1957,1952,r9,9l9,1966xe" filled="f" strokecolor="#d8d8d8 [2732]">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" path="m,2732r,-4l2722,r5,5l,2732xe" filled="f" strokecolor="#d8d8d8 [2732]">
                      <v:path arrowok="t" o:connecttype="custom" o:connectlocs="0,4337050;0,4330700;4321175,0;4329113,7938;0,4337050" o:connectangles="0,0,0,0,0"/>
                    </v:shape>
                    <w10:wrap anchorx="page" anchory="page"/>
                  </v:group>
                </w:pict>
              </mc:Fallback>
            </mc:AlternateContent>
          </w:r>
        </w:p>
        <w:p w14:paraId="146AA8A0" w14:textId="77777777" w:rsidR="006933B3" w:rsidRPr="003E6504" w:rsidRDefault="003374B0" w:rsidP="003E6504">
          <w:r>
            <w:rPr>
              <w:noProof/>
            </w:rPr>
            <mc:AlternateContent>
              <mc:Choice Requires="wps">
                <w:drawing>
                  <wp:anchor distT="45720" distB="45720" distL="114300" distR="114300" simplePos="0" relativeHeight="251663360" behindDoc="0" locked="0" layoutInCell="1" allowOverlap="1" wp14:anchorId="1D0A45DA" wp14:editId="0B61EDC8">
                    <wp:simplePos x="0" y="0"/>
                    <wp:positionH relativeFrom="column">
                      <wp:posOffset>71755</wp:posOffset>
                    </wp:positionH>
                    <wp:positionV relativeFrom="page">
                      <wp:posOffset>5200263</wp:posOffset>
                    </wp:positionV>
                    <wp:extent cx="3818890" cy="9728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972820"/>
                            </a:xfrm>
                            <a:prstGeom prst="rect">
                              <a:avLst/>
                            </a:prstGeom>
                            <a:noFill/>
                            <a:ln w="9525">
                              <a:noFill/>
                              <a:miter lim="800000"/>
                              <a:headEnd/>
                              <a:tailEnd/>
                            </a:ln>
                          </wps:spPr>
                          <wps:txbx>
                            <w:txbxContent>
                              <w:p w14:paraId="55AFFA4B" w14:textId="77777777" w:rsidR="005306FA" w:rsidRDefault="005306FA">
                                <w:pPr>
                                  <w:rPr>
                                    <w:rFonts w:ascii="Bahnschrift" w:hAnsi="Bahnschrift"/>
                                    <w:color w:val="767171" w:themeColor="background2" w:themeShade="80"/>
                                    <w:sz w:val="32"/>
                                    <w:szCs w:val="32"/>
                                  </w:rPr>
                                </w:pPr>
                                <w:r w:rsidRPr="006E6480">
                                  <w:rPr>
                                    <w:rFonts w:ascii="Bahnschrift" w:hAnsi="Bahnschrift"/>
                                    <w:color w:val="767171" w:themeColor="background2" w:themeShade="80"/>
                                    <w:sz w:val="32"/>
                                    <w:szCs w:val="32"/>
                                  </w:rPr>
                                  <w:t>By</w:t>
                                </w:r>
                                <w:r>
                                  <w:rPr>
                                    <w:rFonts w:ascii="Bahnschrift" w:hAnsi="Bahnschrift"/>
                                    <w:color w:val="767171" w:themeColor="background2" w:themeShade="80"/>
                                    <w:sz w:val="32"/>
                                    <w:szCs w:val="32"/>
                                  </w:rPr>
                                  <w:t xml:space="preserve"> Group of 4, #20 </w:t>
                                </w:r>
                              </w:p>
                              <w:p w14:paraId="74FCFA67" w14:textId="13AB6915" w:rsidR="005306FA" w:rsidRPr="004B43F8" w:rsidRDefault="005306FA">
                                <w:pPr>
                                  <w:rPr>
                                    <w:rFonts w:ascii="Bahnschrift" w:hAnsi="Bahnschrift"/>
                                    <w:color w:val="6F92D2" w:themeColor="accent1" w:themeTint="99"/>
                                    <w:sz w:val="36"/>
                                    <w:szCs w:val="36"/>
                                  </w:rPr>
                                </w:pPr>
                                <w:r w:rsidRPr="004B43F8">
                                  <w:rPr>
                                    <w:rFonts w:ascii="Bahnschrift" w:hAnsi="Bahnschrift"/>
                                    <w:color w:val="AEAAAA" w:themeColor="background2" w:themeShade="BF"/>
                                    <w:sz w:val="36"/>
                                    <w:szCs w:val="36"/>
                                  </w:rPr>
                                  <w:t>AKA</w:t>
                                </w:r>
                                <w:r w:rsidRPr="004B43F8">
                                  <w:rPr>
                                    <w:rFonts w:ascii="Bahnschrift" w:hAnsi="Bahnschrift"/>
                                    <w:color w:val="6F92D2" w:themeColor="accent1" w:themeTint="99"/>
                                    <w:sz w:val="36"/>
                                    <w:szCs w:val="36"/>
                                  </w:rPr>
                                  <w:t xml:space="preserve"> “G420 Developers”</w:t>
                                </w:r>
                              </w:p>
                              <w:p w14:paraId="7C3CF013" w14:textId="6B5C8729" w:rsidR="005306FA" w:rsidRPr="0022095E" w:rsidRDefault="005306FA">
                                <w:pPr>
                                  <w:rPr>
                                    <w:rFonts w:ascii="Bahnschrift" w:hAnsi="Bahnschrift"/>
                                    <w:color w:val="AEAAAA" w:themeColor="background2" w:themeShade="BF"/>
                                    <w:sz w:val="28"/>
                                    <w:szCs w:val="28"/>
                                  </w:rPr>
                                </w:pPr>
                                <w:r w:rsidRPr="0022095E">
                                  <w:rPr>
                                    <w:rFonts w:ascii="Bahnschrift" w:hAnsi="Bahnschrift"/>
                                    <w:color w:val="AEAAAA" w:themeColor="background2" w:themeShade="BF"/>
                                    <w:sz w:val="28"/>
                                    <w:szCs w:val="28"/>
                                  </w:rPr>
                                  <w:t>Robyn Bullemor</w:t>
                                </w:r>
                                <w:r w:rsidRPr="0022095E">
                                  <w:rPr>
                                    <w:rFonts w:ascii="Bahnschrift" w:hAnsi="Bahnschrift"/>
                                    <w:color w:val="AEAAAA" w:themeColor="background2" w:themeShade="BF"/>
                                    <w:sz w:val="28"/>
                                    <w:szCs w:val="28"/>
                                  </w:rPr>
                                  <w:tab/>
                                  <w:t>N</w:t>
                                </w:r>
                                <w:r>
                                  <w:rPr>
                                    <w:rFonts w:ascii="Bahnschrift" w:hAnsi="Bahnschrift"/>
                                    <w:color w:val="AEAAAA" w:themeColor="background2" w:themeShade="BF"/>
                                    <w:sz w:val="28"/>
                                    <w:szCs w:val="28"/>
                                  </w:rPr>
                                  <w:t>7133138</w:t>
                                </w:r>
                              </w:p>
                              <w:p w14:paraId="0DD4A387" w14:textId="3E1380B1" w:rsidR="005306FA" w:rsidRPr="0022095E" w:rsidRDefault="005306FA">
                                <w:pPr>
                                  <w:rPr>
                                    <w:rFonts w:ascii="Bahnschrift" w:hAnsi="Bahnschrift"/>
                                    <w:color w:val="AEAAAA" w:themeColor="background2" w:themeShade="BF"/>
                                    <w:sz w:val="28"/>
                                    <w:szCs w:val="28"/>
                                  </w:rPr>
                                </w:pPr>
                                <w:r w:rsidRPr="0022095E">
                                  <w:rPr>
                                    <w:rFonts w:ascii="Bahnschrift" w:hAnsi="Bahnschrift"/>
                                    <w:color w:val="AEAAAA" w:themeColor="background2" w:themeShade="BF"/>
                                    <w:sz w:val="28"/>
                                    <w:szCs w:val="28"/>
                                  </w:rPr>
                                  <w:t xml:space="preserve">James Crawford </w:t>
                                </w:r>
                                <w:r w:rsidRPr="0022095E">
                                  <w:rPr>
                                    <w:rFonts w:ascii="Bahnschrift" w:hAnsi="Bahnschrift"/>
                                    <w:color w:val="AEAAAA" w:themeColor="background2" w:themeShade="BF"/>
                                    <w:sz w:val="28"/>
                                    <w:szCs w:val="28"/>
                                  </w:rPr>
                                  <w:tab/>
                                  <w:t>N</w:t>
                                </w:r>
                                <w:r>
                                  <w:rPr>
                                    <w:rFonts w:ascii="Bahnschrift" w:hAnsi="Bahnschrift"/>
                                    <w:color w:val="AEAAAA" w:themeColor="background2" w:themeShade="BF"/>
                                    <w:sz w:val="28"/>
                                    <w:szCs w:val="28"/>
                                  </w:rPr>
                                  <w:t>10200631</w:t>
                                </w:r>
                              </w:p>
                              <w:p w14:paraId="0E64E7B2" w14:textId="646E71D1" w:rsidR="005306FA" w:rsidRPr="0022095E" w:rsidRDefault="005306FA">
                                <w:pPr>
                                  <w:rPr>
                                    <w:rFonts w:ascii="Bahnschrift" w:hAnsi="Bahnschrift"/>
                                    <w:color w:val="AEAAAA" w:themeColor="background2" w:themeShade="BF"/>
                                    <w:sz w:val="28"/>
                                    <w:szCs w:val="28"/>
                                  </w:rPr>
                                </w:pPr>
                                <w:r w:rsidRPr="0022095E">
                                  <w:rPr>
                                    <w:rFonts w:ascii="Bahnschrift" w:hAnsi="Bahnschrift"/>
                                    <w:color w:val="AEAAAA" w:themeColor="background2" w:themeShade="BF"/>
                                    <w:sz w:val="28"/>
                                    <w:szCs w:val="28"/>
                                  </w:rPr>
                                  <w:t>Nathan Donald</w:t>
                                </w:r>
                                <w:r w:rsidRPr="0022095E">
                                  <w:rPr>
                                    <w:rFonts w:ascii="Bahnschrift" w:hAnsi="Bahnschrift"/>
                                    <w:color w:val="AEAAAA" w:themeColor="background2" w:themeShade="BF"/>
                                    <w:sz w:val="28"/>
                                    <w:szCs w:val="28"/>
                                  </w:rPr>
                                  <w:tab/>
                                  <w:t>N</w:t>
                                </w:r>
                                <w:r>
                                  <w:rPr>
                                    <w:rFonts w:ascii="Bahnschrift" w:hAnsi="Bahnschrift"/>
                                    <w:color w:val="AEAAAA" w:themeColor="background2" w:themeShade="BF"/>
                                    <w:sz w:val="28"/>
                                    <w:szCs w:val="28"/>
                                  </w:rPr>
                                  <w:t>10472282</w:t>
                                </w:r>
                              </w:p>
                              <w:p w14:paraId="33C30BE1" w14:textId="3F8979CB" w:rsidR="005306FA" w:rsidRPr="0022095E" w:rsidRDefault="005306FA">
                                <w:pPr>
                                  <w:rPr>
                                    <w:rFonts w:ascii="Bahnschrift" w:hAnsi="Bahnschrift"/>
                                    <w:color w:val="AEAAAA" w:themeColor="background2" w:themeShade="BF"/>
                                    <w:sz w:val="28"/>
                                    <w:szCs w:val="28"/>
                                  </w:rPr>
                                </w:pPr>
                                <w:r w:rsidRPr="0022095E">
                                  <w:rPr>
                                    <w:rFonts w:ascii="Bahnschrift" w:hAnsi="Bahnschrift"/>
                                    <w:color w:val="AEAAAA" w:themeColor="background2" w:themeShade="BF"/>
                                    <w:sz w:val="28"/>
                                    <w:szCs w:val="28"/>
                                  </w:rPr>
                                  <w:t xml:space="preserve">David Bulyaki </w:t>
                                </w:r>
                                <w:r w:rsidRPr="0022095E">
                                  <w:rPr>
                                    <w:rFonts w:ascii="Bahnschrift" w:hAnsi="Bahnschrift"/>
                                    <w:color w:val="AEAAAA" w:themeColor="background2" w:themeShade="BF"/>
                                    <w:sz w:val="28"/>
                                    <w:szCs w:val="28"/>
                                  </w:rPr>
                                  <w:tab/>
                                  <w:t>N5882184</w:t>
                                </w:r>
                              </w:p>
                              <w:p w14:paraId="5CAB7D3F" w14:textId="40F5048A" w:rsidR="005306FA" w:rsidRPr="00DC4AEC" w:rsidRDefault="005306FA">
                                <w:pPr>
                                  <w:rPr>
                                    <w:rFonts w:ascii="Bahnschrift" w:hAnsi="Bahnschrift"/>
                                    <w:color w:val="6F92D2" w:themeColor="accent1" w:themeTint="99"/>
                                    <w:sz w:val="40"/>
                                    <w:szCs w:val="40"/>
                                  </w:rPr>
                                </w:pPr>
                                <w:r w:rsidRPr="00DC4AEC">
                                  <w:rPr>
                                    <w:rFonts w:ascii="Bahnschrift" w:hAnsi="Bahnschrift"/>
                                    <w:color w:val="6F92D2" w:themeColor="accent1" w:themeTint="99"/>
                                    <w:sz w:val="40"/>
                                    <w:szCs w:val="40"/>
                                  </w:rPr>
                                  <w:t>2020-0</w:t>
                                </w:r>
                                <w:r>
                                  <w:rPr>
                                    <w:rFonts w:ascii="Bahnschrift" w:hAnsi="Bahnschrift"/>
                                    <w:color w:val="6F92D2" w:themeColor="accent1" w:themeTint="99"/>
                                    <w:sz w:val="40"/>
                                    <w:szCs w:val="40"/>
                                  </w:rPr>
                                  <w:t>5</w:t>
                                </w:r>
                                <w:r w:rsidRPr="00DC4AEC">
                                  <w:rPr>
                                    <w:rFonts w:ascii="Bahnschrift" w:hAnsi="Bahnschrift"/>
                                    <w:color w:val="6F92D2" w:themeColor="accent1" w:themeTint="99"/>
                                    <w:sz w:val="40"/>
                                    <w:szCs w:val="40"/>
                                  </w:rPr>
                                  <w:t>-</w:t>
                                </w:r>
                                <w:r>
                                  <w:rPr>
                                    <w:rFonts w:ascii="Bahnschrift" w:hAnsi="Bahnschrift"/>
                                    <w:color w:val="6F92D2" w:themeColor="accent1" w:themeTint="99"/>
                                    <w:sz w:val="40"/>
                                    <w:szCs w:val="40"/>
                                  </w:rPr>
                                  <w:t>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0A45DA" id="_x0000_t202" coordsize="21600,21600" o:spt="202" path="m,l,21600r21600,l21600,xe">
                    <v:stroke joinstyle="miter"/>
                    <v:path gradientshapeok="t" o:connecttype="rect"/>
                  </v:shapetype>
                  <v:shape id="Text Box 2" o:spid="_x0000_s1026" type="#_x0000_t202" style="position:absolute;margin-left:5.65pt;margin-top:409.45pt;width:300.7pt;height:76.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" filled="f" stroked="f">
                    <v:textbox style="mso-fit-shape-to-text:t">
                      <w:txbxContent>
                        <w:p w14:paraId="55AFFA4B" w14:textId="77777777" w:rsidR="005306FA" w:rsidRDefault="005306FA">
                          <w:pPr>
                            <w:rPr>
                              <w:rFonts w:ascii="Bahnschrift" w:hAnsi="Bahnschrift"/>
                              <w:color w:val="767171" w:themeColor="background2" w:themeShade="80"/>
                              <w:sz w:val="32"/>
                              <w:szCs w:val="32"/>
                            </w:rPr>
                          </w:pPr>
                          <w:r w:rsidRPr="006E6480">
                            <w:rPr>
                              <w:rFonts w:ascii="Bahnschrift" w:hAnsi="Bahnschrift"/>
                              <w:color w:val="767171" w:themeColor="background2" w:themeShade="80"/>
                              <w:sz w:val="32"/>
                              <w:szCs w:val="32"/>
                            </w:rPr>
                            <w:t>By</w:t>
                          </w:r>
                          <w:r>
                            <w:rPr>
                              <w:rFonts w:ascii="Bahnschrift" w:hAnsi="Bahnschrift"/>
                              <w:color w:val="767171" w:themeColor="background2" w:themeShade="80"/>
                              <w:sz w:val="32"/>
                              <w:szCs w:val="32"/>
                            </w:rPr>
                            <w:t xml:space="preserve"> Group of 4, #20 </w:t>
                          </w:r>
                        </w:p>
                        <w:p w14:paraId="74FCFA67" w14:textId="13AB6915" w:rsidR="005306FA" w:rsidRPr="004B43F8" w:rsidRDefault="005306FA">
                          <w:pPr>
                            <w:rPr>
                              <w:rFonts w:ascii="Bahnschrift" w:hAnsi="Bahnschrift"/>
                              <w:color w:val="6F92D2" w:themeColor="accent1" w:themeTint="99"/>
                              <w:sz w:val="36"/>
                              <w:szCs w:val="36"/>
                            </w:rPr>
                          </w:pPr>
                          <w:r w:rsidRPr="004B43F8">
                            <w:rPr>
                              <w:rFonts w:ascii="Bahnschrift" w:hAnsi="Bahnschrift"/>
                              <w:color w:val="AEAAAA" w:themeColor="background2" w:themeShade="BF"/>
                              <w:sz w:val="36"/>
                              <w:szCs w:val="36"/>
                            </w:rPr>
                            <w:t>AKA</w:t>
                          </w:r>
                          <w:r w:rsidRPr="004B43F8">
                            <w:rPr>
                              <w:rFonts w:ascii="Bahnschrift" w:hAnsi="Bahnschrift"/>
                              <w:color w:val="6F92D2" w:themeColor="accent1" w:themeTint="99"/>
                              <w:sz w:val="36"/>
                              <w:szCs w:val="36"/>
                            </w:rPr>
                            <w:t xml:space="preserve"> “G420 Developers”</w:t>
                          </w:r>
                        </w:p>
                        <w:p w14:paraId="7C3CF013" w14:textId="6B5C8729" w:rsidR="005306FA" w:rsidRPr="0022095E" w:rsidRDefault="005306FA">
                          <w:pPr>
                            <w:rPr>
                              <w:rFonts w:ascii="Bahnschrift" w:hAnsi="Bahnschrift"/>
                              <w:color w:val="AEAAAA" w:themeColor="background2" w:themeShade="BF"/>
                              <w:sz w:val="28"/>
                              <w:szCs w:val="28"/>
                            </w:rPr>
                          </w:pPr>
                          <w:r w:rsidRPr="0022095E">
                            <w:rPr>
                              <w:rFonts w:ascii="Bahnschrift" w:hAnsi="Bahnschrift"/>
                              <w:color w:val="AEAAAA" w:themeColor="background2" w:themeShade="BF"/>
                              <w:sz w:val="28"/>
                              <w:szCs w:val="28"/>
                            </w:rPr>
                            <w:t>Robyn Bullemor</w:t>
                          </w:r>
                          <w:r w:rsidRPr="0022095E">
                            <w:rPr>
                              <w:rFonts w:ascii="Bahnschrift" w:hAnsi="Bahnschrift"/>
                              <w:color w:val="AEAAAA" w:themeColor="background2" w:themeShade="BF"/>
                              <w:sz w:val="28"/>
                              <w:szCs w:val="28"/>
                            </w:rPr>
                            <w:tab/>
                            <w:t>N</w:t>
                          </w:r>
                          <w:r>
                            <w:rPr>
                              <w:rFonts w:ascii="Bahnschrift" w:hAnsi="Bahnschrift"/>
                              <w:color w:val="AEAAAA" w:themeColor="background2" w:themeShade="BF"/>
                              <w:sz w:val="28"/>
                              <w:szCs w:val="28"/>
                            </w:rPr>
                            <w:t>7133138</w:t>
                          </w:r>
                        </w:p>
                        <w:p w14:paraId="0DD4A387" w14:textId="3E1380B1" w:rsidR="005306FA" w:rsidRPr="0022095E" w:rsidRDefault="005306FA">
                          <w:pPr>
                            <w:rPr>
                              <w:rFonts w:ascii="Bahnschrift" w:hAnsi="Bahnschrift"/>
                              <w:color w:val="AEAAAA" w:themeColor="background2" w:themeShade="BF"/>
                              <w:sz w:val="28"/>
                              <w:szCs w:val="28"/>
                            </w:rPr>
                          </w:pPr>
                          <w:r w:rsidRPr="0022095E">
                            <w:rPr>
                              <w:rFonts w:ascii="Bahnschrift" w:hAnsi="Bahnschrift"/>
                              <w:color w:val="AEAAAA" w:themeColor="background2" w:themeShade="BF"/>
                              <w:sz w:val="28"/>
                              <w:szCs w:val="28"/>
                            </w:rPr>
                            <w:t xml:space="preserve">James Crawford </w:t>
                          </w:r>
                          <w:r w:rsidRPr="0022095E">
                            <w:rPr>
                              <w:rFonts w:ascii="Bahnschrift" w:hAnsi="Bahnschrift"/>
                              <w:color w:val="AEAAAA" w:themeColor="background2" w:themeShade="BF"/>
                              <w:sz w:val="28"/>
                              <w:szCs w:val="28"/>
                            </w:rPr>
                            <w:tab/>
                            <w:t>N</w:t>
                          </w:r>
                          <w:r>
                            <w:rPr>
                              <w:rFonts w:ascii="Bahnschrift" w:hAnsi="Bahnschrift"/>
                              <w:color w:val="AEAAAA" w:themeColor="background2" w:themeShade="BF"/>
                              <w:sz w:val="28"/>
                              <w:szCs w:val="28"/>
                            </w:rPr>
                            <w:t>10200631</w:t>
                          </w:r>
                        </w:p>
                        <w:p w14:paraId="0E64E7B2" w14:textId="646E71D1" w:rsidR="005306FA" w:rsidRPr="0022095E" w:rsidRDefault="005306FA">
                          <w:pPr>
                            <w:rPr>
                              <w:rFonts w:ascii="Bahnschrift" w:hAnsi="Bahnschrift"/>
                              <w:color w:val="AEAAAA" w:themeColor="background2" w:themeShade="BF"/>
                              <w:sz w:val="28"/>
                              <w:szCs w:val="28"/>
                            </w:rPr>
                          </w:pPr>
                          <w:r w:rsidRPr="0022095E">
                            <w:rPr>
                              <w:rFonts w:ascii="Bahnschrift" w:hAnsi="Bahnschrift"/>
                              <w:color w:val="AEAAAA" w:themeColor="background2" w:themeShade="BF"/>
                              <w:sz w:val="28"/>
                              <w:szCs w:val="28"/>
                            </w:rPr>
                            <w:t>Nathan Donald</w:t>
                          </w:r>
                          <w:r w:rsidRPr="0022095E">
                            <w:rPr>
                              <w:rFonts w:ascii="Bahnschrift" w:hAnsi="Bahnschrift"/>
                              <w:color w:val="AEAAAA" w:themeColor="background2" w:themeShade="BF"/>
                              <w:sz w:val="28"/>
                              <w:szCs w:val="28"/>
                            </w:rPr>
                            <w:tab/>
                            <w:t>N</w:t>
                          </w:r>
                          <w:r>
                            <w:rPr>
                              <w:rFonts w:ascii="Bahnschrift" w:hAnsi="Bahnschrift"/>
                              <w:color w:val="AEAAAA" w:themeColor="background2" w:themeShade="BF"/>
                              <w:sz w:val="28"/>
                              <w:szCs w:val="28"/>
                            </w:rPr>
                            <w:t>10472282</w:t>
                          </w:r>
                        </w:p>
                        <w:p w14:paraId="33C30BE1" w14:textId="3F8979CB" w:rsidR="005306FA" w:rsidRPr="0022095E" w:rsidRDefault="005306FA">
                          <w:pPr>
                            <w:rPr>
                              <w:rFonts w:ascii="Bahnschrift" w:hAnsi="Bahnschrift"/>
                              <w:color w:val="AEAAAA" w:themeColor="background2" w:themeShade="BF"/>
                              <w:sz w:val="28"/>
                              <w:szCs w:val="28"/>
                            </w:rPr>
                          </w:pPr>
                          <w:r w:rsidRPr="0022095E">
                            <w:rPr>
                              <w:rFonts w:ascii="Bahnschrift" w:hAnsi="Bahnschrift"/>
                              <w:color w:val="AEAAAA" w:themeColor="background2" w:themeShade="BF"/>
                              <w:sz w:val="28"/>
                              <w:szCs w:val="28"/>
                            </w:rPr>
                            <w:t xml:space="preserve">David Bulyaki </w:t>
                          </w:r>
                          <w:r w:rsidRPr="0022095E">
                            <w:rPr>
                              <w:rFonts w:ascii="Bahnschrift" w:hAnsi="Bahnschrift"/>
                              <w:color w:val="AEAAAA" w:themeColor="background2" w:themeShade="BF"/>
                              <w:sz w:val="28"/>
                              <w:szCs w:val="28"/>
                            </w:rPr>
                            <w:tab/>
                            <w:t>N5882184</w:t>
                          </w:r>
                        </w:p>
                        <w:p w14:paraId="5CAB7D3F" w14:textId="40F5048A" w:rsidR="005306FA" w:rsidRPr="00DC4AEC" w:rsidRDefault="005306FA">
                          <w:pPr>
                            <w:rPr>
                              <w:rFonts w:ascii="Bahnschrift" w:hAnsi="Bahnschrift"/>
                              <w:color w:val="6F92D2" w:themeColor="accent1" w:themeTint="99"/>
                              <w:sz w:val="40"/>
                              <w:szCs w:val="40"/>
                            </w:rPr>
                          </w:pPr>
                          <w:r w:rsidRPr="00DC4AEC">
                            <w:rPr>
                              <w:rFonts w:ascii="Bahnschrift" w:hAnsi="Bahnschrift"/>
                              <w:color w:val="6F92D2" w:themeColor="accent1" w:themeTint="99"/>
                              <w:sz w:val="40"/>
                              <w:szCs w:val="40"/>
                            </w:rPr>
                            <w:t>2020-0</w:t>
                          </w:r>
                          <w:r>
                            <w:rPr>
                              <w:rFonts w:ascii="Bahnschrift" w:hAnsi="Bahnschrift"/>
                              <w:color w:val="6F92D2" w:themeColor="accent1" w:themeTint="99"/>
                              <w:sz w:val="40"/>
                              <w:szCs w:val="40"/>
                            </w:rPr>
                            <w:t>5</w:t>
                          </w:r>
                          <w:r w:rsidRPr="00DC4AEC">
                            <w:rPr>
                              <w:rFonts w:ascii="Bahnschrift" w:hAnsi="Bahnschrift"/>
                              <w:color w:val="6F92D2" w:themeColor="accent1" w:themeTint="99"/>
                              <w:sz w:val="40"/>
                              <w:szCs w:val="40"/>
                            </w:rPr>
                            <w:t>-</w:t>
                          </w:r>
                          <w:r>
                            <w:rPr>
                              <w:rFonts w:ascii="Bahnschrift" w:hAnsi="Bahnschrift"/>
                              <w:color w:val="6F92D2" w:themeColor="accent1" w:themeTint="99"/>
                              <w:sz w:val="40"/>
                              <w:szCs w:val="40"/>
                            </w:rPr>
                            <w:t>02</w:t>
                          </w:r>
                        </w:p>
                      </w:txbxContent>
                    </v:textbox>
                    <w10:wrap type="square" anchory="page"/>
                  </v:shape>
                </w:pict>
              </mc:Fallback>
            </mc:AlternateContent>
          </w:r>
          <w:r>
            <w:rPr>
              <w:noProof/>
            </w:rPr>
            <mc:AlternateContent>
              <mc:Choice Requires="wps">
                <w:drawing>
                  <wp:anchor distT="0" distB="0" distL="114300" distR="114300" simplePos="0" relativeHeight="251661312" behindDoc="0" locked="0" layoutInCell="1" allowOverlap="1" wp14:anchorId="13A26AA4" wp14:editId="58E1DE7B">
                    <wp:simplePos x="0" y="0"/>
                    <wp:positionH relativeFrom="page">
                      <wp:posOffset>888365</wp:posOffset>
                    </wp:positionH>
                    <wp:positionV relativeFrom="margin">
                      <wp:posOffset>709864</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Char"/>
                                    <w:color w:val="6F92D2" w:themeColor="accent1" w:themeTint="99"/>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61BB9D49" w14:textId="151B7D0F" w:rsidR="005306FA" w:rsidRPr="005500E9" w:rsidRDefault="005306FA">
                                    <w:pPr>
                                      <w:pStyle w:val="NoSpacing"/>
                                      <w:rPr>
                                        <w:rStyle w:val="TitleChar"/>
                                        <w:color w:val="6F92D2" w:themeColor="accent1" w:themeTint="99"/>
                                        <w:szCs w:val="64"/>
                                      </w:rPr>
                                    </w:pPr>
                                    <w:r w:rsidRPr="005500E9">
                                      <w:rPr>
                                        <w:rStyle w:val="TitleChar"/>
                                        <w:color w:val="6F92D2" w:themeColor="accent1" w:themeTint="99"/>
                                        <w:szCs w:val="64"/>
                                      </w:rPr>
                                      <w:t>CAB302</w:t>
                                    </w:r>
                                  </w:p>
                                </w:sdtContent>
                              </w:sdt>
                              <w:p w14:paraId="758DDA2D" w14:textId="5F6CD691" w:rsidR="005306FA" w:rsidRPr="00440927" w:rsidRDefault="00713A79">
                                <w:pPr>
                                  <w:pStyle w:val="NoSpacing"/>
                                  <w:spacing w:before="120"/>
                                  <w:rPr>
                                    <w:rFonts w:ascii="Belgium" w:hAnsi="Belgium"/>
                                    <w:color w:val="767171" w:themeColor="background2" w:themeShade="80"/>
                                    <w:sz w:val="36"/>
                                    <w:szCs w:val="36"/>
                                  </w:rPr>
                                </w:pPr>
                                <w:sdt>
                                  <w:sdtPr>
                                    <w:rPr>
                                      <w:rStyle w:val="SubtitleChar"/>
                                      <w:rFonts w:ascii="Bahnschrift" w:hAnsi="Bahnschrif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5306FA" w:rsidRPr="0022095E">
                                      <w:rPr>
                                        <w:rStyle w:val="SubtitleChar"/>
                                        <w:rFonts w:ascii="Bahnschrift" w:hAnsi="Bahnschrift"/>
                                      </w:rPr>
                                      <w:t>Detailed Design Document</w:t>
                                    </w:r>
                                  </w:sdtContent>
                                </w:sdt>
                                <w:r w:rsidR="005306FA" w:rsidRPr="00440927">
                                  <w:rPr>
                                    <w:rFonts w:ascii="Belgium" w:hAnsi="Belgium"/>
                                    <w:noProof/>
                                    <w:color w:val="767171" w:themeColor="background2" w:themeShade="80"/>
                                  </w:rPr>
                                  <w:t xml:space="preserve"> </w:t>
                                </w:r>
                              </w:p>
                              <w:p w14:paraId="5DF7D653" w14:textId="17BE4C47" w:rsidR="005306FA" w:rsidRPr="0022095E" w:rsidRDefault="005306FA">
                                <w:pPr>
                                  <w:rPr>
                                    <w:rFonts w:ascii="Bahnschrift" w:hAnsi="Bahnschrift"/>
                                    <w:color w:val="767171" w:themeColor="background2" w:themeShade="80"/>
                                  </w:rPr>
                                </w:pPr>
                                <w:r w:rsidRPr="0022095E">
                                  <w:rPr>
                                    <w:rFonts w:ascii="Bahnschrift" w:hAnsi="Bahnschrift"/>
                                    <w:color w:val="767171" w:themeColor="background2" w:themeShade="80"/>
                                  </w:rPr>
                                  <w:t>Online Trading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13A26AA4" id="Text Box 62" o:spid="_x0000_s1027" type="#_x0000_t202" style="position:absolute;margin-left:69.95pt;margin-top:55.9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" filled="f" stroked="f" strokeweight=".5pt">
                    <v:textbox style="mso-fit-shape-to-text:t">
                      <w:txbxContent>
                        <w:sdt>
                          <w:sdtPr>
                            <w:rPr>
                              <w:rStyle w:val="TitleChar"/>
                              <w:color w:val="6F92D2" w:themeColor="accent1" w:themeTint="99"/>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61BB9D49" w14:textId="151B7D0F" w:rsidR="005306FA" w:rsidRPr="005500E9" w:rsidRDefault="005306FA">
                              <w:pPr>
                                <w:pStyle w:val="NoSpacing"/>
                                <w:rPr>
                                  <w:rStyle w:val="TitleChar"/>
                                  <w:color w:val="6F92D2" w:themeColor="accent1" w:themeTint="99"/>
                                  <w:szCs w:val="64"/>
                                </w:rPr>
                              </w:pPr>
                              <w:r w:rsidRPr="005500E9">
                                <w:rPr>
                                  <w:rStyle w:val="TitleChar"/>
                                  <w:color w:val="6F92D2" w:themeColor="accent1" w:themeTint="99"/>
                                  <w:szCs w:val="64"/>
                                </w:rPr>
                                <w:t>CAB302</w:t>
                              </w:r>
                            </w:p>
                          </w:sdtContent>
                        </w:sdt>
                        <w:p w14:paraId="758DDA2D" w14:textId="5F6CD691" w:rsidR="005306FA" w:rsidRPr="00440927" w:rsidRDefault="00713A79">
                          <w:pPr>
                            <w:pStyle w:val="NoSpacing"/>
                            <w:spacing w:before="120"/>
                            <w:rPr>
                              <w:rFonts w:ascii="Belgium" w:hAnsi="Belgium"/>
                              <w:color w:val="767171" w:themeColor="background2" w:themeShade="80"/>
                              <w:sz w:val="36"/>
                              <w:szCs w:val="36"/>
                            </w:rPr>
                          </w:pPr>
                          <w:sdt>
                            <w:sdtPr>
                              <w:rPr>
                                <w:rStyle w:val="SubtitleChar"/>
                                <w:rFonts w:ascii="Bahnschrift" w:hAnsi="Bahnschrif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5306FA" w:rsidRPr="0022095E">
                                <w:rPr>
                                  <w:rStyle w:val="SubtitleChar"/>
                                  <w:rFonts w:ascii="Bahnschrift" w:hAnsi="Bahnschrift"/>
                                </w:rPr>
                                <w:t>Detailed Design Document</w:t>
                              </w:r>
                            </w:sdtContent>
                          </w:sdt>
                          <w:r w:rsidR="005306FA" w:rsidRPr="00440927">
                            <w:rPr>
                              <w:rFonts w:ascii="Belgium" w:hAnsi="Belgium"/>
                              <w:noProof/>
                              <w:color w:val="767171" w:themeColor="background2" w:themeShade="80"/>
                            </w:rPr>
                            <w:t xml:space="preserve"> </w:t>
                          </w:r>
                        </w:p>
                        <w:p w14:paraId="5DF7D653" w14:textId="17BE4C47" w:rsidR="005306FA" w:rsidRPr="0022095E" w:rsidRDefault="005306FA">
                          <w:pPr>
                            <w:rPr>
                              <w:rFonts w:ascii="Bahnschrift" w:hAnsi="Bahnschrift"/>
                              <w:color w:val="767171" w:themeColor="background2" w:themeShade="80"/>
                            </w:rPr>
                          </w:pPr>
                          <w:r w:rsidRPr="0022095E">
                            <w:rPr>
                              <w:rFonts w:ascii="Bahnschrift" w:hAnsi="Bahnschrift"/>
                              <w:color w:val="767171" w:themeColor="background2" w:themeShade="80"/>
                            </w:rPr>
                            <w:t>Online Trading Platform</w:t>
                          </w:r>
                        </w:p>
                      </w:txbxContent>
                    </v:textbox>
                    <w10:wrap anchorx="page" anchory="margin"/>
                  </v:shape>
                </w:pict>
              </mc:Fallback>
            </mc:AlternateContent>
          </w:r>
          <w:r w:rsidR="008975BB">
            <w:br w:type="page"/>
          </w:r>
        </w:p>
      </w:sdtContent>
    </w:sdt>
    <w:sdt>
      <w:sdtPr>
        <w:rPr>
          <w:rFonts w:asciiTheme="minorHAnsi" w:eastAsiaTheme="minorHAnsi" w:hAnsiTheme="minorHAnsi" w:cstheme="minorBidi"/>
          <w:color w:val="auto"/>
          <w:sz w:val="24"/>
          <w:szCs w:val="22"/>
          <w:lang w:val="en-AU"/>
        </w:rPr>
        <w:id w:val="-562097318"/>
        <w:docPartObj>
          <w:docPartGallery w:val="Table of Contents"/>
          <w:docPartUnique/>
        </w:docPartObj>
      </w:sdtPr>
      <w:sdtEndPr>
        <w:rPr>
          <w:b/>
          <w:bCs/>
          <w:noProof/>
        </w:rPr>
      </w:sdtEndPr>
      <w:sdtContent>
        <w:p w14:paraId="5AD3B620" w14:textId="77777777" w:rsidR="003E6504" w:rsidRPr="00165A3A" w:rsidRDefault="003E6504" w:rsidP="003E6504">
          <w:pPr>
            <w:pStyle w:val="TOCHeading"/>
            <w:rPr>
              <w:color w:val="6F92D2" w:themeColor="accent1" w:themeTint="99"/>
            </w:rPr>
          </w:pPr>
          <w:r w:rsidRPr="00165A3A">
            <w:rPr>
              <w:color w:val="6F92D2" w:themeColor="accent1" w:themeTint="99"/>
            </w:rPr>
            <w:t>Contents</w:t>
          </w:r>
        </w:p>
        <w:p w14:paraId="5408BCA2" w14:textId="3C6C8328" w:rsidR="002D048B" w:rsidRDefault="003E6504">
          <w:pPr>
            <w:pStyle w:val="TOC1"/>
            <w:tabs>
              <w:tab w:val="right" w:leader="dot" w:pos="9016"/>
            </w:tabs>
            <w:rPr>
              <w:rFonts w:eastAsiaTheme="minorEastAsia"/>
              <w:noProof/>
              <w:sz w:val="22"/>
              <w:lang w:eastAsia="en-AU"/>
            </w:rPr>
          </w:pPr>
          <w:r>
            <w:fldChar w:fldCharType="begin"/>
          </w:r>
          <w:r>
            <w:instrText xml:space="preserve"> TOC \o "1-3" \h \z \u </w:instrText>
          </w:r>
          <w:r>
            <w:fldChar w:fldCharType="separate"/>
          </w:r>
          <w:hyperlink w:anchor="_Toc70789122" w:history="1">
            <w:r w:rsidR="002D048B" w:rsidRPr="00AF6A04">
              <w:rPr>
                <w:rStyle w:val="Hyperlink"/>
                <w:noProof/>
              </w:rPr>
              <w:t>0 - Overview</w:t>
            </w:r>
            <w:r w:rsidR="002D048B">
              <w:rPr>
                <w:noProof/>
                <w:webHidden/>
              </w:rPr>
              <w:tab/>
            </w:r>
            <w:r w:rsidR="002D048B">
              <w:rPr>
                <w:noProof/>
                <w:webHidden/>
              </w:rPr>
              <w:fldChar w:fldCharType="begin"/>
            </w:r>
            <w:r w:rsidR="002D048B">
              <w:rPr>
                <w:noProof/>
                <w:webHidden/>
              </w:rPr>
              <w:instrText xml:space="preserve"> PAGEREF _Toc70789122 \h </w:instrText>
            </w:r>
            <w:r w:rsidR="002D048B">
              <w:rPr>
                <w:noProof/>
                <w:webHidden/>
              </w:rPr>
            </w:r>
            <w:r w:rsidR="002D048B">
              <w:rPr>
                <w:noProof/>
                <w:webHidden/>
              </w:rPr>
              <w:fldChar w:fldCharType="separate"/>
            </w:r>
            <w:r w:rsidR="00B65F90">
              <w:rPr>
                <w:noProof/>
                <w:webHidden/>
              </w:rPr>
              <w:t>1</w:t>
            </w:r>
            <w:r w:rsidR="002D048B">
              <w:rPr>
                <w:noProof/>
                <w:webHidden/>
              </w:rPr>
              <w:fldChar w:fldCharType="end"/>
            </w:r>
          </w:hyperlink>
        </w:p>
        <w:p w14:paraId="6E39832B" w14:textId="1DFB48C1" w:rsidR="002D048B" w:rsidRDefault="00713A79">
          <w:pPr>
            <w:pStyle w:val="TOC1"/>
            <w:tabs>
              <w:tab w:val="right" w:leader="dot" w:pos="9016"/>
            </w:tabs>
            <w:rPr>
              <w:rFonts w:eastAsiaTheme="minorEastAsia"/>
              <w:noProof/>
              <w:sz w:val="22"/>
              <w:lang w:eastAsia="en-AU"/>
            </w:rPr>
          </w:pPr>
          <w:hyperlink w:anchor="_Toc70789123" w:history="1">
            <w:r w:rsidR="002D048B" w:rsidRPr="00AF6A04">
              <w:rPr>
                <w:rStyle w:val="Hyperlink"/>
                <w:noProof/>
              </w:rPr>
              <w:t>1 - Javadoc</w:t>
            </w:r>
            <w:r w:rsidR="002D048B">
              <w:rPr>
                <w:noProof/>
                <w:webHidden/>
              </w:rPr>
              <w:tab/>
            </w:r>
            <w:r w:rsidR="002D048B">
              <w:rPr>
                <w:noProof/>
                <w:webHidden/>
              </w:rPr>
              <w:fldChar w:fldCharType="begin"/>
            </w:r>
            <w:r w:rsidR="002D048B">
              <w:rPr>
                <w:noProof/>
                <w:webHidden/>
              </w:rPr>
              <w:instrText xml:space="preserve"> PAGEREF _Toc70789123 \h </w:instrText>
            </w:r>
            <w:r w:rsidR="002D048B">
              <w:rPr>
                <w:noProof/>
                <w:webHidden/>
              </w:rPr>
            </w:r>
            <w:r w:rsidR="002D048B">
              <w:rPr>
                <w:noProof/>
                <w:webHidden/>
              </w:rPr>
              <w:fldChar w:fldCharType="separate"/>
            </w:r>
            <w:r w:rsidR="00B65F90">
              <w:rPr>
                <w:noProof/>
                <w:webHidden/>
              </w:rPr>
              <w:t>2</w:t>
            </w:r>
            <w:r w:rsidR="002D048B">
              <w:rPr>
                <w:noProof/>
                <w:webHidden/>
              </w:rPr>
              <w:fldChar w:fldCharType="end"/>
            </w:r>
          </w:hyperlink>
        </w:p>
        <w:p w14:paraId="2F69ED2D" w14:textId="717A2D8B" w:rsidR="002D048B" w:rsidRDefault="00713A79">
          <w:pPr>
            <w:pStyle w:val="TOC1"/>
            <w:tabs>
              <w:tab w:val="right" w:leader="dot" w:pos="9016"/>
            </w:tabs>
            <w:rPr>
              <w:rFonts w:eastAsiaTheme="minorEastAsia"/>
              <w:noProof/>
              <w:sz w:val="22"/>
              <w:lang w:eastAsia="en-AU"/>
            </w:rPr>
          </w:pPr>
          <w:hyperlink w:anchor="_Toc70789124" w:history="1">
            <w:r w:rsidR="002D048B" w:rsidRPr="00AF6A04">
              <w:rPr>
                <w:rStyle w:val="Hyperlink"/>
                <w:noProof/>
              </w:rPr>
              <w:t>2 - Backend Classes (Brief Overview)</w:t>
            </w:r>
            <w:r w:rsidR="002D048B">
              <w:rPr>
                <w:noProof/>
                <w:webHidden/>
              </w:rPr>
              <w:tab/>
            </w:r>
            <w:r w:rsidR="002D048B">
              <w:rPr>
                <w:noProof/>
                <w:webHidden/>
              </w:rPr>
              <w:fldChar w:fldCharType="begin"/>
            </w:r>
            <w:r w:rsidR="002D048B">
              <w:rPr>
                <w:noProof/>
                <w:webHidden/>
              </w:rPr>
              <w:instrText xml:space="preserve"> PAGEREF _Toc70789124 \h </w:instrText>
            </w:r>
            <w:r w:rsidR="002D048B">
              <w:rPr>
                <w:noProof/>
                <w:webHidden/>
              </w:rPr>
            </w:r>
            <w:r w:rsidR="002D048B">
              <w:rPr>
                <w:noProof/>
                <w:webHidden/>
              </w:rPr>
              <w:fldChar w:fldCharType="separate"/>
            </w:r>
            <w:r w:rsidR="00B65F90">
              <w:rPr>
                <w:noProof/>
                <w:webHidden/>
              </w:rPr>
              <w:t>3</w:t>
            </w:r>
            <w:r w:rsidR="002D048B">
              <w:rPr>
                <w:noProof/>
                <w:webHidden/>
              </w:rPr>
              <w:fldChar w:fldCharType="end"/>
            </w:r>
          </w:hyperlink>
        </w:p>
        <w:p w14:paraId="0DBCA833" w14:textId="5BD654C6" w:rsidR="002D048B" w:rsidRDefault="00713A79">
          <w:pPr>
            <w:pStyle w:val="TOC2"/>
            <w:tabs>
              <w:tab w:val="right" w:leader="dot" w:pos="9016"/>
            </w:tabs>
            <w:rPr>
              <w:rFonts w:eastAsiaTheme="minorEastAsia"/>
              <w:noProof/>
              <w:sz w:val="22"/>
              <w:lang w:eastAsia="en-AU"/>
            </w:rPr>
          </w:pPr>
          <w:hyperlink w:anchor="_Toc70789125" w:history="1">
            <w:r w:rsidR="002D048B" w:rsidRPr="00AF6A04">
              <w:rPr>
                <w:rStyle w:val="Hyperlink"/>
                <w:noProof/>
              </w:rPr>
              <w:t>2.1 - Asset</w:t>
            </w:r>
            <w:r w:rsidR="002D048B">
              <w:rPr>
                <w:noProof/>
                <w:webHidden/>
              </w:rPr>
              <w:tab/>
            </w:r>
            <w:r w:rsidR="002D048B">
              <w:rPr>
                <w:noProof/>
                <w:webHidden/>
              </w:rPr>
              <w:fldChar w:fldCharType="begin"/>
            </w:r>
            <w:r w:rsidR="002D048B">
              <w:rPr>
                <w:noProof/>
                <w:webHidden/>
              </w:rPr>
              <w:instrText xml:space="preserve"> PAGEREF _Toc70789125 \h </w:instrText>
            </w:r>
            <w:r w:rsidR="002D048B">
              <w:rPr>
                <w:noProof/>
                <w:webHidden/>
              </w:rPr>
            </w:r>
            <w:r w:rsidR="002D048B">
              <w:rPr>
                <w:noProof/>
                <w:webHidden/>
              </w:rPr>
              <w:fldChar w:fldCharType="separate"/>
            </w:r>
            <w:r w:rsidR="00B65F90">
              <w:rPr>
                <w:noProof/>
                <w:webHidden/>
              </w:rPr>
              <w:t>3</w:t>
            </w:r>
            <w:r w:rsidR="002D048B">
              <w:rPr>
                <w:noProof/>
                <w:webHidden/>
              </w:rPr>
              <w:fldChar w:fldCharType="end"/>
            </w:r>
          </w:hyperlink>
        </w:p>
        <w:p w14:paraId="198D5FA2" w14:textId="4FF975F5" w:rsidR="002D048B" w:rsidRDefault="00713A79">
          <w:pPr>
            <w:pStyle w:val="TOC2"/>
            <w:tabs>
              <w:tab w:val="right" w:leader="dot" w:pos="9016"/>
            </w:tabs>
            <w:rPr>
              <w:rFonts w:eastAsiaTheme="minorEastAsia"/>
              <w:noProof/>
              <w:sz w:val="22"/>
              <w:lang w:eastAsia="en-AU"/>
            </w:rPr>
          </w:pPr>
          <w:hyperlink w:anchor="_Toc70789126" w:history="1">
            <w:r w:rsidR="002D048B" w:rsidRPr="00AF6A04">
              <w:rPr>
                <w:rStyle w:val="Hyperlink"/>
                <w:noProof/>
              </w:rPr>
              <w:t>2.2 - Department</w:t>
            </w:r>
            <w:r w:rsidR="002D048B">
              <w:rPr>
                <w:noProof/>
                <w:webHidden/>
              </w:rPr>
              <w:tab/>
            </w:r>
            <w:r w:rsidR="002D048B">
              <w:rPr>
                <w:noProof/>
                <w:webHidden/>
              </w:rPr>
              <w:fldChar w:fldCharType="begin"/>
            </w:r>
            <w:r w:rsidR="002D048B">
              <w:rPr>
                <w:noProof/>
                <w:webHidden/>
              </w:rPr>
              <w:instrText xml:space="preserve"> PAGEREF _Toc70789126 \h </w:instrText>
            </w:r>
            <w:r w:rsidR="002D048B">
              <w:rPr>
                <w:noProof/>
                <w:webHidden/>
              </w:rPr>
            </w:r>
            <w:r w:rsidR="002D048B">
              <w:rPr>
                <w:noProof/>
                <w:webHidden/>
              </w:rPr>
              <w:fldChar w:fldCharType="separate"/>
            </w:r>
            <w:r w:rsidR="00B65F90">
              <w:rPr>
                <w:noProof/>
                <w:webHidden/>
              </w:rPr>
              <w:t>3</w:t>
            </w:r>
            <w:r w:rsidR="002D048B">
              <w:rPr>
                <w:noProof/>
                <w:webHidden/>
              </w:rPr>
              <w:fldChar w:fldCharType="end"/>
            </w:r>
          </w:hyperlink>
        </w:p>
        <w:p w14:paraId="5F9A78AE" w14:textId="19E61078" w:rsidR="002D048B" w:rsidRDefault="00713A79">
          <w:pPr>
            <w:pStyle w:val="TOC2"/>
            <w:tabs>
              <w:tab w:val="right" w:leader="dot" w:pos="9016"/>
            </w:tabs>
            <w:rPr>
              <w:rFonts w:eastAsiaTheme="minorEastAsia"/>
              <w:noProof/>
              <w:sz w:val="22"/>
              <w:lang w:eastAsia="en-AU"/>
            </w:rPr>
          </w:pPr>
          <w:hyperlink w:anchor="_Toc70789127" w:history="1">
            <w:r w:rsidR="002D048B" w:rsidRPr="00AF6A04">
              <w:rPr>
                <w:rStyle w:val="Hyperlink"/>
                <w:noProof/>
              </w:rPr>
              <w:t>2.3 - ITAdminUser</w:t>
            </w:r>
            <w:r w:rsidR="002D048B">
              <w:rPr>
                <w:noProof/>
                <w:webHidden/>
              </w:rPr>
              <w:tab/>
            </w:r>
            <w:r w:rsidR="002D048B">
              <w:rPr>
                <w:noProof/>
                <w:webHidden/>
              </w:rPr>
              <w:fldChar w:fldCharType="begin"/>
            </w:r>
            <w:r w:rsidR="002D048B">
              <w:rPr>
                <w:noProof/>
                <w:webHidden/>
              </w:rPr>
              <w:instrText xml:space="preserve"> PAGEREF _Toc70789127 \h </w:instrText>
            </w:r>
            <w:r w:rsidR="002D048B">
              <w:rPr>
                <w:noProof/>
                <w:webHidden/>
              </w:rPr>
            </w:r>
            <w:r w:rsidR="002D048B">
              <w:rPr>
                <w:noProof/>
                <w:webHidden/>
              </w:rPr>
              <w:fldChar w:fldCharType="separate"/>
            </w:r>
            <w:r w:rsidR="00B65F90">
              <w:rPr>
                <w:noProof/>
                <w:webHidden/>
              </w:rPr>
              <w:t>3</w:t>
            </w:r>
            <w:r w:rsidR="002D048B">
              <w:rPr>
                <w:noProof/>
                <w:webHidden/>
              </w:rPr>
              <w:fldChar w:fldCharType="end"/>
            </w:r>
          </w:hyperlink>
        </w:p>
        <w:p w14:paraId="44149935" w14:textId="254808B1" w:rsidR="002D048B" w:rsidRDefault="00713A79">
          <w:pPr>
            <w:pStyle w:val="TOC2"/>
            <w:tabs>
              <w:tab w:val="right" w:leader="dot" w:pos="9016"/>
            </w:tabs>
            <w:rPr>
              <w:rFonts w:eastAsiaTheme="minorEastAsia"/>
              <w:noProof/>
              <w:sz w:val="22"/>
              <w:lang w:eastAsia="en-AU"/>
            </w:rPr>
          </w:pPr>
          <w:hyperlink w:anchor="_Toc70789128" w:history="1">
            <w:r w:rsidR="002D048B" w:rsidRPr="00AF6A04">
              <w:rPr>
                <w:rStyle w:val="Hyperlink"/>
                <w:noProof/>
              </w:rPr>
              <w:t>2.4 - Online Trade</w:t>
            </w:r>
            <w:r w:rsidR="002D048B">
              <w:rPr>
                <w:noProof/>
                <w:webHidden/>
              </w:rPr>
              <w:tab/>
            </w:r>
            <w:r w:rsidR="002D048B">
              <w:rPr>
                <w:noProof/>
                <w:webHidden/>
              </w:rPr>
              <w:fldChar w:fldCharType="begin"/>
            </w:r>
            <w:r w:rsidR="002D048B">
              <w:rPr>
                <w:noProof/>
                <w:webHidden/>
              </w:rPr>
              <w:instrText xml:space="preserve"> PAGEREF _Toc70789128 \h </w:instrText>
            </w:r>
            <w:r w:rsidR="002D048B">
              <w:rPr>
                <w:noProof/>
                <w:webHidden/>
              </w:rPr>
            </w:r>
            <w:r w:rsidR="002D048B">
              <w:rPr>
                <w:noProof/>
                <w:webHidden/>
              </w:rPr>
              <w:fldChar w:fldCharType="separate"/>
            </w:r>
            <w:r w:rsidR="00B65F90">
              <w:rPr>
                <w:noProof/>
                <w:webHidden/>
              </w:rPr>
              <w:t>3</w:t>
            </w:r>
            <w:r w:rsidR="002D048B">
              <w:rPr>
                <w:noProof/>
                <w:webHidden/>
              </w:rPr>
              <w:fldChar w:fldCharType="end"/>
            </w:r>
          </w:hyperlink>
        </w:p>
        <w:p w14:paraId="6546529B" w14:textId="39FFB6CE" w:rsidR="002D048B" w:rsidRDefault="00713A79">
          <w:pPr>
            <w:pStyle w:val="TOC2"/>
            <w:tabs>
              <w:tab w:val="right" w:leader="dot" w:pos="9016"/>
            </w:tabs>
            <w:rPr>
              <w:rFonts w:eastAsiaTheme="minorEastAsia"/>
              <w:noProof/>
              <w:sz w:val="22"/>
              <w:lang w:eastAsia="en-AU"/>
            </w:rPr>
          </w:pPr>
          <w:hyperlink w:anchor="_Toc70789129" w:history="1">
            <w:r w:rsidR="002D048B" w:rsidRPr="00AF6A04">
              <w:rPr>
                <w:rStyle w:val="Hyperlink"/>
                <w:noProof/>
              </w:rPr>
              <w:t>2.5 - User</w:t>
            </w:r>
            <w:r w:rsidR="002D048B">
              <w:rPr>
                <w:noProof/>
                <w:webHidden/>
              </w:rPr>
              <w:tab/>
            </w:r>
            <w:r w:rsidR="002D048B">
              <w:rPr>
                <w:noProof/>
                <w:webHidden/>
              </w:rPr>
              <w:fldChar w:fldCharType="begin"/>
            </w:r>
            <w:r w:rsidR="002D048B">
              <w:rPr>
                <w:noProof/>
                <w:webHidden/>
              </w:rPr>
              <w:instrText xml:space="preserve"> PAGEREF _Toc70789129 \h </w:instrText>
            </w:r>
            <w:r w:rsidR="002D048B">
              <w:rPr>
                <w:noProof/>
                <w:webHidden/>
              </w:rPr>
            </w:r>
            <w:r w:rsidR="002D048B">
              <w:rPr>
                <w:noProof/>
                <w:webHidden/>
              </w:rPr>
              <w:fldChar w:fldCharType="separate"/>
            </w:r>
            <w:r w:rsidR="00B65F90">
              <w:rPr>
                <w:noProof/>
                <w:webHidden/>
              </w:rPr>
              <w:t>3</w:t>
            </w:r>
            <w:r w:rsidR="002D048B">
              <w:rPr>
                <w:noProof/>
                <w:webHidden/>
              </w:rPr>
              <w:fldChar w:fldCharType="end"/>
            </w:r>
          </w:hyperlink>
        </w:p>
        <w:p w14:paraId="55DBE1AB" w14:textId="144E7E97" w:rsidR="002D048B" w:rsidRDefault="00713A79">
          <w:pPr>
            <w:pStyle w:val="TOC1"/>
            <w:tabs>
              <w:tab w:val="right" w:leader="dot" w:pos="9016"/>
            </w:tabs>
            <w:rPr>
              <w:rFonts w:eastAsiaTheme="minorEastAsia"/>
              <w:noProof/>
              <w:sz w:val="22"/>
              <w:lang w:eastAsia="en-AU"/>
            </w:rPr>
          </w:pPr>
          <w:hyperlink w:anchor="_Toc70789130" w:history="1">
            <w:r w:rsidR="002D048B" w:rsidRPr="00AF6A04">
              <w:rPr>
                <w:rStyle w:val="Hyperlink"/>
                <w:noProof/>
              </w:rPr>
              <w:t>3 - Graphical User Interface</w:t>
            </w:r>
            <w:r w:rsidR="002D048B">
              <w:rPr>
                <w:noProof/>
                <w:webHidden/>
              </w:rPr>
              <w:tab/>
            </w:r>
            <w:r w:rsidR="002D048B">
              <w:rPr>
                <w:noProof/>
                <w:webHidden/>
              </w:rPr>
              <w:fldChar w:fldCharType="begin"/>
            </w:r>
            <w:r w:rsidR="002D048B">
              <w:rPr>
                <w:noProof/>
                <w:webHidden/>
              </w:rPr>
              <w:instrText xml:space="preserve"> PAGEREF _Toc70789130 \h </w:instrText>
            </w:r>
            <w:r w:rsidR="002D048B">
              <w:rPr>
                <w:noProof/>
                <w:webHidden/>
              </w:rPr>
            </w:r>
            <w:r w:rsidR="002D048B">
              <w:rPr>
                <w:noProof/>
                <w:webHidden/>
              </w:rPr>
              <w:fldChar w:fldCharType="separate"/>
            </w:r>
            <w:r w:rsidR="00B65F90">
              <w:rPr>
                <w:noProof/>
                <w:webHidden/>
              </w:rPr>
              <w:t>4</w:t>
            </w:r>
            <w:r w:rsidR="002D048B">
              <w:rPr>
                <w:noProof/>
                <w:webHidden/>
              </w:rPr>
              <w:fldChar w:fldCharType="end"/>
            </w:r>
          </w:hyperlink>
        </w:p>
        <w:p w14:paraId="6F6D4365" w14:textId="201E91BD" w:rsidR="002D048B" w:rsidRDefault="00713A79">
          <w:pPr>
            <w:pStyle w:val="TOC2"/>
            <w:tabs>
              <w:tab w:val="right" w:leader="dot" w:pos="9016"/>
            </w:tabs>
            <w:rPr>
              <w:rFonts w:eastAsiaTheme="minorEastAsia"/>
              <w:noProof/>
              <w:sz w:val="22"/>
              <w:lang w:eastAsia="en-AU"/>
            </w:rPr>
          </w:pPr>
          <w:hyperlink w:anchor="_Toc70789131" w:history="1">
            <w:r w:rsidR="002D048B" w:rsidRPr="00AF6A04">
              <w:rPr>
                <w:rStyle w:val="Hyperlink"/>
                <w:noProof/>
              </w:rPr>
              <w:t>3.1 - GUI Design</w:t>
            </w:r>
            <w:r w:rsidR="002D048B">
              <w:rPr>
                <w:noProof/>
                <w:webHidden/>
              </w:rPr>
              <w:tab/>
            </w:r>
            <w:r w:rsidR="002D048B">
              <w:rPr>
                <w:noProof/>
                <w:webHidden/>
              </w:rPr>
              <w:fldChar w:fldCharType="begin"/>
            </w:r>
            <w:r w:rsidR="002D048B">
              <w:rPr>
                <w:noProof/>
                <w:webHidden/>
              </w:rPr>
              <w:instrText xml:space="preserve"> PAGEREF _Toc70789131 \h </w:instrText>
            </w:r>
            <w:r w:rsidR="002D048B">
              <w:rPr>
                <w:noProof/>
                <w:webHidden/>
              </w:rPr>
            </w:r>
            <w:r w:rsidR="002D048B">
              <w:rPr>
                <w:noProof/>
                <w:webHidden/>
              </w:rPr>
              <w:fldChar w:fldCharType="separate"/>
            </w:r>
            <w:r w:rsidR="00B65F90">
              <w:rPr>
                <w:noProof/>
                <w:webHidden/>
              </w:rPr>
              <w:t>4</w:t>
            </w:r>
            <w:r w:rsidR="002D048B">
              <w:rPr>
                <w:noProof/>
                <w:webHidden/>
              </w:rPr>
              <w:fldChar w:fldCharType="end"/>
            </w:r>
          </w:hyperlink>
        </w:p>
        <w:p w14:paraId="4DBF7792" w14:textId="087F90AA" w:rsidR="002D048B" w:rsidRDefault="00713A79">
          <w:pPr>
            <w:pStyle w:val="TOC2"/>
            <w:tabs>
              <w:tab w:val="right" w:leader="dot" w:pos="9016"/>
            </w:tabs>
            <w:rPr>
              <w:rFonts w:eastAsiaTheme="minorEastAsia"/>
              <w:noProof/>
              <w:sz w:val="22"/>
              <w:lang w:eastAsia="en-AU"/>
            </w:rPr>
          </w:pPr>
          <w:hyperlink w:anchor="_Toc70789132" w:history="1">
            <w:r w:rsidR="002D048B" w:rsidRPr="00AF6A04">
              <w:rPr>
                <w:rStyle w:val="Hyperlink"/>
                <w:noProof/>
              </w:rPr>
              <w:t>3.2 - GUI Classes / Package Overview</w:t>
            </w:r>
            <w:r w:rsidR="002D048B">
              <w:rPr>
                <w:noProof/>
                <w:webHidden/>
              </w:rPr>
              <w:tab/>
            </w:r>
            <w:r w:rsidR="002D048B">
              <w:rPr>
                <w:noProof/>
                <w:webHidden/>
              </w:rPr>
              <w:fldChar w:fldCharType="begin"/>
            </w:r>
            <w:r w:rsidR="002D048B">
              <w:rPr>
                <w:noProof/>
                <w:webHidden/>
              </w:rPr>
              <w:instrText xml:space="preserve"> PAGEREF _Toc70789132 \h </w:instrText>
            </w:r>
            <w:r w:rsidR="002D048B">
              <w:rPr>
                <w:noProof/>
                <w:webHidden/>
              </w:rPr>
            </w:r>
            <w:r w:rsidR="002D048B">
              <w:rPr>
                <w:noProof/>
                <w:webHidden/>
              </w:rPr>
              <w:fldChar w:fldCharType="separate"/>
            </w:r>
            <w:r w:rsidR="00B65F90">
              <w:rPr>
                <w:noProof/>
                <w:webHidden/>
              </w:rPr>
              <w:t>5</w:t>
            </w:r>
            <w:r w:rsidR="002D048B">
              <w:rPr>
                <w:noProof/>
                <w:webHidden/>
              </w:rPr>
              <w:fldChar w:fldCharType="end"/>
            </w:r>
          </w:hyperlink>
        </w:p>
        <w:p w14:paraId="455AFBDF" w14:textId="6E6A5DD3" w:rsidR="002D048B" w:rsidRDefault="00713A79">
          <w:pPr>
            <w:pStyle w:val="TOC3"/>
            <w:tabs>
              <w:tab w:val="right" w:leader="dot" w:pos="9016"/>
            </w:tabs>
            <w:rPr>
              <w:rFonts w:eastAsiaTheme="minorEastAsia"/>
              <w:noProof/>
              <w:sz w:val="22"/>
              <w:lang w:eastAsia="en-AU"/>
            </w:rPr>
          </w:pPr>
          <w:hyperlink w:anchor="_Toc70789133" w:history="1">
            <w:r w:rsidR="002D048B" w:rsidRPr="00AF6A04">
              <w:rPr>
                <w:rStyle w:val="Hyperlink"/>
                <w:noProof/>
              </w:rPr>
              <w:t>3.2.1 - MenuBar</w:t>
            </w:r>
            <w:r w:rsidR="002D048B">
              <w:rPr>
                <w:noProof/>
                <w:webHidden/>
              </w:rPr>
              <w:tab/>
            </w:r>
            <w:r w:rsidR="002D048B">
              <w:rPr>
                <w:noProof/>
                <w:webHidden/>
              </w:rPr>
              <w:fldChar w:fldCharType="begin"/>
            </w:r>
            <w:r w:rsidR="002D048B">
              <w:rPr>
                <w:noProof/>
                <w:webHidden/>
              </w:rPr>
              <w:instrText xml:space="preserve"> PAGEREF _Toc70789133 \h </w:instrText>
            </w:r>
            <w:r w:rsidR="002D048B">
              <w:rPr>
                <w:noProof/>
                <w:webHidden/>
              </w:rPr>
            </w:r>
            <w:r w:rsidR="002D048B">
              <w:rPr>
                <w:noProof/>
                <w:webHidden/>
              </w:rPr>
              <w:fldChar w:fldCharType="separate"/>
            </w:r>
            <w:r w:rsidR="00B65F90">
              <w:rPr>
                <w:noProof/>
                <w:webHidden/>
              </w:rPr>
              <w:t>5</w:t>
            </w:r>
            <w:r w:rsidR="002D048B">
              <w:rPr>
                <w:noProof/>
                <w:webHidden/>
              </w:rPr>
              <w:fldChar w:fldCharType="end"/>
            </w:r>
          </w:hyperlink>
        </w:p>
        <w:p w14:paraId="4E7D8010" w14:textId="3434179E" w:rsidR="002D048B" w:rsidRDefault="00713A79">
          <w:pPr>
            <w:pStyle w:val="TOC3"/>
            <w:tabs>
              <w:tab w:val="right" w:leader="dot" w:pos="9016"/>
            </w:tabs>
            <w:rPr>
              <w:rFonts w:eastAsiaTheme="minorEastAsia"/>
              <w:noProof/>
              <w:sz w:val="22"/>
              <w:lang w:eastAsia="en-AU"/>
            </w:rPr>
          </w:pPr>
          <w:hyperlink w:anchor="_Toc70789134" w:history="1">
            <w:r w:rsidR="002D048B" w:rsidRPr="00AF6A04">
              <w:rPr>
                <w:rStyle w:val="Hyperlink"/>
                <w:noProof/>
              </w:rPr>
              <w:t>3.2.2 - Reference</w:t>
            </w:r>
            <w:r w:rsidR="002D048B">
              <w:rPr>
                <w:noProof/>
                <w:webHidden/>
              </w:rPr>
              <w:tab/>
            </w:r>
            <w:r w:rsidR="002D048B">
              <w:rPr>
                <w:noProof/>
                <w:webHidden/>
              </w:rPr>
              <w:fldChar w:fldCharType="begin"/>
            </w:r>
            <w:r w:rsidR="002D048B">
              <w:rPr>
                <w:noProof/>
                <w:webHidden/>
              </w:rPr>
              <w:instrText xml:space="preserve"> PAGEREF _Toc70789134 \h </w:instrText>
            </w:r>
            <w:r w:rsidR="002D048B">
              <w:rPr>
                <w:noProof/>
                <w:webHidden/>
              </w:rPr>
            </w:r>
            <w:r w:rsidR="002D048B">
              <w:rPr>
                <w:noProof/>
                <w:webHidden/>
              </w:rPr>
              <w:fldChar w:fldCharType="separate"/>
            </w:r>
            <w:r w:rsidR="00B65F90">
              <w:rPr>
                <w:noProof/>
                <w:webHidden/>
              </w:rPr>
              <w:t>5</w:t>
            </w:r>
            <w:r w:rsidR="002D048B">
              <w:rPr>
                <w:noProof/>
                <w:webHidden/>
              </w:rPr>
              <w:fldChar w:fldCharType="end"/>
            </w:r>
          </w:hyperlink>
        </w:p>
        <w:p w14:paraId="3FA6CECA" w14:textId="7DB941AB" w:rsidR="002D048B" w:rsidRDefault="00713A79">
          <w:pPr>
            <w:pStyle w:val="TOC3"/>
            <w:tabs>
              <w:tab w:val="right" w:leader="dot" w:pos="9016"/>
            </w:tabs>
            <w:rPr>
              <w:rFonts w:eastAsiaTheme="minorEastAsia"/>
              <w:noProof/>
              <w:sz w:val="22"/>
              <w:lang w:eastAsia="en-AU"/>
            </w:rPr>
          </w:pPr>
          <w:hyperlink w:anchor="_Toc70789135" w:history="1">
            <w:r w:rsidR="002D048B" w:rsidRPr="00AF6A04">
              <w:rPr>
                <w:rStyle w:val="Hyperlink"/>
                <w:noProof/>
              </w:rPr>
              <w:t>3.2.3 - Tools</w:t>
            </w:r>
            <w:r w:rsidR="002D048B">
              <w:rPr>
                <w:noProof/>
                <w:webHidden/>
              </w:rPr>
              <w:tab/>
            </w:r>
            <w:r w:rsidR="002D048B">
              <w:rPr>
                <w:noProof/>
                <w:webHidden/>
              </w:rPr>
              <w:fldChar w:fldCharType="begin"/>
            </w:r>
            <w:r w:rsidR="002D048B">
              <w:rPr>
                <w:noProof/>
                <w:webHidden/>
              </w:rPr>
              <w:instrText xml:space="preserve"> PAGEREF _Toc70789135 \h </w:instrText>
            </w:r>
            <w:r w:rsidR="002D048B">
              <w:rPr>
                <w:noProof/>
                <w:webHidden/>
              </w:rPr>
            </w:r>
            <w:r w:rsidR="002D048B">
              <w:rPr>
                <w:noProof/>
                <w:webHidden/>
              </w:rPr>
              <w:fldChar w:fldCharType="separate"/>
            </w:r>
            <w:r w:rsidR="00B65F90">
              <w:rPr>
                <w:noProof/>
                <w:webHidden/>
              </w:rPr>
              <w:t>5</w:t>
            </w:r>
            <w:r w:rsidR="002D048B">
              <w:rPr>
                <w:noProof/>
                <w:webHidden/>
              </w:rPr>
              <w:fldChar w:fldCharType="end"/>
            </w:r>
          </w:hyperlink>
        </w:p>
        <w:p w14:paraId="7D57E136" w14:textId="2C38E302" w:rsidR="002D048B" w:rsidRDefault="00713A79">
          <w:pPr>
            <w:pStyle w:val="TOC3"/>
            <w:tabs>
              <w:tab w:val="right" w:leader="dot" w:pos="9016"/>
            </w:tabs>
            <w:rPr>
              <w:rFonts w:eastAsiaTheme="minorEastAsia"/>
              <w:noProof/>
              <w:sz w:val="22"/>
              <w:lang w:eastAsia="en-AU"/>
            </w:rPr>
          </w:pPr>
          <w:hyperlink w:anchor="_Toc70789136" w:history="1">
            <w:r w:rsidR="002D048B" w:rsidRPr="00AF6A04">
              <w:rPr>
                <w:rStyle w:val="Hyperlink"/>
                <w:noProof/>
              </w:rPr>
              <w:t>3.2.4 - Views</w:t>
            </w:r>
            <w:r w:rsidR="002D048B">
              <w:rPr>
                <w:noProof/>
                <w:webHidden/>
              </w:rPr>
              <w:tab/>
            </w:r>
            <w:r w:rsidR="002D048B">
              <w:rPr>
                <w:noProof/>
                <w:webHidden/>
              </w:rPr>
              <w:fldChar w:fldCharType="begin"/>
            </w:r>
            <w:r w:rsidR="002D048B">
              <w:rPr>
                <w:noProof/>
                <w:webHidden/>
              </w:rPr>
              <w:instrText xml:space="preserve"> PAGEREF _Toc70789136 \h </w:instrText>
            </w:r>
            <w:r w:rsidR="002D048B">
              <w:rPr>
                <w:noProof/>
                <w:webHidden/>
              </w:rPr>
            </w:r>
            <w:r w:rsidR="002D048B">
              <w:rPr>
                <w:noProof/>
                <w:webHidden/>
              </w:rPr>
              <w:fldChar w:fldCharType="separate"/>
            </w:r>
            <w:r w:rsidR="00B65F90">
              <w:rPr>
                <w:noProof/>
                <w:webHidden/>
              </w:rPr>
              <w:t>6</w:t>
            </w:r>
            <w:r w:rsidR="002D048B">
              <w:rPr>
                <w:noProof/>
                <w:webHidden/>
              </w:rPr>
              <w:fldChar w:fldCharType="end"/>
            </w:r>
          </w:hyperlink>
        </w:p>
        <w:p w14:paraId="2F67DFE9" w14:textId="783EB04D" w:rsidR="002D048B" w:rsidRDefault="00713A79">
          <w:pPr>
            <w:pStyle w:val="TOC2"/>
            <w:tabs>
              <w:tab w:val="right" w:leader="dot" w:pos="9016"/>
            </w:tabs>
            <w:rPr>
              <w:rFonts w:eastAsiaTheme="minorEastAsia"/>
              <w:noProof/>
              <w:sz w:val="22"/>
              <w:lang w:eastAsia="en-AU"/>
            </w:rPr>
          </w:pPr>
          <w:hyperlink w:anchor="_Toc70789137" w:history="1">
            <w:r w:rsidR="002D048B" w:rsidRPr="00AF6A04">
              <w:rPr>
                <w:rStyle w:val="Hyperlink"/>
                <w:noProof/>
              </w:rPr>
              <w:t>3.3 - General Functionality</w:t>
            </w:r>
            <w:r w:rsidR="002D048B">
              <w:rPr>
                <w:noProof/>
                <w:webHidden/>
              </w:rPr>
              <w:tab/>
            </w:r>
            <w:r w:rsidR="002D048B">
              <w:rPr>
                <w:noProof/>
                <w:webHidden/>
              </w:rPr>
              <w:fldChar w:fldCharType="begin"/>
            </w:r>
            <w:r w:rsidR="002D048B">
              <w:rPr>
                <w:noProof/>
                <w:webHidden/>
              </w:rPr>
              <w:instrText xml:space="preserve"> PAGEREF _Toc70789137 \h </w:instrText>
            </w:r>
            <w:r w:rsidR="002D048B">
              <w:rPr>
                <w:noProof/>
                <w:webHidden/>
              </w:rPr>
            </w:r>
            <w:r w:rsidR="002D048B">
              <w:rPr>
                <w:noProof/>
                <w:webHidden/>
              </w:rPr>
              <w:fldChar w:fldCharType="separate"/>
            </w:r>
            <w:r w:rsidR="00B65F90">
              <w:rPr>
                <w:noProof/>
                <w:webHidden/>
              </w:rPr>
              <w:t>6</w:t>
            </w:r>
            <w:r w:rsidR="002D048B">
              <w:rPr>
                <w:noProof/>
                <w:webHidden/>
              </w:rPr>
              <w:fldChar w:fldCharType="end"/>
            </w:r>
          </w:hyperlink>
        </w:p>
        <w:p w14:paraId="3F05BAE5" w14:textId="1779CF58" w:rsidR="002D048B" w:rsidRDefault="00713A79">
          <w:pPr>
            <w:pStyle w:val="TOC1"/>
            <w:tabs>
              <w:tab w:val="right" w:leader="dot" w:pos="9016"/>
            </w:tabs>
            <w:rPr>
              <w:rFonts w:eastAsiaTheme="minorEastAsia"/>
              <w:noProof/>
              <w:sz w:val="22"/>
              <w:lang w:eastAsia="en-AU"/>
            </w:rPr>
          </w:pPr>
          <w:hyperlink w:anchor="_Toc70789138" w:history="1">
            <w:r w:rsidR="002D048B" w:rsidRPr="00AF6A04">
              <w:rPr>
                <w:rStyle w:val="Hyperlink"/>
                <w:noProof/>
              </w:rPr>
              <w:t>4 - Database Schema</w:t>
            </w:r>
            <w:r w:rsidR="002D048B">
              <w:rPr>
                <w:noProof/>
                <w:webHidden/>
              </w:rPr>
              <w:tab/>
            </w:r>
            <w:r w:rsidR="002D048B">
              <w:rPr>
                <w:noProof/>
                <w:webHidden/>
              </w:rPr>
              <w:fldChar w:fldCharType="begin"/>
            </w:r>
            <w:r w:rsidR="002D048B">
              <w:rPr>
                <w:noProof/>
                <w:webHidden/>
              </w:rPr>
              <w:instrText xml:space="preserve"> PAGEREF _Toc70789138 \h </w:instrText>
            </w:r>
            <w:r w:rsidR="002D048B">
              <w:rPr>
                <w:noProof/>
                <w:webHidden/>
              </w:rPr>
            </w:r>
            <w:r w:rsidR="002D048B">
              <w:rPr>
                <w:noProof/>
                <w:webHidden/>
              </w:rPr>
              <w:fldChar w:fldCharType="separate"/>
            </w:r>
            <w:r w:rsidR="00B65F90">
              <w:rPr>
                <w:noProof/>
                <w:webHidden/>
              </w:rPr>
              <w:t>7</w:t>
            </w:r>
            <w:r w:rsidR="002D048B">
              <w:rPr>
                <w:noProof/>
                <w:webHidden/>
              </w:rPr>
              <w:fldChar w:fldCharType="end"/>
            </w:r>
          </w:hyperlink>
        </w:p>
        <w:p w14:paraId="59DFC772" w14:textId="18FB8199" w:rsidR="002D048B" w:rsidRDefault="00713A79">
          <w:pPr>
            <w:pStyle w:val="TOC2"/>
            <w:tabs>
              <w:tab w:val="right" w:leader="dot" w:pos="9016"/>
            </w:tabs>
            <w:rPr>
              <w:rFonts w:eastAsiaTheme="minorEastAsia"/>
              <w:noProof/>
              <w:sz w:val="22"/>
              <w:lang w:eastAsia="en-AU"/>
            </w:rPr>
          </w:pPr>
          <w:hyperlink w:anchor="_Toc70789139" w:history="1">
            <w:r w:rsidR="002D048B" w:rsidRPr="00AF6A04">
              <w:rPr>
                <w:rStyle w:val="Hyperlink"/>
                <w:noProof/>
              </w:rPr>
              <w:t>4.1 – Component design description</w:t>
            </w:r>
            <w:r w:rsidR="002D048B">
              <w:rPr>
                <w:noProof/>
                <w:webHidden/>
              </w:rPr>
              <w:tab/>
            </w:r>
            <w:r w:rsidR="002D048B">
              <w:rPr>
                <w:noProof/>
                <w:webHidden/>
              </w:rPr>
              <w:fldChar w:fldCharType="begin"/>
            </w:r>
            <w:r w:rsidR="002D048B">
              <w:rPr>
                <w:noProof/>
                <w:webHidden/>
              </w:rPr>
              <w:instrText xml:space="preserve"> PAGEREF _Toc70789139 \h </w:instrText>
            </w:r>
            <w:r w:rsidR="002D048B">
              <w:rPr>
                <w:noProof/>
                <w:webHidden/>
              </w:rPr>
            </w:r>
            <w:r w:rsidR="002D048B">
              <w:rPr>
                <w:noProof/>
                <w:webHidden/>
              </w:rPr>
              <w:fldChar w:fldCharType="separate"/>
            </w:r>
            <w:r w:rsidR="00B65F90">
              <w:rPr>
                <w:noProof/>
                <w:webHidden/>
              </w:rPr>
              <w:t>7</w:t>
            </w:r>
            <w:r w:rsidR="002D048B">
              <w:rPr>
                <w:noProof/>
                <w:webHidden/>
              </w:rPr>
              <w:fldChar w:fldCharType="end"/>
            </w:r>
          </w:hyperlink>
        </w:p>
        <w:p w14:paraId="78F33B99" w14:textId="4C1D314D" w:rsidR="002D048B" w:rsidRDefault="00713A79">
          <w:pPr>
            <w:pStyle w:val="TOC2"/>
            <w:tabs>
              <w:tab w:val="right" w:leader="dot" w:pos="9016"/>
            </w:tabs>
            <w:rPr>
              <w:rFonts w:eastAsiaTheme="minorEastAsia"/>
              <w:noProof/>
              <w:sz w:val="22"/>
              <w:lang w:eastAsia="en-AU"/>
            </w:rPr>
          </w:pPr>
          <w:hyperlink w:anchor="_Toc70789140" w:history="1">
            <w:r w:rsidR="002D048B" w:rsidRPr="00AF6A04">
              <w:rPr>
                <w:rStyle w:val="Hyperlink"/>
                <w:noProof/>
              </w:rPr>
              <w:t>4.2 – Component interfaces</w:t>
            </w:r>
            <w:r w:rsidR="002D048B">
              <w:rPr>
                <w:noProof/>
                <w:webHidden/>
              </w:rPr>
              <w:tab/>
            </w:r>
            <w:r w:rsidR="002D048B">
              <w:rPr>
                <w:noProof/>
                <w:webHidden/>
              </w:rPr>
              <w:fldChar w:fldCharType="begin"/>
            </w:r>
            <w:r w:rsidR="002D048B">
              <w:rPr>
                <w:noProof/>
                <w:webHidden/>
              </w:rPr>
              <w:instrText xml:space="preserve"> PAGEREF _Toc70789140 \h </w:instrText>
            </w:r>
            <w:r w:rsidR="002D048B">
              <w:rPr>
                <w:noProof/>
                <w:webHidden/>
              </w:rPr>
            </w:r>
            <w:r w:rsidR="002D048B">
              <w:rPr>
                <w:noProof/>
                <w:webHidden/>
              </w:rPr>
              <w:fldChar w:fldCharType="separate"/>
            </w:r>
            <w:r w:rsidR="00B65F90">
              <w:rPr>
                <w:noProof/>
                <w:webHidden/>
              </w:rPr>
              <w:t>7</w:t>
            </w:r>
            <w:r w:rsidR="002D048B">
              <w:rPr>
                <w:noProof/>
                <w:webHidden/>
              </w:rPr>
              <w:fldChar w:fldCharType="end"/>
            </w:r>
          </w:hyperlink>
        </w:p>
        <w:p w14:paraId="26425EF6" w14:textId="71B58304" w:rsidR="002D048B" w:rsidRDefault="00713A79">
          <w:pPr>
            <w:pStyle w:val="TOC2"/>
            <w:tabs>
              <w:tab w:val="right" w:leader="dot" w:pos="9016"/>
            </w:tabs>
            <w:rPr>
              <w:rFonts w:eastAsiaTheme="minorEastAsia"/>
              <w:noProof/>
              <w:sz w:val="22"/>
              <w:lang w:eastAsia="en-AU"/>
            </w:rPr>
          </w:pPr>
          <w:hyperlink w:anchor="_Toc70789141" w:history="1">
            <w:r w:rsidR="002D048B" w:rsidRPr="00AF6A04">
              <w:rPr>
                <w:rStyle w:val="Hyperlink"/>
                <w:noProof/>
              </w:rPr>
              <w:t>4.3 – Permissions</w:t>
            </w:r>
            <w:r w:rsidR="002D048B">
              <w:rPr>
                <w:noProof/>
                <w:webHidden/>
              </w:rPr>
              <w:tab/>
            </w:r>
            <w:r w:rsidR="002D048B">
              <w:rPr>
                <w:noProof/>
                <w:webHidden/>
              </w:rPr>
              <w:fldChar w:fldCharType="begin"/>
            </w:r>
            <w:r w:rsidR="002D048B">
              <w:rPr>
                <w:noProof/>
                <w:webHidden/>
              </w:rPr>
              <w:instrText xml:space="preserve"> PAGEREF _Toc70789141 \h </w:instrText>
            </w:r>
            <w:r w:rsidR="002D048B">
              <w:rPr>
                <w:noProof/>
                <w:webHidden/>
              </w:rPr>
            </w:r>
            <w:r w:rsidR="002D048B">
              <w:rPr>
                <w:noProof/>
                <w:webHidden/>
              </w:rPr>
              <w:fldChar w:fldCharType="separate"/>
            </w:r>
            <w:r w:rsidR="00B65F90">
              <w:rPr>
                <w:noProof/>
                <w:webHidden/>
              </w:rPr>
              <w:t>8</w:t>
            </w:r>
            <w:r w:rsidR="002D048B">
              <w:rPr>
                <w:noProof/>
                <w:webHidden/>
              </w:rPr>
              <w:fldChar w:fldCharType="end"/>
            </w:r>
          </w:hyperlink>
        </w:p>
        <w:p w14:paraId="5B41B8F1" w14:textId="772A6FAE" w:rsidR="002D048B" w:rsidRDefault="00713A79">
          <w:pPr>
            <w:pStyle w:val="TOC2"/>
            <w:tabs>
              <w:tab w:val="right" w:leader="dot" w:pos="9016"/>
            </w:tabs>
            <w:rPr>
              <w:rFonts w:eastAsiaTheme="minorEastAsia"/>
              <w:noProof/>
              <w:sz w:val="22"/>
              <w:lang w:eastAsia="en-AU"/>
            </w:rPr>
          </w:pPr>
          <w:hyperlink w:anchor="_Toc70789142" w:history="1">
            <w:r w:rsidR="002D048B" w:rsidRPr="00AF6A04">
              <w:rPr>
                <w:rStyle w:val="Hyperlink"/>
                <w:noProof/>
              </w:rPr>
              <w:t>4.4 – Workflows and algorithms</w:t>
            </w:r>
            <w:r w:rsidR="002D048B">
              <w:rPr>
                <w:noProof/>
                <w:webHidden/>
              </w:rPr>
              <w:tab/>
            </w:r>
            <w:r w:rsidR="002D048B">
              <w:rPr>
                <w:noProof/>
                <w:webHidden/>
              </w:rPr>
              <w:fldChar w:fldCharType="begin"/>
            </w:r>
            <w:r w:rsidR="002D048B">
              <w:rPr>
                <w:noProof/>
                <w:webHidden/>
              </w:rPr>
              <w:instrText xml:space="preserve"> PAGEREF _Toc70789142 \h </w:instrText>
            </w:r>
            <w:r w:rsidR="002D048B">
              <w:rPr>
                <w:noProof/>
                <w:webHidden/>
              </w:rPr>
            </w:r>
            <w:r w:rsidR="002D048B">
              <w:rPr>
                <w:noProof/>
                <w:webHidden/>
              </w:rPr>
              <w:fldChar w:fldCharType="separate"/>
            </w:r>
            <w:r w:rsidR="00B65F90">
              <w:rPr>
                <w:noProof/>
                <w:webHidden/>
              </w:rPr>
              <w:t>8</w:t>
            </w:r>
            <w:r w:rsidR="002D048B">
              <w:rPr>
                <w:noProof/>
                <w:webHidden/>
              </w:rPr>
              <w:fldChar w:fldCharType="end"/>
            </w:r>
          </w:hyperlink>
        </w:p>
        <w:p w14:paraId="0360CA86" w14:textId="76D58B53" w:rsidR="002D048B" w:rsidRDefault="00713A79">
          <w:pPr>
            <w:pStyle w:val="TOC2"/>
            <w:tabs>
              <w:tab w:val="right" w:leader="dot" w:pos="9016"/>
            </w:tabs>
            <w:rPr>
              <w:rFonts w:eastAsiaTheme="minorEastAsia"/>
              <w:noProof/>
              <w:sz w:val="22"/>
              <w:lang w:eastAsia="en-AU"/>
            </w:rPr>
          </w:pPr>
          <w:hyperlink w:anchor="_Toc70789143" w:history="1">
            <w:r w:rsidR="002D048B" w:rsidRPr="00AF6A04">
              <w:rPr>
                <w:rStyle w:val="Hyperlink"/>
                <w:noProof/>
              </w:rPr>
              <w:t>4.5 Triggers</w:t>
            </w:r>
            <w:r w:rsidR="002D048B">
              <w:rPr>
                <w:noProof/>
                <w:webHidden/>
              </w:rPr>
              <w:tab/>
            </w:r>
            <w:r w:rsidR="002D048B">
              <w:rPr>
                <w:noProof/>
                <w:webHidden/>
              </w:rPr>
              <w:fldChar w:fldCharType="begin"/>
            </w:r>
            <w:r w:rsidR="002D048B">
              <w:rPr>
                <w:noProof/>
                <w:webHidden/>
              </w:rPr>
              <w:instrText xml:space="preserve"> PAGEREF _Toc70789143 \h </w:instrText>
            </w:r>
            <w:r w:rsidR="002D048B">
              <w:rPr>
                <w:noProof/>
                <w:webHidden/>
              </w:rPr>
            </w:r>
            <w:r w:rsidR="002D048B">
              <w:rPr>
                <w:noProof/>
                <w:webHidden/>
              </w:rPr>
              <w:fldChar w:fldCharType="separate"/>
            </w:r>
            <w:r w:rsidR="00B65F90">
              <w:rPr>
                <w:noProof/>
                <w:webHidden/>
              </w:rPr>
              <w:t>8</w:t>
            </w:r>
            <w:r w:rsidR="002D048B">
              <w:rPr>
                <w:noProof/>
                <w:webHidden/>
              </w:rPr>
              <w:fldChar w:fldCharType="end"/>
            </w:r>
          </w:hyperlink>
        </w:p>
        <w:p w14:paraId="33462968" w14:textId="60D48F53" w:rsidR="002D048B" w:rsidRDefault="00713A79">
          <w:pPr>
            <w:pStyle w:val="TOC2"/>
            <w:tabs>
              <w:tab w:val="right" w:leader="dot" w:pos="9016"/>
            </w:tabs>
            <w:rPr>
              <w:rFonts w:eastAsiaTheme="minorEastAsia"/>
              <w:noProof/>
              <w:sz w:val="22"/>
              <w:lang w:eastAsia="en-AU"/>
            </w:rPr>
          </w:pPr>
          <w:hyperlink w:anchor="_Toc70789144" w:history="1">
            <w:r w:rsidR="002D048B" w:rsidRPr="00AF6A04">
              <w:rPr>
                <w:rStyle w:val="Hyperlink"/>
                <w:noProof/>
              </w:rPr>
              <w:t>4.6 – Software requirements mapping</w:t>
            </w:r>
            <w:r w:rsidR="002D048B">
              <w:rPr>
                <w:noProof/>
                <w:webHidden/>
              </w:rPr>
              <w:tab/>
            </w:r>
            <w:r w:rsidR="002D048B">
              <w:rPr>
                <w:noProof/>
                <w:webHidden/>
              </w:rPr>
              <w:fldChar w:fldCharType="begin"/>
            </w:r>
            <w:r w:rsidR="002D048B">
              <w:rPr>
                <w:noProof/>
                <w:webHidden/>
              </w:rPr>
              <w:instrText xml:space="preserve"> PAGEREF _Toc70789144 \h </w:instrText>
            </w:r>
            <w:r w:rsidR="002D048B">
              <w:rPr>
                <w:noProof/>
                <w:webHidden/>
              </w:rPr>
            </w:r>
            <w:r w:rsidR="002D048B">
              <w:rPr>
                <w:noProof/>
                <w:webHidden/>
              </w:rPr>
              <w:fldChar w:fldCharType="separate"/>
            </w:r>
            <w:r w:rsidR="00B65F90">
              <w:rPr>
                <w:noProof/>
                <w:webHidden/>
              </w:rPr>
              <w:t>8</w:t>
            </w:r>
            <w:r w:rsidR="002D048B">
              <w:rPr>
                <w:noProof/>
                <w:webHidden/>
              </w:rPr>
              <w:fldChar w:fldCharType="end"/>
            </w:r>
          </w:hyperlink>
        </w:p>
        <w:p w14:paraId="25AF5380" w14:textId="5A5C262F" w:rsidR="002D048B" w:rsidRDefault="00713A79">
          <w:pPr>
            <w:pStyle w:val="TOC1"/>
            <w:tabs>
              <w:tab w:val="right" w:leader="dot" w:pos="9016"/>
            </w:tabs>
            <w:rPr>
              <w:rFonts w:eastAsiaTheme="minorEastAsia"/>
              <w:noProof/>
              <w:sz w:val="22"/>
              <w:lang w:eastAsia="en-AU"/>
            </w:rPr>
          </w:pPr>
          <w:hyperlink w:anchor="_Toc70789145" w:history="1">
            <w:r w:rsidR="002D048B" w:rsidRPr="00AF6A04">
              <w:rPr>
                <w:rStyle w:val="Hyperlink"/>
                <w:noProof/>
              </w:rPr>
              <w:t>5 - Networking Protocols</w:t>
            </w:r>
            <w:r w:rsidR="002D048B">
              <w:rPr>
                <w:noProof/>
                <w:webHidden/>
              </w:rPr>
              <w:tab/>
            </w:r>
            <w:r w:rsidR="002D048B">
              <w:rPr>
                <w:noProof/>
                <w:webHidden/>
              </w:rPr>
              <w:fldChar w:fldCharType="begin"/>
            </w:r>
            <w:r w:rsidR="002D048B">
              <w:rPr>
                <w:noProof/>
                <w:webHidden/>
              </w:rPr>
              <w:instrText xml:space="preserve"> PAGEREF _Toc70789145 \h </w:instrText>
            </w:r>
            <w:r w:rsidR="002D048B">
              <w:rPr>
                <w:noProof/>
                <w:webHidden/>
              </w:rPr>
            </w:r>
            <w:r w:rsidR="002D048B">
              <w:rPr>
                <w:noProof/>
                <w:webHidden/>
              </w:rPr>
              <w:fldChar w:fldCharType="separate"/>
            </w:r>
            <w:r w:rsidR="00B65F90">
              <w:rPr>
                <w:noProof/>
                <w:webHidden/>
              </w:rPr>
              <w:t>9</w:t>
            </w:r>
            <w:r w:rsidR="002D048B">
              <w:rPr>
                <w:noProof/>
                <w:webHidden/>
              </w:rPr>
              <w:fldChar w:fldCharType="end"/>
            </w:r>
          </w:hyperlink>
        </w:p>
        <w:p w14:paraId="52230B5F" w14:textId="3CC8A8BA" w:rsidR="002D048B" w:rsidRDefault="00713A79">
          <w:pPr>
            <w:pStyle w:val="TOC2"/>
            <w:tabs>
              <w:tab w:val="right" w:leader="dot" w:pos="9016"/>
            </w:tabs>
            <w:rPr>
              <w:rFonts w:eastAsiaTheme="minorEastAsia"/>
              <w:noProof/>
              <w:sz w:val="22"/>
              <w:lang w:eastAsia="en-AU"/>
            </w:rPr>
          </w:pPr>
          <w:hyperlink w:anchor="_Toc70789146" w:history="1">
            <w:r w:rsidR="002D048B" w:rsidRPr="00AF6A04">
              <w:rPr>
                <w:rStyle w:val="Hyperlink"/>
                <w:noProof/>
              </w:rPr>
              <w:t>5.1 - Networking Design</w:t>
            </w:r>
            <w:r w:rsidR="002D048B">
              <w:rPr>
                <w:noProof/>
                <w:webHidden/>
              </w:rPr>
              <w:tab/>
            </w:r>
            <w:r w:rsidR="002D048B">
              <w:rPr>
                <w:noProof/>
                <w:webHidden/>
              </w:rPr>
              <w:fldChar w:fldCharType="begin"/>
            </w:r>
            <w:r w:rsidR="002D048B">
              <w:rPr>
                <w:noProof/>
                <w:webHidden/>
              </w:rPr>
              <w:instrText xml:space="preserve"> PAGEREF _Toc70789146 \h </w:instrText>
            </w:r>
            <w:r w:rsidR="002D048B">
              <w:rPr>
                <w:noProof/>
                <w:webHidden/>
              </w:rPr>
            </w:r>
            <w:r w:rsidR="002D048B">
              <w:rPr>
                <w:noProof/>
                <w:webHidden/>
              </w:rPr>
              <w:fldChar w:fldCharType="separate"/>
            </w:r>
            <w:r w:rsidR="00B65F90">
              <w:rPr>
                <w:noProof/>
                <w:webHidden/>
              </w:rPr>
              <w:t>9</w:t>
            </w:r>
            <w:r w:rsidR="002D048B">
              <w:rPr>
                <w:noProof/>
                <w:webHidden/>
              </w:rPr>
              <w:fldChar w:fldCharType="end"/>
            </w:r>
          </w:hyperlink>
        </w:p>
        <w:p w14:paraId="25782C5B" w14:textId="3AA9A28A" w:rsidR="002D048B" w:rsidRDefault="00713A79">
          <w:pPr>
            <w:pStyle w:val="TOC3"/>
            <w:tabs>
              <w:tab w:val="right" w:leader="dot" w:pos="9016"/>
            </w:tabs>
            <w:rPr>
              <w:rFonts w:eastAsiaTheme="minorEastAsia"/>
              <w:noProof/>
              <w:sz w:val="22"/>
              <w:lang w:eastAsia="en-AU"/>
            </w:rPr>
          </w:pPr>
          <w:hyperlink w:anchor="_Toc70789147" w:history="1">
            <w:r w:rsidR="002D048B" w:rsidRPr="00AF6A04">
              <w:rPr>
                <w:rStyle w:val="Hyperlink"/>
                <w:noProof/>
              </w:rPr>
              <w:t>5.1.1 – Server Classes</w:t>
            </w:r>
            <w:r w:rsidR="002D048B">
              <w:rPr>
                <w:noProof/>
                <w:webHidden/>
              </w:rPr>
              <w:tab/>
            </w:r>
            <w:r w:rsidR="002D048B">
              <w:rPr>
                <w:noProof/>
                <w:webHidden/>
              </w:rPr>
              <w:fldChar w:fldCharType="begin"/>
            </w:r>
            <w:r w:rsidR="002D048B">
              <w:rPr>
                <w:noProof/>
                <w:webHidden/>
              </w:rPr>
              <w:instrText xml:space="preserve"> PAGEREF _Toc70789147 \h </w:instrText>
            </w:r>
            <w:r w:rsidR="002D048B">
              <w:rPr>
                <w:noProof/>
                <w:webHidden/>
              </w:rPr>
            </w:r>
            <w:r w:rsidR="002D048B">
              <w:rPr>
                <w:noProof/>
                <w:webHidden/>
              </w:rPr>
              <w:fldChar w:fldCharType="separate"/>
            </w:r>
            <w:r w:rsidR="00B65F90">
              <w:rPr>
                <w:noProof/>
                <w:webHidden/>
              </w:rPr>
              <w:t>9</w:t>
            </w:r>
            <w:r w:rsidR="002D048B">
              <w:rPr>
                <w:noProof/>
                <w:webHidden/>
              </w:rPr>
              <w:fldChar w:fldCharType="end"/>
            </w:r>
          </w:hyperlink>
        </w:p>
        <w:p w14:paraId="0E4A67AB" w14:textId="1AE0D75F" w:rsidR="002D048B" w:rsidRDefault="00713A79">
          <w:pPr>
            <w:pStyle w:val="TOC1"/>
            <w:tabs>
              <w:tab w:val="right" w:leader="dot" w:pos="9016"/>
            </w:tabs>
            <w:rPr>
              <w:rFonts w:eastAsiaTheme="minorEastAsia"/>
              <w:noProof/>
              <w:sz w:val="22"/>
              <w:lang w:eastAsia="en-AU"/>
            </w:rPr>
          </w:pPr>
          <w:hyperlink w:anchor="_Toc70789148" w:history="1">
            <w:r w:rsidR="002D048B" w:rsidRPr="00AF6A04">
              <w:rPr>
                <w:rStyle w:val="Hyperlink"/>
                <w:noProof/>
              </w:rPr>
              <w:t>6 - Appendix</w:t>
            </w:r>
            <w:r w:rsidR="002D048B">
              <w:rPr>
                <w:noProof/>
                <w:webHidden/>
              </w:rPr>
              <w:tab/>
            </w:r>
            <w:r w:rsidR="002D048B">
              <w:rPr>
                <w:noProof/>
                <w:webHidden/>
              </w:rPr>
              <w:fldChar w:fldCharType="begin"/>
            </w:r>
            <w:r w:rsidR="002D048B">
              <w:rPr>
                <w:noProof/>
                <w:webHidden/>
              </w:rPr>
              <w:instrText xml:space="preserve"> PAGEREF _Toc70789148 \h </w:instrText>
            </w:r>
            <w:r w:rsidR="002D048B">
              <w:rPr>
                <w:noProof/>
                <w:webHidden/>
              </w:rPr>
            </w:r>
            <w:r w:rsidR="002D048B">
              <w:rPr>
                <w:noProof/>
                <w:webHidden/>
              </w:rPr>
              <w:fldChar w:fldCharType="separate"/>
            </w:r>
            <w:r w:rsidR="00B65F90">
              <w:rPr>
                <w:noProof/>
                <w:webHidden/>
              </w:rPr>
              <w:t>10</w:t>
            </w:r>
            <w:r w:rsidR="002D048B">
              <w:rPr>
                <w:noProof/>
                <w:webHidden/>
              </w:rPr>
              <w:fldChar w:fldCharType="end"/>
            </w:r>
          </w:hyperlink>
        </w:p>
        <w:p w14:paraId="5777BEF8" w14:textId="78D879A0" w:rsidR="002D048B" w:rsidRDefault="00713A79">
          <w:pPr>
            <w:pStyle w:val="TOC2"/>
            <w:tabs>
              <w:tab w:val="right" w:leader="dot" w:pos="9016"/>
            </w:tabs>
            <w:rPr>
              <w:rFonts w:eastAsiaTheme="minorEastAsia"/>
              <w:noProof/>
              <w:sz w:val="22"/>
              <w:lang w:eastAsia="en-AU"/>
            </w:rPr>
          </w:pPr>
          <w:hyperlink w:anchor="_Toc70789149" w:history="1">
            <w:r w:rsidR="002D048B" w:rsidRPr="00AF6A04">
              <w:rPr>
                <w:rStyle w:val="Hyperlink"/>
                <w:noProof/>
              </w:rPr>
              <w:t>Appendix 1: Database Object Role Model</w:t>
            </w:r>
            <w:r w:rsidR="002D048B">
              <w:rPr>
                <w:noProof/>
                <w:webHidden/>
              </w:rPr>
              <w:tab/>
            </w:r>
            <w:r w:rsidR="002D048B">
              <w:rPr>
                <w:noProof/>
                <w:webHidden/>
              </w:rPr>
              <w:fldChar w:fldCharType="begin"/>
            </w:r>
            <w:r w:rsidR="002D048B">
              <w:rPr>
                <w:noProof/>
                <w:webHidden/>
              </w:rPr>
              <w:instrText xml:space="preserve"> PAGEREF _Toc70789149 \h </w:instrText>
            </w:r>
            <w:r w:rsidR="002D048B">
              <w:rPr>
                <w:noProof/>
                <w:webHidden/>
              </w:rPr>
            </w:r>
            <w:r w:rsidR="002D048B">
              <w:rPr>
                <w:noProof/>
                <w:webHidden/>
              </w:rPr>
              <w:fldChar w:fldCharType="separate"/>
            </w:r>
            <w:r w:rsidR="00B65F90">
              <w:rPr>
                <w:noProof/>
                <w:webHidden/>
              </w:rPr>
              <w:t>10</w:t>
            </w:r>
            <w:r w:rsidR="002D048B">
              <w:rPr>
                <w:noProof/>
                <w:webHidden/>
              </w:rPr>
              <w:fldChar w:fldCharType="end"/>
            </w:r>
          </w:hyperlink>
        </w:p>
        <w:p w14:paraId="27E6249C" w14:textId="6FA832FC" w:rsidR="002D048B" w:rsidRDefault="00713A79">
          <w:pPr>
            <w:pStyle w:val="TOC2"/>
            <w:tabs>
              <w:tab w:val="right" w:leader="dot" w:pos="9016"/>
            </w:tabs>
            <w:rPr>
              <w:rFonts w:eastAsiaTheme="minorEastAsia"/>
              <w:noProof/>
              <w:sz w:val="22"/>
              <w:lang w:eastAsia="en-AU"/>
            </w:rPr>
          </w:pPr>
          <w:hyperlink w:anchor="_Toc70789150" w:history="1">
            <w:r w:rsidR="002D048B" w:rsidRPr="00AF6A04">
              <w:rPr>
                <w:rStyle w:val="Hyperlink"/>
                <w:noProof/>
              </w:rPr>
              <w:t>Appendix 2: Database Script</w:t>
            </w:r>
            <w:r w:rsidR="002D048B">
              <w:rPr>
                <w:noProof/>
                <w:webHidden/>
              </w:rPr>
              <w:tab/>
            </w:r>
            <w:r w:rsidR="002D048B">
              <w:rPr>
                <w:noProof/>
                <w:webHidden/>
              </w:rPr>
              <w:fldChar w:fldCharType="begin"/>
            </w:r>
            <w:r w:rsidR="002D048B">
              <w:rPr>
                <w:noProof/>
                <w:webHidden/>
              </w:rPr>
              <w:instrText xml:space="preserve"> PAGEREF _Toc70789150 \h </w:instrText>
            </w:r>
            <w:r w:rsidR="002D048B">
              <w:rPr>
                <w:noProof/>
                <w:webHidden/>
              </w:rPr>
            </w:r>
            <w:r w:rsidR="002D048B">
              <w:rPr>
                <w:noProof/>
                <w:webHidden/>
              </w:rPr>
              <w:fldChar w:fldCharType="separate"/>
            </w:r>
            <w:r w:rsidR="00B65F90">
              <w:rPr>
                <w:noProof/>
                <w:webHidden/>
              </w:rPr>
              <w:t>11</w:t>
            </w:r>
            <w:r w:rsidR="002D048B">
              <w:rPr>
                <w:noProof/>
                <w:webHidden/>
              </w:rPr>
              <w:fldChar w:fldCharType="end"/>
            </w:r>
          </w:hyperlink>
        </w:p>
        <w:p w14:paraId="43173975" w14:textId="2777FF43" w:rsidR="002D048B" w:rsidRDefault="00713A79">
          <w:pPr>
            <w:pStyle w:val="TOC1"/>
            <w:tabs>
              <w:tab w:val="right" w:leader="dot" w:pos="9016"/>
            </w:tabs>
            <w:rPr>
              <w:rFonts w:eastAsiaTheme="minorEastAsia"/>
              <w:noProof/>
              <w:sz w:val="22"/>
              <w:lang w:eastAsia="en-AU"/>
            </w:rPr>
          </w:pPr>
          <w:hyperlink w:anchor="_Toc70789151" w:history="1">
            <w:r w:rsidR="002D048B" w:rsidRPr="00AF6A04">
              <w:rPr>
                <w:rStyle w:val="Hyperlink"/>
                <w:noProof/>
              </w:rPr>
              <w:t>7 - Bibliography</w:t>
            </w:r>
            <w:r w:rsidR="002D048B">
              <w:rPr>
                <w:noProof/>
                <w:webHidden/>
              </w:rPr>
              <w:tab/>
            </w:r>
            <w:r w:rsidR="002D048B">
              <w:rPr>
                <w:noProof/>
                <w:webHidden/>
              </w:rPr>
              <w:fldChar w:fldCharType="begin"/>
            </w:r>
            <w:r w:rsidR="002D048B">
              <w:rPr>
                <w:noProof/>
                <w:webHidden/>
              </w:rPr>
              <w:instrText xml:space="preserve"> PAGEREF _Toc70789151 \h </w:instrText>
            </w:r>
            <w:r w:rsidR="002D048B">
              <w:rPr>
                <w:noProof/>
                <w:webHidden/>
              </w:rPr>
            </w:r>
            <w:r w:rsidR="002D048B">
              <w:rPr>
                <w:noProof/>
                <w:webHidden/>
              </w:rPr>
              <w:fldChar w:fldCharType="separate"/>
            </w:r>
            <w:r w:rsidR="00B65F90">
              <w:rPr>
                <w:noProof/>
                <w:webHidden/>
              </w:rPr>
              <w:t>20</w:t>
            </w:r>
            <w:r w:rsidR="002D048B">
              <w:rPr>
                <w:noProof/>
                <w:webHidden/>
              </w:rPr>
              <w:fldChar w:fldCharType="end"/>
            </w:r>
          </w:hyperlink>
        </w:p>
        <w:p w14:paraId="13E26B16" w14:textId="6D040D9A" w:rsidR="001460A5" w:rsidRDefault="003E6504">
          <w:pPr>
            <w:sectPr w:rsidR="001460A5" w:rsidSect="008975BB">
              <w:footerReference w:type="default" r:id="rId8"/>
              <w:pgSz w:w="11906" w:h="16838"/>
              <w:pgMar w:top="1440" w:right="1440" w:bottom="1440" w:left="1440" w:header="708" w:footer="708" w:gutter="0"/>
              <w:pgNumType w:start="0"/>
              <w:cols w:space="708"/>
              <w:titlePg/>
              <w:docGrid w:linePitch="360"/>
            </w:sectPr>
          </w:pPr>
          <w:r>
            <w:rPr>
              <w:b/>
              <w:bCs/>
              <w:noProof/>
            </w:rPr>
            <w:fldChar w:fldCharType="end"/>
          </w:r>
        </w:p>
      </w:sdtContent>
    </w:sdt>
    <w:p w14:paraId="7032E0DD" w14:textId="7F8E9D5D" w:rsidR="00E46DE3" w:rsidRDefault="00445403" w:rsidP="00335868">
      <w:pPr>
        <w:pStyle w:val="Heading1"/>
        <w:pBdr>
          <w:bottom w:val="single" w:sz="12" w:space="1" w:color="auto"/>
        </w:pBdr>
      </w:pPr>
      <w:bookmarkStart w:id="0" w:name="_Ref70711536"/>
      <w:bookmarkStart w:id="1" w:name="_Toc70789122"/>
      <w:r>
        <w:lastRenderedPageBreak/>
        <w:t>0 -</w:t>
      </w:r>
      <w:r w:rsidR="004E5CCA">
        <w:t xml:space="preserve"> Overview</w:t>
      </w:r>
      <w:bookmarkEnd w:id="0"/>
      <w:bookmarkEnd w:id="1"/>
    </w:p>
    <w:p w14:paraId="7454B23A" w14:textId="77777777" w:rsidR="00AE0CF2" w:rsidRPr="00AE0CF2" w:rsidRDefault="00AE0CF2" w:rsidP="00AE0CF2"/>
    <w:p w14:paraId="4AE69799" w14:textId="5A30C288" w:rsidR="00597322" w:rsidRDefault="003E5752" w:rsidP="009532F1">
      <w:pPr>
        <w:jc w:val="both"/>
      </w:pPr>
      <w:r>
        <w:t>Legitimate Corporation Pty Ltd</w:t>
      </w:r>
      <w:r w:rsidR="004E5CCA">
        <w:t xml:space="preserve"> </w:t>
      </w:r>
      <w:r w:rsidR="000906CE">
        <w:t>approached G420 Developers to design an online trading platform</w:t>
      </w:r>
      <w:r w:rsidR="0017125A">
        <w:t>. The objective was</w:t>
      </w:r>
      <w:r w:rsidR="000906CE">
        <w:t xml:space="preserve"> to facilitate an efficient exchange of internal</w:t>
      </w:r>
      <w:r w:rsidR="003A7FAF">
        <w:t xml:space="preserve"> </w:t>
      </w:r>
      <w:r w:rsidR="000906CE">
        <w:t>resources</w:t>
      </w:r>
      <w:r w:rsidR="0022792C">
        <w:t>, known as commodities</w:t>
      </w:r>
      <w:r w:rsidR="00541D05">
        <w:t xml:space="preserve"> (or an</w:t>
      </w:r>
      <w:r w:rsidR="0037612D">
        <w:t xml:space="preserve"> </w:t>
      </w:r>
      <w:r w:rsidR="0037612D">
        <w:fldChar w:fldCharType="begin"/>
      </w:r>
      <w:r w:rsidR="0037612D">
        <w:instrText xml:space="preserve"> REF _Ref70787438 \h </w:instrText>
      </w:r>
      <w:r w:rsidR="0037612D">
        <w:fldChar w:fldCharType="separate"/>
      </w:r>
      <w:r w:rsidR="00B65F90">
        <w:t>2.1 - Asset</w:t>
      </w:r>
      <w:r w:rsidR="0037612D">
        <w:fldChar w:fldCharType="end"/>
      </w:r>
      <w:r w:rsidR="00541D05">
        <w:t>)</w:t>
      </w:r>
      <w:r w:rsidR="000906CE">
        <w:t xml:space="preserve">. </w:t>
      </w:r>
      <w:r w:rsidR="00EE0E1F">
        <w:t xml:space="preserve">The proposition was that </w:t>
      </w:r>
      <w:r w:rsidR="003A7FAF">
        <w:t>each company department was allocated a certain budget of</w:t>
      </w:r>
      <w:r w:rsidR="003C31E9">
        <w:t xml:space="preserve"> universally-recognised</w:t>
      </w:r>
      <w:r w:rsidR="003A7FAF">
        <w:t xml:space="preserve"> credits, which they could then use</w:t>
      </w:r>
      <w:r w:rsidR="004B4923">
        <w:t xml:space="preserve"> to barter </w:t>
      </w:r>
      <w:r w:rsidR="00597322">
        <w:t xml:space="preserve">for </w:t>
      </w:r>
      <w:r w:rsidR="0022792C">
        <w:t>commodities</w:t>
      </w:r>
      <w:r w:rsidR="00597322">
        <w:t xml:space="preserve"> </w:t>
      </w:r>
      <w:r w:rsidR="004B4923">
        <w:t xml:space="preserve">with </w:t>
      </w:r>
      <w:r w:rsidR="00597322">
        <w:t>anyone who was active on the online trade platform.</w:t>
      </w:r>
    </w:p>
    <w:p w14:paraId="4718D9DE" w14:textId="24829022" w:rsidR="00822C54" w:rsidRDefault="006B570B" w:rsidP="009532F1">
      <w:pPr>
        <w:jc w:val="both"/>
      </w:pPr>
      <w:r>
        <w:t>The idea is that</w:t>
      </w:r>
      <w:r w:rsidR="001D20A4">
        <w:t xml:space="preserve"> users of this system do not tediously micromanage their transactions. Instead</w:t>
      </w:r>
      <w:r w:rsidR="004360EB">
        <w:t>,</w:t>
      </w:r>
      <w:r w:rsidR="001D20A4">
        <w:t xml:space="preserve"> they create buy or sell orders, </w:t>
      </w:r>
      <w:r w:rsidR="00F405E5">
        <w:t xml:space="preserve">where they nominate the type of </w:t>
      </w:r>
      <w:r w:rsidR="002D5BFC">
        <w:t>commodity</w:t>
      </w:r>
      <w:r w:rsidR="00F405E5">
        <w:t xml:space="preserve"> they </w:t>
      </w:r>
      <w:r w:rsidR="005F025A">
        <w:t>wish to buy or sell, specify their desired unit price</w:t>
      </w:r>
      <w:r w:rsidR="002D5BFC">
        <w:t xml:space="preserve"> (to buy or sell)</w:t>
      </w:r>
      <w:r w:rsidR="005F025A">
        <w:t>, and finally the quantity thereof.</w:t>
      </w:r>
      <w:r w:rsidR="004360EB">
        <w:t xml:space="preserve"> </w:t>
      </w:r>
      <w:r w:rsidR="00563C6A">
        <w:t xml:space="preserve">Once a </w:t>
      </w:r>
      <w:r w:rsidR="00115900">
        <w:t>B</w:t>
      </w:r>
      <w:r w:rsidR="00563C6A">
        <w:t xml:space="preserve">uy or </w:t>
      </w:r>
      <w:r w:rsidR="00115900">
        <w:t>S</w:t>
      </w:r>
      <w:r w:rsidR="00563C6A">
        <w:t>ell order has been created, auto</w:t>
      </w:r>
      <w:r w:rsidR="009D486A">
        <w:t>nomous</w:t>
      </w:r>
      <w:r w:rsidR="00563C6A">
        <w:t xml:space="preserve"> processes </w:t>
      </w:r>
      <w:r w:rsidR="00100C81">
        <w:t xml:space="preserve">cross examine the </w:t>
      </w:r>
      <w:r w:rsidR="00086C61">
        <w:t xml:space="preserve">compatibility of the existing </w:t>
      </w:r>
      <w:r w:rsidR="00D71D70">
        <w:t>Buy &amp;</w:t>
      </w:r>
      <w:r w:rsidR="00086C61">
        <w:t xml:space="preserve"> </w:t>
      </w:r>
      <w:r w:rsidR="00D71D70">
        <w:t>S</w:t>
      </w:r>
      <w:r w:rsidR="00086C61">
        <w:t>ell orders</w:t>
      </w:r>
      <w:r w:rsidR="009D486A">
        <w:t xml:space="preserve">. </w:t>
      </w:r>
    </w:p>
    <w:p w14:paraId="3480A049" w14:textId="0C319578" w:rsidR="00CC61A9" w:rsidRDefault="00822C54" w:rsidP="009532F1">
      <w:pPr>
        <w:jc w:val="both"/>
      </w:pPr>
      <w:r>
        <w:t>T</w:t>
      </w:r>
      <w:r w:rsidR="00D2476A">
        <w:t>ransactions</w:t>
      </w:r>
      <w:r>
        <w:t xml:space="preserve"> whose </w:t>
      </w:r>
      <w:r w:rsidR="00852912">
        <w:t xml:space="preserve">Buy &amp; Sell </w:t>
      </w:r>
      <w:r>
        <w:t>terms are</w:t>
      </w:r>
      <w:r w:rsidR="00852912">
        <w:t xml:space="preserve"> evenly</w:t>
      </w:r>
      <w:r>
        <w:t xml:space="preserve"> matched</w:t>
      </w:r>
      <w:r w:rsidR="00D2476A">
        <w:t xml:space="preserve"> </w:t>
      </w:r>
      <w:r w:rsidR="00852912">
        <w:t>will</w:t>
      </w:r>
      <w:r w:rsidR="002E7EE1">
        <w:t xml:space="preserve"> process automatically without the need </w:t>
      </w:r>
      <w:r w:rsidR="00295650">
        <w:t>for</w:t>
      </w:r>
      <w:r w:rsidR="002E7EE1">
        <w:t xml:space="preserve"> a user to </w:t>
      </w:r>
      <w:r w:rsidR="005D0068">
        <w:t xml:space="preserve">intervene. </w:t>
      </w:r>
      <w:r w:rsidR="0022792C">
        <w:t>T</w:t>
      </w:r>
      <w:r w:rsidR="0056791F">
        <w:t>o help avoid</w:t>
      </w:r>
      <w:r w:rsidR="005119D5">
        <w:t xml:space="preserve"> human users needing to</w:t>
      </w:r>
      <w:r w:rsidR="0056791F">
        <w:t xml:space="preserve"> micromana</w:t>
      </w:r>
      <w:r w:rsidR="004D3E25">
        <w:t>g</w:t>
      </w:r>
      <w:r w:rsidR="005119D5">
        <w:t>e</w:t>
      </w:r>
      <w:r w:rsidR="004D3E25">
        <w:t xml:space="preserve"> Buy &amp; Sell orders,</w:t>
      </w:r>
      <w:r w:rsidR="000C4ED6">
        <w:t xml:space="preserve"> trades will also occur automatically when </w:t>
      </w:r>
      <w:r w:rsidR="00186191">
        <w:t>a buy order</w:t>
      </w:r>
      <w:r w:rsidR="0022792C">
        <w:t xml:space="preserve"> is willing to purchase commodities </w:t>
      </w:r>
      <w:r w:rsidR="004D3E25">
        <w:t xml:space="preserve">for a greater unit price, than what </w:t>
      </w:r>
      <w:r w:rsidR="009F4F24">
        <w:t xml:space="preserve">existing Sell orders are listing. </w:t>
      </w:r>
      <w:r w:rsidR="00FC415E">
        <w:t>In</w:t>
      </w:r>
      <w:r w:rsidR="00072F76">
        <w:t xml:space="preserve"> this</w:t>
      </w:r>
      <w:r w:rsidR="00FC415E">
        <w:t xml:space="preserve"> case, the program will protect the interest of the buyer by only </w:t>
      </w:r>
      <w:r w:rsidR="00072F76">
        <w:t xml:space="preserve">paying for the nominated Sell price (the lower value), and not the </w:t>
      </w:r>
      <w:r w:rsidR="00E31882">
        <w:t xml:space="preserve">original, </w:t>
      </w:r>
      <w:r w:rsidR="00072F76">
        <w:t>higher Buy price.</w:t>
      </w:r>
      <w:r w:rsidR="00380B78">
        <w:t xml:space="preserve"> </w:t>
      </w:r>
      <w:r w:rsidR="00414CA3">
        <w:t xml:space="preserve">The whole concept for this online trade platform is to help streamline interdepartmental </w:t>
      </w:r>
      <w:r w:rsidR="00A4440D">
        <w:t>resource-sharing</w:t>
      </w:r>
      <w:r w:rsidR="00380B78">
        <w:t xml:space="preserve">. </w:t>
      </w:r>
      <w:r w:rsidR="0014274A">
        <w:t xml:space="preserve">It then makes sense to </w:t>
      </w:r>
      <w:r w:rsidR="003419A2">
        <w:t>create a program that has th</w:t>
      </w:r>
      <w:r w:rsidR="00BD1F9E">
        <w:t>e convenience of</w:t>
      </w:r>
      <w:r w:rsidR="003419A2">
        <w:t xml:space="preserve"> inbuilt, automated functionality, to free employees up to do their regular, daily duties.</w:t>
      </w:r>
    </w:p>
    <w:p w14:paraId="3047B6E5" w14:textId="6BA526E3" w:rsidR="008B5AE8" w:rsidRDefault="00AE2383" w:rsidP="009532F1">
      <w:pPr>
        <w:jc w:val="both"/>
      </w:pPr>
      <w:r>
        <w:t xml:space="preserve">Equally important is the </w:t>
      </w:r>
      <w:r w:rsidR="00245258">
        <w:t xml:space="preserve">user interface. </w:t>
      </w:r>
      <w:r w:rsidR="007B7D36">
        <w:t xml:space="preserve">The client has expressly conveyed that they refuse to accept a terminal-based application, and would much rather </w:t>
      </w:r>
      <w:r w:rsidR="00F15CC1">
        <w:t>interact with a GUI.</w:t>
      </w:r>
      <w:r w:rsidR="00066F71">
        <w:t xml:space="preserve"> Special</w:t>
      </w:r>
      <w:r w:rsidR="008B5AE8">
        <w:t xml:space="preserve"> </w:t>
      </w:r>
      <w:r w:rsidR="00066F71">
        <w:t>consideration</w:t>
      </w:r>
      <w:r w:rsidR="008B5AE8">
        <w:t>s</w:t>
      </w:r>
      <w:r w:rsidR="00066F71">
        <w:t xml:space="preserve"> for the GUI design</w:t>
      </w:r>
      <w:r w:rsidR="008B5AE8">
        <w:t xml:space="preserve"> include for its’ need</w:t>
      </w:r>
      <w:r w:rsidR="00066F71">
        <w:t xml:space="preserve"> to be intuitive, pleasant to use</w:t>
      </w:r>
      <w:r w:rsidR="008B5AE8">
        <w:t xml:space="preserve"> and appealing to the user (as well as maintaining the scope of the features requested).</w:t>
      </w:r>
      <w:r w:rsidR="00A04A62">
        <w:t xml:space="preserve"> There has been some inspiration drawn from existing online trading platforms.</w:t>
      </w:r>
    </w:p>
    <w:p w14:paraId="7E8513E5" w14:textId="6F4A0133" w:rsidR="00B36E59" w:rsidRDefault="00F91462" w:rsidP="009532F1">
      <w:pPr>
        <w:jc w:val="both"/>
      </w:pPr>
      <w:r>
        <w:t xml:space="preserve">A database schema has been prepared to help manage the </w:t>
      </w:r>
      <w:r w:rsidR="004B7627">
        <w:t xml:space="preserve">relationships </w:t>
      </w:r>
      <w:r w:rsidR="005D6EB6">
        <w:t>between the data objects</w:t>
      </w:r>
      <w:r w:rsidR="00522230">
        <w:t xml:space="preserve">. </w:t>
      </w:r>
      <w:r w:rsidR="00E45870">
        <w:t xml:space="preserve">Laying a sound foundation for the database will significantly </w:t>
      </w:r>
      <w:r w:rsidR="00425B91">
        <w:t xml:space="preserve">aid in the </w:t>
      </w:r>
      <w:r w:rsidR="00EB0BDF">
        <w:t xml:space="preserve">effectiveness of the online trading platform to retrieve </w:t>
      </w:r>
      <w:r w:rsidR="00C303C3">
        <w:t xml:space="preserve">and store </w:t>
      </w:r>
      <w:r w:rsidR="00EB0BDF">
        <w:t>relevant data</w:t>
      </w:r>
      <w:r w:rsidR="00C303C3">
        <w:t>.</w:t>
      </w:r>
      <w:r w:rsidR="00705997">
        <w:t xml:space="preserve"> The online trading platform must be flexible enough to </w:t>
      </w:r>
      <w:r w:rsidR="00DD3719">
        <w:t>not limit the</w:t>
      </w:r>
      <w:r w:rsidR="00705997">
        <w:t xml:space="preserve"> </w:t>
      </w:r>
      <w:r w:rsidR="005E527D">
        <w:t>number</w:t>
      </w:r>
      <w:r w:rsidR="00705997">
        <w:t xml:space="preserve"> of commodit</w:t>
      </w:r>
      <w:r w:rsidR="005E527D">
        <w:t>y types</w:t>
      </w:r>
      <w:r w:rsidR="001B5AFE">
        <w:t xml:space="preserve"> (</w:t>
      </w:r>
      <w:r w:rsidR="00875722">
        <w:fldChar w:fldCharType="begin"/>
      </w:r>
      <w:r w:rsidR="00875722">
        <w:instrText xml:space="preserve"> REF _Ref70787381 \h </w:instrText>
      </w:r>
      <w:r w:rsidR="00875722">
        <w:fldChar w:fldCharType="separate"/>
      </w:r>
      <w:r w:rsidR="00B65F90">
        <w:t>2.1 - Asset</w:t>
      </w:r>
      <w:r w:rsidR="00875722">
        <w:fldChar w:fldCharType="end"/>
      </w:r>
      <w:r w:rsidR="001B5AFE">
        <w:t>)</w:t>
      </w:r>
      <w:r w:rsidR="00705997">
        <w:t>, users</w:t>
      </w:r>
      <w:r w:rsidR="001B5AFE">
        <w:t xml:space="preserve"> (</w:t>
      </w:r>
      <w:r w:rsidR="00875722">
        <w:fldChar w:fldCharType="begin"/>
      </w:r>
      <w:r w:rsidR="00875722">
        <w:instrText xml:space="preserve"> REF _Ref70787393 \h </w:instrText>
      </w:r>
      <w:r w:rsidR="00875722">
        <w:fldChar w:fldCharType="separate"/>
      </w:r>
      <w:r w:rsidR="00B65F90">
        <w:t>2.5 - User</w:t>
      </w:r>
      <w:r w:rsidR="00875722">
        <w:fldChar w:fldCharType="end"/>
      </w:r>
      <w:r w:rsidR="001B5AFE">
        <w:t>)</w:t>
      </w:r>
      <w:r w:rsidR="00705997">
        <w:t xml:space="preserve"> and admin members</w:t>
      </w:r>
      <w:r w:rsidR="003E0E2D">
        <w:t xml:space="preserve"> (</w:t>
      </w:r>
      <w:r w:rsidR="00875722">
        <w:fldChar w:fldCharType="begin"/>
      </w:r>
      <w:r w:rsidR="00875722">
        <w:instrText xml:space="preserve"> REF _Ref70787399 \h </w:instrText>
      </w:r>
      <w:r w:rsidR="00875722">
        <w:fldChar w:fldCharType="separate"/>
      </w:r>
      <w:r w:rsidR="00B65F90">
        <w:t xml:space="preserve">2.3 - </w:t>
      </w:r>
      <w:proofErr w:type="spellStart"/>
      <w:r w:rsidR="00B65F90">
        <w:t>ITAdminUser</w:t>
      </w:r>
      <w:proofErr w:type="spellEnd"/>
      <w:r w:rsidR="00875722">
        <w:fldChar w:fldCharType="end"/>
      </w:r>
      <w:r w:rsidR="003E0E2D">
        <w:t>)</w:t>
      </w:r>
      <w:r w:rsidR="00705997">
        <w:t>.</w:t>
      </w:r>
      <w:r w:rsidR="00F94733">
        <w:t xml:space="preserve"> </w:t>
      </w:r>
      <w:r w:rsidR="00B36E59">
        <w:t>The online tradi</w:t>
      </w:r>
      <w:r w:rsidR="00D04135">
        <w:t>ng platform also incorporates network connectivity</w:t>
      </w:r>
      <w:r w:rsidR="00C05EA2">
        <w:t>. It can</w:t>
      </w:r>
      <w:r w:rsidR="00D04135">
        <w:t xml:space="preserve"> host multiple users</w:t>
      </w:r>
      <w:r w:rsidR="00CC2D74">
        <w:t>, ensuring that their login credentials are hash encr</w:t>
      </w:r>
      <w:r w:rsidR="00CB4B41">
        <w:t>ypted</w:t>
      </w:r>
      <w:r w:rsidR="0025197C">
        <w:t xml:space="preserve"> to protect their security.</w:t>
      </w:r>
    </w:p>
    <w:p w14:paraId="4F98A97C" w14:textId="3DC1F5EB" w:rsidR="00F94733" w:rsidRDefault="00F94733" w:rsidP="009532F1">
      <w:pPr>
        <w:jc w:val="both"/>
      </w:pPr>
      <w:r>
        <w:t xml:space="preserve">The following sections provide a more detailed overview of the </w:t>
      </w:r>
      <w:r w:rsidR="0077095F">
        <w:t>application’s programming logic and structure.</w:t>
      </w:r>
    </w:p>
    <w:p w14:paraId="2B711A40" w14:textId="4F58ADDC" w:rsidR="00935F96" w:rsidRDefault="00935F96">
      <w:r>
        <w:br w:type="page"/>
      </w:r>
    </w:p>
    <w:p w14:paraId="5394033C" w14:textId="77777777" w:rsidR="00FE5FCB" w:rsidRDefault="00FE5FCB"/>
    <w:p w14:paraId="49A37612" w14:textId="70032085" w:rsidR="00FE5FCB" w:rsidRDefault="000279B8" w:rsidP="001927B0">
      <w:pPr>
        <w:pStyle w:val="Heading1"/>
        <w:pBdr>
          <w:bottom w:val="single" w:sz="12" w:space="1" w:color="auto"/>
        </w:pBdr>
      </w:pPr>
      <w:bookmarkStart w:id="2" w:name="_Toc70789123"/>
      <w:r>
        <w:t xml:space="preserve">1 - </w:t>
      </w:r>
      <w:r w:rsidR="00386234">
        <w:t>Java</w:t>
      </w:r>
      <w:r w:rsidR="00966981">
        <w:t>doc</w:t>
      </w:r>
      <w:bookmarkEnd w:id="2"/>
    </w:p>
    <w:p w14:paraId="1EF574A5" w14:textId="6930B3A7" w:rsidR="00FE5FCB" w:rsidRDefault="00FE5FCB" w:rsidP="00FE5FCB"/>
    <w:p w14:paraId="50237018" w14:textId="362CCEC0" w:rsidR="00E6673D" w:rsidRDefault="009649D9" w:rsidP="00FE5FCB">
      <w:r>
        <w:t xml:space="preserve">G420 Developers has </w:t>
      </w:r>
      <w:r w:rsidR="007D390F">
        <w:t xml:space="preserve">taken the time to describe the </w:t>
      </w:r>
      <w:r w:rsidR="00060026">
        <w:t xml:space="preserve">online trade platform’s </w:t>
      </w:r>
      <w:r w:rsidR="0086732F">
        <w:t xml:space="preserve">methods and classes within an exported Javadoc. </w:t>
      </w:r>
      <w:r w:rsidR="00305731">
        <w:t>“</w:t>
      </w:r>
      <w:r w:rsidR="00305731" w:rsidRPr="00305731">
        <w:t>overview-summary.html</w:t>
      </w:r>
      <w:r w:rsidR="00305731">
        <w:t>”</w:t>
      </w:r>
      <w:r w:rsidR="00E6673D">
        <w:t xml:space="preserve"> (</w:t>
      </w:r>
      <w:r w:rsidR="00E6673D">
        <w:fldChar w:fldCharType="begin"/>
      </w:r>
      <w:r w:rsidR="00E6673D">
        <w:instrText xml:space="preserve"> REF _Ref70785921 \h </w:instrText>
      </w:r>
      <w:r w:rsidR="00E6673D">
        <w:fldChar w:fldCharType="separate"/>
      </w:r>
      <w:r w:rsidR="00B65F90">
        <w:t xml:space="preserve">Figure </w:t>
      </w:r>
      <w:r w:rsidR="00B65F90">
        <w:rPr>
          <w:noProof/>
        </w:rPr>
        <w:t>1</w:t>
      </w:r>
      <w:r w:rsidR="00E6673D">
        <w:fldChar w:fldCharType="end"/>
      </w:r>
      <w:r w:rsidR="00E6673D">
        <w:t>)</w:t>
      </w:r>
      <w:r w:rsidR="00305731">
        <w:t xml:space="preserve"> Is a good starting point for examining the Javadoc content, as it </w:t>
      </w:r>
      <w:r w:rsidR="00E6673D">
        <w:t xml:space="preserve">lists the main packages that contain the application’s code content. </w:t>
      </w:r>
    </w:p>
    <w:p w14:paraId="31EC0003" w14:textId="77777777" w:rsidR="00E6673D" w:rsidRDefault="00E6673D" w:rsidP="00E6673D">
      <w:pPr>
        <w:keepNext/>
        <w:jc w:val="center"/>
      </w:pPr>
      <w:r>
        <w:rPr>
          <w:noProof/>
        </w:rPr>
        <w:drawing>
          <wp:inline distT="0" distB="0" distL="0" distR="0" wp14:anchorId="2572EB7D" wp14:editId="69186C3B">
            <wp:extent cx="4320000" cy="3145551"/>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3145551"/>
                    </a:xfrm>
                    <a:prstGeom prst="rect">
                      <a:avLst/>
                    </a:prstGeom>
                    <a:noFill/>
                    <a:ln>
                      <a:noFill/>
                    </a:ln>
                  </pic:spPr>
                </pic:pic>
              </a:graphicData>
            </a:graphic>
          </wp:inline>
        </w:drawing>
      </w:r>
    </w:p>
    <w:p w14:paraId="10512892" w14:textId="0F7BF084" w:rsidR="00CE051F" w:rsidRDefault="00E6673D" w:rsidP="00710308">
      <w:pPr>
        <w:pStyle w:val="Caption"/>
        <w:jc w:val="center"/>
      </w:pPr>
      <w:bookmarkStart w:id="3" w:name="_Ref70785921"/>
      <w:r>
        <w:t xml:space="preserve">Figure </w:t>
      </w:r>
      <w:fldSimple w:instr=" SEQ Figure \* ARABIC ">
        <w:r w:rsidR="00B65F90">
          <w:rPr>
            <w:noProof/>
          </w:rPr>
          <w:t>1</w:t>
        </w:r>
      </w:fldSimple>
      <w:bookmarkEnd w:id="3"/>
      <w:r>
        <w:t>: Javadoc "overview-summary.html".</w:t>
      </w:r>
    </w:p>
    <w:p w14:paraId="27ACF8EE" w14:textId="77777777" w:rsidR="00C72D6F" w:rsidRDefault="00C72D6F">
      <w:pPr>
        <w:rPr>
          <w:rFonts w:ascii="Bahnschrift" w:eastAsiaTheme="majorEastAsia" w:hAnsi="Bahnschrift" w:cstheme="majorBidi"/>
          <w:color w:val="6F92D2" w:themeColor="accent1" w:themeTint="99"/>
          <w:sz w:val="32"/>
          <w:szCs w:val="32"/>
        </w:rPr>
      </w:pPr>
      <w:r>
        <w:br w:type="page"/>
      </w:r>
    </w:p>
    <w:p w14:paraId="7130F486" w14:textId="3F2F182C" w:rsidR="00B26C27" w:rsidRDefault="00B26C27" w:rsidP="00B26C27">
      <w:pPr>
        <w:pStyle w:val="Heading1"/>
        <w:pBdr>
          <w:bottom w:val="single" w:sz="12" w:space="1" w:color="auto"/>
        </w:pBdr>
      </w:pPr>
      <w:bookmarkStart w:id="4" w:name="_Toc70789124"/>
      <w:r>
        <w:lastRenderedPageBreak/>
        <w:t xml:space="preserve">2 - </w:t>
      </w:r>
      <w:r w:rsidR="00F852DC">
        <w:t xml:space="preserve">Backend </w:t>
      </w:r>
      <w:r>
        <w:t>Classes</w:t>
      </w:r>
      <w:r w:rsidR="00710308">
        <w:t xml:space="preserve"> (Brief Overview)</w:t>
      </w:r>
      <w:bookmarkEnd w:id="4"/>
    </w:p>
    <w:p w14:paraId="7E21BF66" w14:textId="77777777" w:rsidR="00B26C27" w:rsidRDefault="00B26C27" w:rsidP="00B26C27"/>
    <w:p w14:paraId="06A6638B" w14:textId="47E69DCA" w:rsidR="00B26C27" w:rsidRDefault="00F66A8D" w:rsidP="00B26C27">
      <w:r>
        <w:t xml:space="preserve">Whilst the Javadoc does contain adequate descriptions for the </w:t>
      </w:r>
      <w:r w:rsidR="00C52408">
        <w:t xml:space="preserve">backend </w:t>
      </w:r>
      <w:r>
        <w:t>classes</w:t>
      </w:r>
      <w:r w:rsidR="00060468">
        <w:t xml:space="preserve"> (</w:t>
      </w:r>
      <w:r w:rsidR="00060468">
        <w:fldChar w:fldCharType="begin"/>
      </w:r>
      <w:r w:rsidR="00060468">
        <w:instrText xml:space="preserve"> REF _Ref70786278 \h </w:instrText>
      </w:r>
      <w:r w:rsidR="00060468">
        <w:fldChar w:fldCharType="separate"/>
      </w:r>
      <w:r w:rsidR="00B65F90">
        <w:t xml:space="preserve">Figure </w:t>
      </w:r>
      <w:r w:rsidR="00B65F90">
        <w:rPr>
          <w:noProof/>
        </w:rPr>
        <w:t>2</w:t>
      </w:r>
      <w:r w:rsidR="00060468">
        <w:fldChar w:fldCharType="end"/>
      </w:r>
      <w:r w:rsidR="00060468">
        <w:t>)</w:t>
      </w:r>
      <w:r>
        <w:t xml:space="preserve"> relating to the application’s </w:t>
      </w:r>
      <w:r w:rsidR="00C52408">
        <w:t>use of data objects</w:t>
      </w:r>
      <w:r>
        <w:t xml:space="preserve">, some overview </w:t>
      </w:r>
      <w:r w:rsidR="00D71011">
        <w:t>for the backend functionality is</w:t>
      </w:r>
      <w:r>
        <w:t xml:space="preserve"> provided here in section 2 for reader convenience.</w:t>
      </w:r>
    </w:p>
    <w:p w14:paraId="31C67E91" w14:textId="77777777" w:rsidR="00EB27DE" w:rsidRDefault="00C72D6F" w:rsidP="00EB27DE">
      <w:pPr>
        <w:keepNext/>
        <w:jc w:val="center"/>
      </w:pPr>
      <w:r>
        <w:rPr>
          <w:noProof/>
        </w:rPr>
        <w:drawing>
          <wp:inline distT="0" distB="0" distL="0" distR="0" wp14:anchorId="10F5F1F5" wp14:editId="78C733AC">
            <wp:extent cx="5400000" cy="1743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1743095"/>
                    </a:xfrm>
                    <a:prstGeom prst="rect">
                      <a:avLst/>
                    </a:prstGeom>
                    <a:noFill/>
                    <a:ln>
                      <a:noFill/>
                    </a:ln>
                  </pic:spPr>
                </pic:pic>
              </a:graphicData>
            </a:graphic>
          </wp:inline>
        </w:drawing>
      </w:r>
    </w:p>
    <w:p w14:paraId="4961653B" w14:textId="576AE6D8" w:rsidR="00F66A8D" w:rsidRDefault="00EB27DE" w:rsidP="00EB27DE">
      <w:pPr>
        <w:pStyle w:val="Caption"/>
        <w:jc w:val="center"/>
      </w:pPr>
      <w:bookmarkStart w:id="5" w:name="_Ref70786278"/>
      <w:r>
        <w:t xml:space="preserve">Figure </w:t>
      </w:r>
      <w:fldSimple w:instr=" SEQ Figure \* ARABIC ">
        <w:r w:rsidR="00B65F90">
          <w:rPr>
            <w:noProof/>
          </w:rPr>
          <w:t>2</w:t>
        </w:r>
      </w:fldSimple>
      <w:bookmarkEnd w:id="5"/>
      <w:r>
        <w:t>: Backend Classes.</w:t>
      </w:r>
    </w:p>
    <w:p w14:paraId="644713C3" w14:textId="6961D32F" w:rsidR="00526522" w:rsidRDefault="00526522" w:rsidP="00526522">
      <w:pPr>
        <w:pStyle w:val="Heading2"/>
        <w:pBdr>
          <w:bottom w:val="single" w:sz="6" w:space="1" w:color="auto"/>
        </w:pBdr>
      </w:pPr>
      <w:bookmarkStart w:id="6" w:name="_Ref70787381"/>
      <w:bookmarkStart w:id="7" w:name="_Ref70787438"/>
      <w:bookmarkStart w:id="8" w:name="_Toc70789125"/>
      <w:r>
        <w:t>2.1 - Asset</w:t>
      </w:r>
      <w:bookmarkEnd w:id="6"/>
      <w:bookmarkEnd w:id="7"/>
      <w:bookmarkEnd w:id="8"/>
    </w:p>
    <w:p w14:paraId="5CE6F84D" w14:textId="77777777" w:rsidR="001E7AF6" w:rsidRDefault="00F80FF9" w:rsidP="00526522">
      <w:r>
        <w:t xml:space="preserve">The class used for </w:t>
      </w:r>
      <w:r w:rsidR="00EE0C52">
        <w:t xml:space="preserve">representing the “Asset” or </w:t>
      </w:r>
      <w:r w:rsidR="00132782">
        <w:t xml:space="preserve">the types of corporate resources </w:t>
      </w:r>
      <w:r w:rsidR="000351A0">
        <w:t>or commodities to trade</w:t>
      </w:r>
      <w:r w:rsidR="00E15DA5">
        <w:t xml:space="preserve"> for credits.</w:t>
      </w:r>
    </w:p>
    <w:p w14:paraId="23D080FC" w14:textId="0D3EE6CF" w:rsidR="001E7AF6" w:rsidRDefault="001E7AF6" w:rsidP="001E7AF6">
      <w:pPr>
        <w:pStyle w:val="Heading2"/>
        <w:pBdr>
          <w:bottom w:val="single" w:sz="6" w:space="1" w:color="auto"/>
        </w:pBdr>
      </w:pPr>
      <w:bookmarkStart w:id="9" w:name="_Toc70789126"/>
      <w:r>
        <w:t>2.2 - Department</w:t>
      </w:r>
      <w:bookmarkEnd w:id="9"/>
    </w:p>
    <w:p w14:paraId="10F10350" w14:textId="1F9512B6" w:rsidR="001E7AF6" w:rsidRDefault="001E7AF6" w:rsidP="001E7AF6">
      <w:r>
        <w:t>The class used for representing the corporate department</w:t>
      </w:r>
      <w:r w:rsidR="0052479C">
        <w:t>.</w:t>
      </w:r>
      <w:r w:rsidR="0052479C">
        <w:br/>
        <w:t xml:space="preserve">Also contains the </w:t>
      </w:r>
      <w:r w:rsidR="00FD3EBE">
        <w:t xml:space="preserve">number of credits currently available for the </w:t>
      </w:r>
      <w:r w:rsidR="00FD3EBE" w:rsidRPr="00476DB7">
        <w:rPr>
          <w:i/>
          <w:iCs/>
        </w:rPr>
        <w:t>Department</w:t>
      </w:r>
      <w:r w:rsidR="00FD3EBE" w:rsidRPr="00476DB7">
        <w:t xml:space="preserve"> </w:t>
      </w:r>
      <w:r w:rsidR="00FD3EBE">
        <w:t xml:space="preserve">to </w:t>
      </w:r>
      <w:r w:rsidR="00E75B82">
        <w:t>spend.</w:t>
      </w:r>
    </w:p>
    <w:p w14:paraId="283A03A4" w14:textId="290C915D" w:rsidR="00652A70" w:rsidRDefault="00652A70" w:rsidP="00652A70">
      <w:pPr>
        <w:pStyle w:val="Heading2"/>
        <w:pBdr>
          <w:bottom w:val="single" w:sz="6" w:space="1" w:color="auto"/>
        </w:pBdr>
      </w:pPr>
      <w:bookmarkStart w:id="10" w:name="_Ref70787399"/>
      <w:bookmarkStart w:id="11" w:name="_Ref70787934"/>
      <w:bookmarkStart w:id="12" w:name="_Toc70789127"/>
      <w:r>
        <w:t>2.</w:t>
      </w:r>
      <w:r w:rsidR="00610350">
        <w:t>3</w:t>
      </w:r>
      <w:r>
        <w:t xml:space="preserve"> - ITAdminUser</w:t>
      </w:r>
      <w:bookmarkEnd w:id="10"/>
      <w:bookmarkEnd w:id="11"/>
      <w:bookmarkEnd w:id="12"/>
    </w:p>
    <w:p w14:paraId="7ED6C194" w14:textId="12F26BCD" w:rsidR="006E2BDF" w:rsidRDefault="00652A70" w:rsidP="00652A70">
      <w:r>
        <w:t xml:space="preserve">The class used for representing the users who are enabled with special privileges to </w:t>
      </w:r>
      <w:r w:rsidR="005A16CA">
        <w:t>manage the</w:t>
      </w:r>
      <w:r w:rsidR="006E2BDF">
        <w:t xml:space="preserve"> existing types of</w:t>
      </w:r>
      <w:r w:rsidR="005A16CA">
        <w:t xml:space="preserve"> </w:t>
      </w:r>
      <w:r w:rsidR="005A16CA" w:rsidRPr="00476DB7">
        <w:rPr>
          <w:i/>
          <w:iCs/>
        </w:rPr>
        <w:t>Asset</w:t>
      </w:r>
      <w:r w:rsidR="005A16CA" w:rsidRPr="00476DB7">
        <w:t>s</w:t>
      </w:r>
      <w:r w:rsidR="006E2BDF">
        <w:t>, as well as the delegation of credits to corporations, and managing users.</w:t>
      </w:r>
      <w:r w:rsidR="009011A6">
        <w:t xml:space="preserve"> An </w:t>
      </w:r>
      <w:r w:rsidR="009011A6" w:rsidRPr="00476DB7">
        <w:rPr>
          <w:i/>
          <w:iCs/>
        </w:rPr>
        <w:t>ITAdminUser</w:t>
      </w:r>
      <w:r w:rsidR="009011A6" w:rsidRPr="00476DB7">
        <w:t xml:space="preserve"> </w:t>
      </w:r>
      <w:r w:rsidR="009011A6">
        <w:t xml:space="preserve">can also do everything a normal </w:t>
      </w:r>
      <w:r w:rsidR="006442FA" w:rsidRPr="00476DB7">
        <w:rPr>
          <w:i/>
          <w:iCs/>
        </w:rPr>
        <w:t>U</w:t>
      </w:r>
      <w:r w:rsidR="009011A6" w:rsidRPr="00476DB7">
        <w:rPr>
          <w:i/>
          <w:iCs/>
        </w:rPr>
        <w:t>ser</w:t>
      </w:r>
      <w:r w:rsidR="009011A6">
        <w:t xml:space="preserve"> can.</w:t>
      </w:r>
    </w:p>
    <w:p w14:paraId="0CD68CBE" w14:textId="3D2FA9BF" w:rsidR="00FE4012" w:rsidRDefault="005A16CA" w:rsidP="00FE4012">
      <w:pPr>
        <w:pStyle w:val="Heading2"/>
        <w:pBdr>
          <w:bottom w:val="single" w:sz="6" w:space="1" w:color="auto"/>
        </w:pBdr>
      </w:pPr>
      <w:r>
        <w:t xml:space="preserve"> </w:t>
      </w:r>
      <w:bookmarkStart w:id="13" w:name="_Toc70789128"/>
      <w:r w:rsidR="00FE4012">
        <w:t xml:space="preserve">2.4 - </w:t>
      </w:r>
      <w:r w:rsidR="002F192F">
        <w:t>Online Trade</w:t>
      </w:r>
      <w:bookmarkEnd w:id="13"/>
    </w:p>
    <w:p w14:paraId="1DE206C7" w14:textId="3903C095" w:rsidR="00FE4012" w:rsidRDefault="007E5CBD" w:rsidP="00FE4012">
      <w:r>
        <w:t xml:space="preserve">The </w:t>
      </w:r>
      <w:r w:rsidRPr="00476DB7">
        <w:rPr>
          <w:i/>
          <w:iCs/>
        </w:rPr>
        <w:t>OnlineTrade</w:t>
      </w:r>
      <w:r>
        <w:t xml:space="preserve"> objects are the</w:t>
      </w:r>
      <w:r w:rsidR="002D2EBA">
        <w:t xml:space="preserve"> primary means of </w:t>
      </w:r>
      <w:r w:rsidR="00EA75FE">
        <w:t>representing</w:t>
      </w:r>
      <w:r w:rsidR="002D2EBA">
        <w:t xml:space="preserve"> </w:t>
      </w:r>
      <w:r w:rsidR="00EA75FE">
        <w:t xml:space="preserve">the necessary data relating to the Buy and Sell orders. </w:t>
      </w:r>
      <w:r w:rsidR="00C75C45">
        <w:t xml:space="preserve">The database relationships are used to associate the relatively simple </w:t>
      </w:r>
      <w:r w:rsidR="00C75C45" w:rsidRPr="00476DB7">
        <w:rPr>
          <w:i/>
          <w:iCs/>
        </w:rPr>
        <w:t>Department</w:t>
      </w:r>
      <w:r w:rsidR="00C75C45">
        <w:t xml:space="preserve"> objects with the more, comprehensive </w:t>
      </w:r>
      <w:r w:rsidR="00C75C45" w:rsidRPr="00476DB7">
        <w:rPr>
          <w:i/>
          <w:iCs/>
        </w:rPr>
        <w:t>OnlineTrade</w:t>
      </w:r>
      <w:r w:rsidR="00C75C45">
        <w:t xml:space="preserve"> objects. </w:t>
      </w:r>
      <w:r w:rsidR="00474D1C">
        <w:t xml:space="preserve">The </w:t>
      </w:r>
      <w:r w:rsidR="00474D1C" w:rsidRPr="00476DB7">
        <w:rPr>
          <w:i/>
          <w:iCs/>
        </w:rPr>
        <w:t>OnlineTrade</w:t>
      </w:r>
      <w:r w:rsidR="00474D1C">
        <w:t xml:space="preserve"> objects are designed to be flexible</w:t>
      </w:r>
      <w:r w:rsidR="00C341A8">
        <w:t xml:space="preserve">, where appropriately setting their </w:t>
      </w:r>
      <w:r w:rsidR="00C341A8" w:rsidRPr="00476DB7">
        <w:rPr>
          <w:i/>
          <w:iCs/>
        </w:rPr>
        <w:t>tradeType</w:t>
      </w:r>
      <w:r w:rsidR="00C341A8">
        <w:t xml:space="preserve"> will </w:t>
      </w:r>
      <w:r w:rsidR="00566832">
        <w:t>determine</w:t>
      </w:r>
      <w:r w:rsidR="00C341A8">
        <w:t xml:space="preserve"> whether they’re representing a Buy or Sell order.</w:t>
      </w:r>
    </w:p>
    <w:p w14:paraId="7678D2FF" w14:textId="3F3416F7" w:rsidR="009964EA" w:rsidRDefault="009964EA" w:rsidP="009964EA">
      <w:pPr>
        <w:pStyle w:val="Heading2"/>
        <w:pBdr>
          <w:bottom w:val="single" w:sz="6" w:space="1" w:color="auto"/>
        </w:pBdr>
      </w:pPr>
      <w:bookmarkStart w:id="14" w:name="_Ref70787393"/>
      <w:bookmarkStart w:id="15" w:name="_Ref70787972"/>
      <w:bookmarkStart w:id="16" w:name="_Ref70787980"/>
      <w:bookmarkStart w:id="17" w:name="_Toc70789129"/>
      <w:r>
        <w:t>2.5 - User</w:t>
      </w:r>
      <w:bookmarkEnd w:id="14"/>
      <w:bookmarkEnd w:id="15"/>
      <w:bookmarkEnd w:id="16"/>
      <w:bookmarkEnd w:id="17"/>
    </w:p>
    <w:p w14:paraId="0C218A70" w14:textId="4107CD89" w:rsidR="009964EA" w:rsidRDefault="009964EA" w:rsidP="009964EA">
      <w:r>
        <w:t xml:space="preserve">The class used for representing the users who are enabled with </w:t>
      </w:r>
      <w:r w:rsidR="004328C2">
        <w:t>regular privileges to create Buy or Sell orders</w:t>
      </w:r>
      <w:r w:rsidR="00E43CBD">
        <w:t>. A User cannot add more credits to a Department, nor manage commodities (</w:t>
      </w:r>
      <w:r w:rsidR="00E43CBD" w:rsidRPr="00F13C1A">
        <w:rPr>
          <w:i/>
          <w:iCs/>
        </w:rPr>
        <w:t>Asset</w:t>
      </w:r>
      <w:r w:rsidR="00E43CBD">
        <w:t xml:space="preserve">) or other </w:t>
      </w:r>
      <w:r w:rsidR="00E43CBD" w:rsidRPr="00F13C1A">
        <w:rPr>
          <w:i/>
          <w:iCs/>
        </w:rPr>
        <w:t>User</w:t>
      </w:r>
      <w:r w:rsidR="00E43CBD">
        <w:t>s.</w:t>
      </w:r>
    </w:p>
    <w:p w14:paraId="54AA73A2" w14:textId="032ACB26" w:rsidR="00652A70" w:rsidRDefault="00652A70" w:rsidP="00652A70"/>
    <w:p w14:paraId="34FB9534" w14:textId="77777777" w:rsidR="00E75B82" w:rsidRDefault="00E75B82" w:rsidP="001E7AF6"/>
    <w:p w14:paraId="65B8A0BA" w14:textId="19DA58F8" w:rsidR="00B2601A" w:rsidRDefault="005817D5" w:rsidP="00B2601A">
      <w:pPr>
        <w:pStyle w:val="Heading1"/>
        <w:pBdr>
          <w:bottom w:val="single" w:sz="12" w:space="1" w:color="auto"/>
        </w:pBdr>
      </w:pPr>
      <w:bookmarkStart w:id="18" w:name="_Toc70789130"/>
      <w:r>
        <w:lastRenderedPageBreak/>
        <w:t xml:space="preserve">3 - </w:t>
      </w:r>
      <w:r w:rsidR="006C4DDC">
        <w:t>Graphical User Interface</w:t>
      </w:r>
      <w:bookmarkEnd w:id="18"/>
    </w:p>
    <w:p w14:paraId="76FAF9B3" w14:textId="77777777" w:rsidR="00B2601A" w:rsidRPr="00AE0CF2" w:rsidRDefault="00B2601A" w:rsidP="00B2601A"/>
    <w:p w14:paraId="2800C788" w14:textId="45BFFE4A" w:rsidR="006C4DDC" w:rsidRDefault="00F6596D" w:rsidP="006C4DDC">
      <w:pPr>
        <w:pStyle w:val="Heading2"/>
      </w:pPr>
      <w:bookmarkStart w:id="19" w:name="_Toc70789131"/>
      <w:r>
        <w:t xml:space="preserve">3.1 - </w:t>
      </w:r>
      <w:r w:rsidR="006C4DDC">
        <w:t>GUI Design</w:t>
      </w:r>
      <w:bookmarkEnd w:id="19"/>
    </w:p>
    <w:p w14:paraId="60C43C44" w14:textId="5F6CE2D6" w:rsidR="00735988" w:rsidRDefault="00045141" w:rsidP="00505F1A">
      <w:pPr>
        <w:rPr>
          <w:rFonts w:cstheme="minorHAnsi"/>
        </w:rPr>
      </w:pPr>
      <w:r>
        <w:t xml:space="preserve">The GUI draws inspiration from </w:t>
      </w:r>
      <w:r w:rsidR="0009046B">
        <w:t xml:space="preserve">an existing and popular online trading platform, the Steam </w:t>
      </w:r>
      <w:r w:rsidR="007A6BAE">
        <w:t xml:space="preserve">Community </w:t>
      </w:r>
      <w:r w:rsidR="0009046B">
        <w:t>Mark</w:t>
      </w:r>
      <w:r w:rsidR="0009046B" w:rsidRPr="00FE2546">
        <w:rPr>
          <w:rFonts w:cstheme="minorHAnsi"/>
        </w:rPr>
        <w:t>et</w:t>
      </w:r>
      <w:r w:rsidR="00E107ED" w:rsidRPr="00FE2546">
        <w:rPr>
          <w:rFonts w:cstheme="minorHAnsi"/>
        </w:rPr>
        <w:t xml:space="preserve"> </w:t>
      </w:r>
      <w:r w:rsidR="00BD7E4E">
        <w:rPr>
          <w:rFonts w:cstheme="minorHAnsi"/>
        </w:rPr>
        <w:t>(</w:t>
      </w:r>
      <w:r w:rsidR="00BD7E4E">
        <w:rPr>
          <w:rFonts w:cstheme="minorHAnsi"/>
        </w:rPr>
        <w:fldChar w:fldCharType="begin"/>
      </w:r>
      <w:r w:rsidR="00BD7E4E">
        <w:rPr>
          <w:rFonts w:cstheme="minorHAnsi"/>
        </w:rPr>
        <w:instrText xml:space="preserve"> REF _Ref70712035 \h </w:instrText>
      </w:r>
      <w:r w:rsidR="00BD7E4E">
        <w:rPr>
          <w:rFonts w:cstheme="minorHAnsi"/>
        </w:rPr>
      </w:r>
      <w:r w:rsidR="00BD7E4E">
        <w:rPr>
          <w:rFonts w:cstheme="minorHAnsi"/>
        </w:rPr>
        <w:fldChar w:fldCharType="separate"/>
      </w:r>
      <w:r w:rsidR="00B65F90">
        <w:t xml:space="preserve">Figure </w:t>
      </w:r>
      <w:r w:rsidR="00B65F90">
        <w:rPr>
          <w:noProof/>
        </w:rPr>
        <w:t>3</w:t>
      </w:r>
      <w:r w:rsidR="00BD7E4E">
        <w:rPr>
          <w:rFonts w:cstheme="minorHAnsi"/>
        </w:rPr>
        <w:fldChar w:fldCharType="end"/>
      </w:r>
      <w:r w:rsidR="00BD7E4E">
        <w:rPr>
          <w:rFonts w:cstheme="minorHAnsi"/>
        </w:rPr>
        <w:t>)</w:t>
      </w:r>
      <w:r w:rsidR="0009046B" w:rsidRPr="00FE2546">
        <w:rPr>
          <w:rFonts w:cstheme="minorHAnsi"/>
        </w:rPr>
        <w:t>.</w:t>
      </w:r>
      <w:r w:rsidR="0042257E" w:rsidRPr="00FE2546">
        <w:rPr>
          <w:rFonts w:cstheme="minorHAnsi"/>
        </w:rPr>
        <w:t xml:space="preserve"> </w:t>
      </w:r>
      <w:r w:rsidR="007F376A">
        <w:rPr>
          <w:rFonts w:cstheme="minorHAnsi"/>
        </w:rPr>
        <w:t xml:space="preserve">This example </w:t>
      </w:r>
      <w:r w:rsidR="00C64961">
        <w:rPr>
          <w:rFonts w:cstheme="minorHAnsi"/>
        </w:rPr>
        <w:t>is relatively simple, but provides some good insight regarding the appeal of intuitive icons representing the resources being traded, along with other stats such as quantity and unit price</w:t>
      </w:r>
      <w:r w:rsidR="00505F1A">
        <w:rPr>
          <w:rFonts w:cstheme="minorHAnsi"/>
        </w:rPr>
        <w:t>.</w:t>
      </w:r>
    </w:p>
    <w:p w14:paraId="6E71E47D" w14:textId="77777777" w:rsidR="00505F1A" w:rsidRDefault="00505F1A" w:rsidP="00505F1A">
      <w:pPr>
        <w:rPr>
          <w:noProof/>
        </w:rPr>
      </w:pPr>
    </w:p>
    <w:p w14:paraId="05246CA1" w14:textId="12B96C06" w:rsidR="00505F1A" w:rsidRPr="00505F1A" w:rsidRDefault="00505F1A" w:rsidP="00505F1A">
      <w:pPr>
        <w:jc w:val="center"/>
        <w:rPr>
          <w:rFonts w:cstheme="minorHAnsi"/>
        </w:rPr>
      </w:pPr>
      <w:r>
        <w:rPr>
          <w:noProof/>
        </w:rPr>
        <w:drawing>
          <wp:inline distT="0" distB="0" distL="0" distR="0" wp14:anchorId="62C30A69" wp14:editId="12138A9D">
            <wp:extent cx="4319485" cy="237172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8850"/>
                    <a:stretch/>
                  </pic:blipFill>
                  <pic:spPr bwMode="auto">
                    <a:xfrm>
                      <a:off x="0" y="0"/>
                      <a:ext cx="4320000" cy="2372008"/>
                    </a:xfrm>
                    <a:prstGeom prst="rect">
                      <a:avLst/>
                    </a:prstGeom>
                    <a:noFill/>
                    <a:ln>
                      <a:noFill/>
                    </a:ln>
                    <a:extLst>
                      <a:ext uri="{53640926-AAD7-44D8-BBD7-CCE9431645EC}">
                        <a14:shadowObscured xmlns:a14="http://schemas.microsoft.com/office/drawing/2010/main"/>
                      </a:ext>
                    </a:extLst>
                  </pic:spPr>
                </pic:pic>
              </a:graphicData>
            </a:graphic>
          </wp:inline>
        </w:drawing>
      </w:r>
    </w:p>
    <w:p w14:paraId="50189CF1" w14:textId="0E55E116" w:rsidR="00AD2D3F" w:rsidRDefault="00735988" w:rsidP="00735988">
      <w:pPr>
        <w:pStyle w:val="Caption"/>
        <w:jc w:val="center"/>
      </w:pPr>
      <w:bookmarkStart w:id="20" w:name="_Ref70712035"/>
      <w:r>
        <w:t xml:space="preserve">Figure </w:t>
      </w:r>
      <w:fldSimple w:instr=" SEQ Figure \* ARABIC ">
        <w:r w:rsidR="00B65F90">
          <w:rPr>
            <w:noProof/>
          </w:rPr>
          <w:t>3</w:t>
        </w:r>
      </w:fldSimple>
      <w:bookmarkEnd w:id="20"/>
      <w:r>
        <w:t>: Steam Community Market</w:t>
      </w:r>
    </w:p>
    <w:p w14:paraId="6CE4B5E7" w14:textId="0D93888B" w:rsidR="00913CE2" w:rsidRDefault="00B84454" w:rsidP="00913CE2">
      <w:r>
        <w:t>An</w:t>
      </w:r>
      <w:r w:rsidR="000B2900">
        <w:t xml:space="preserve"> initial GUI concept </w:t>
      </w:r>
      <w:r w:rsidR="001677FF">
        <w:t>depict</w:t>
      </w:r>
      <w:r w:rsidR="00EB1984">
        <w:t>ed</w:t>
      </w:r>
      <w:r w:rsidR="001677FF">
        <w:t xml:space="preserve"> how a similar concept can be implemented with the </w:t>
      </w:r>
      <w:r w:rsidR="00EB1984">
        <w:t xml:space="preserve">notion of trading </w:t>
      </w:r>
      <w:r w:rsidR="00033C93">
        <w:t>corporate resource commodities for a given unit price in credits.</w:t>
      </w:r>
      <w:r w:rsidR="001D643D">
        <w:t xml:space="preserve"> A central Box component is loaded with </w:t>
      </w:r>
      <w:r w:rsidR="00D43E4C">
        <w:t>the content of all the active OnlineTrade objects being referenced from the database.</w:t>
      </w:r>
      <w:r w:rsidR="006932BA">
        <w:t xml:space="preserve"> The idea here is that </w:t>
      </w:r>
      <w:r w:rsidR="00923C80">
        <w:t>the database contents can be converted into some sort of</w:t>
      </w:r>
      <w:r w:rsidR="00923C80" w:rsidRPr="00A746FA">
        <w:rPr>
          <w:i/>
          <w:iCs/>
        </w:rPr>
        <w:t xml:space="preserve"> Java ArrayList&lt;&gt;</w:t>
      </w:r>
      <w:r w:rsidR="00923C80">
        <w:t xml:space="preserve">, and then be </w:t>
      </w:r>
      <w:r w:rsidR="005F3946">
        <w:t>displayed in a user-intuitive format.</w:t>
      </w:r>
    </w:p>
    <w:p w14:paraId="7C8D1B81" w14:textId="77777777" w:rsidR="00514B80" w:rsidRDefault="00B219B5" w:rsidP="00514B80">
      <w:pPr>
        <w:keepNext/>
      </w:pPr>
      <w:r>
        <w:rPr>
          <w:noProof/>
        </w:rPr>
        <w:drawing>
          <wp:inline distT="0" distB="0" distL="0" distR="0" wp14:anchorId="177F89B3" wp14:editId="3F37DC90">
            <wp:extent cx="5727700" cy="2494280"/>
            <wp:effectExtent l="0" t="0" r="635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494280"/>
                    </a:xfrm>
                    <a:prstGeom prst="rect">
                      <a:avLst/>
                    </a:prstGeom>
                    <a:noFill/>
                    <a:ln>
                      <a:noFill/>
                    </a:ln>
                  </pic:spPr>
                </pic:pic>
              </a:graphicData>
            </a:graphic>
          </wp:inline>
        </w:drawing>
      </w:r>
    </w:p>
    <w:p w14:paraId="162EFD23" w14:textId="1FC51359" w:rsidR="00033C93" w:rsidRDefault="00514B80" w:rsidP="00514B80">
      <w:pPr>
        <w:pStyle w:val="Caption"/>
        <w:jc w:val="center"/>
      </w:pPr>
      <w:r>
        <w:t xml:space="preserve">Figure </w:t>
      </w:r>
      <w:fldSimple w:instr=" SEQ Figure \* ARABIC ">
        <w:r w:rsidR="00B65F90">
          <w:rPr>
            <w:noProof/>
          </w:rPr>
          <w:t>4</w:t>
        </w:r>
      </w:fldSimple>
      <w:r>
        <w:t>: GUI Initial Prototype</w:t>
      </w:r>
      <w:r w:rsidR="00A066F9">
        <w:t xml:space="preserve"> showing active OnlineTrades</w:t>
      </w:r>
    </w:p>
    <w:p w14:paraId="7E472C64" w14:textId="0B7EE7C0" w:rsidR="00403484" w:rsidRDefault="00403484" w:rsidP="00913CE2"/>
    <w:p w14:paraId="5212B3EF" w14:textId="51DCE3E4" w:rsidR="00A0253F" w:rsidRDefault="00A0253F" w:rsidP="00D354A3">
      <w:pPr>
        <w:pStyle w:val="Heading2"/>
        <w:pBdr>
          <w:bottom w:val="single" w:sz="6" w:space="1" w:color="auto"/>
        </w:pBdr>
      </w:pPr>
      <w:bookmarkStart w:id="21" w:name="_Toc70789132"/>
      <w:r>
        <w:t>3</w:t>
      </w:r>
      <w:r w:rsidRPr="000C7F3B">
        <w:t>.</w:t>
      </w:r>
      <w:r w:rsidR="00D354A3">
        <w:t>2</w:t>
      </w:r>
      <w:r w:rsidRPr="000C7F3B">
        <w:t xml:space="preserve"> -</w:t>
      </w:r>
      <w:r>
        <w:t xml:space="preserve"> </w:t>
      </w:r>
      <w:r w:rsidR="007F6313">
        <w:t>GUI Class</w:t>
      </w:r>
      <w:r w:rsidR="001062D3">
        <w:t>es / Package</w:t>
      </w:r>
      <w:r w:rsidR="007F6313">
        <w:t xml:space="preserve"> Overview</w:t>
      </w:r>
      <w:bookmarkEnd w:id="21"/>
    </w:p>
    <w:p w14:paraId="2BEC79C3" w14:textId="7FCE7050" w:rsidR="00CA62F7" w:rsidRDefault="00652F6B" w:rsidP="00D354A3">
      <w:r>
        <w:t xml:space="preserve">GUI design can become very complex very quickly, and easily runs the risk of losing maintainability as Java components are </w:t>
      </w:r>
      <w:r w:rsidR="00BE0154">
        <w:t xml:space="preserve">incorporated into an ever-increasing feature set. </w:t>
      </w:r>
      <w:r w:rsidR="00F03D6C">
        <w:t xml:space="preserve">It was therefore important to determine a sound foundation as to the methodology for organising the GUI classes in a way that was intuitive, and maintainable from the start. </w:t>
      </w:r>
      <w:r w:rsidR="005365E6">
        <w:t xml:space="preserve">This way </w:t>
      </w:r>
      <w:r w:rsidR="003D4F78">
        <w:t xml:space="preserve">the code will tend to progressively </w:t>
      </w:r>
      <w:r w:rsidR="003268F4">
        <w:t xml:space="preserve">accumulate in content without accumulating </w:t>
      </w:r>
      <w:r w:rsidR="00195104">
        <w:t>technical debt</w:t>
      </w:r>
      <w:r w:rsidR="004050A9">
        <w:t xml:space="preserve"> [3]</w:t>
      </w:r>
      <w:r w:rsidR="00195104">
        <w:t>.</w:t>
      </w:r>
      <w:r w:rsidR="004050A9">
        <w:t xml:space="preserve"> </w:t>
      </w:r>
    </w:p>
    <w:p w14:paraId="04A2CD5E" w14:textId="121F36B1" w:rsidR="00A0253F" w:rsidRDefault="00147639" w:rsidP="00A0253F">
      <w:r>
        <w:rPr>
          <w:noProof/>
        </w:rPr>
        <mc:AlternateContent>
          <mc:Choice Requires="wps">
            <w:drawing>
              <wp:anchor distT="0" distB="0" distL="114300" distR="114300" simplePos="0" relativeHeight="251670528" behindDoc="0" locked="0" layoutInCell="1" allowOverlap="1" wp14:anchorId="6659CA09" wp14:editId="044B9F24">
                <wp:simplePos x="0" y="0"/>
                <wp:positionH relativeFrom="column">
                  <wp:posOffset>0</wp:posOffset>
                </wp:positionH>
                <wp:positionV relativeFrom="paragraph">
                  <wp:posOffset>6224270</wp:posOffset>
                </wp:positionV>
                <wp:extent cx="24796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79675" cy="635"/>
                        </a:xfrm>
                        <a:prstGeom prst="rect">
                          <a:avLst/>
                        </a:prstGeom>
                        <a:solidFill>
                          <a:prstClr val="white"/>
                        </a:solidFill>
                        <a:ln>
                          <a:noFill/>
                        </a:ln>
                      </wps:spPr>
                      <wps:txbx>
                        <w:txbxContent>
                          <w:p w14:paraId="49D2EE15" w14:textId="559A8E0B" w:rsidR="005306FA" w:rsidRPr="00366663" w:rsidRDefault="005306FA" w:rsidP="00147639">
                            <w:pPr>
                              <w:pStyle w:val="Caption"/>
                              <w:rPr>
                                <w:noProof/>
                              </w:rPr>
                            </w:pPr>
                            <w:bookmarkStart w:id="22" w:name="_Ref70713917"/>
                            <w:r>
                              <w:t xml:space="preserve">Figure </w:t>
                            </w:r>
                            <w:fldSimple w:instr=" SEQ Figure \* ARABIC ">
                              <w:r w:rsidR="00B65F90">
                                <w:rPr>
                                  <w:noProof/>
                                </w:rPr>
                                <w:t>5</w:t>
                              </w:r>
                            </w:fldSimple>
                            <w:bookmarkEnd w:id="22"/>
                            <w:r>
                              <w:t>: GUI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9CA09" id="Text Box 23" o:spid="_x0000_s1028" type="#_x0000_t202" style="position:absolute;margin-left:0;margin-top:490.1pt;width:19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" stroked="f">
                <v:textbox style="mso-fit-shape-to-text:t" inset="0,0,0,0">
                  <w:txbxContent>
                    <w:p w14:paraId="49D2EE15" w14:textId="559A8E0B" w:rsidR="005306FA" w:rsidRPr="00366663" w:rsidRDefault="005306FA" w:rsidP="00147639">
                      <w:pPr>
                        <w:pStyle w:val="Caption"/>
                        <w:rPr>
                          <w:noProof/>
                        </w:rPr>
                      </w:pPr>
                      <w:bookmarkStart w:id="23" w:name="_Ref70713917"/>
                      <w:r>
                        <w:t xml:space="preserve">Figure </w:t>
                      </w:r>
                      <w:fldSimple w:instr=" SEQ Figure \* ARABIC ">
                        <w:r w:rsidR="00B65F90">
                          <w:rPr>
                            <w:noProof/>
                          </w:rPr>
                          <w:t>5</w:t>
                        </w:r>
                      </w:fldSimple>
                      <w:bookmarkEnd w:id="23"/>
                      <w:r>
                        <w:t>: GUI Classes</w:t>
                      </w:r>
                    </w:p>
                  </w:txbxContent>
                </v:textbox>
                <w10:wrap type="square"/>
              </v:shape>
            </w:pict>
          </mc:Fallback>
        </mc:AlternateContent>
      </w:r>
      <w:r w:rsidR="005103D7">
        <w:rPr>
          <w:noProof/>
        </w:rPr>
        <w:drawing>
          <wp:anchor distT="0" distB="0" distL="114300" distR="114300" simplePos="0" relativeHeight="251668480" behindDoc="0" locked="0" layoutInCell="1" allowOverlap="1" wp14:anchorId="290E211D" wp14:editId="3EBDFA44">
            <wp:simplePos x="0" y="0"/>
            <wp:positionH relativeFrom="column">
              <wp:posOffset>0</wp:posOffset>
            </wp:positionH>
            <wp:positionV relativeFrom="paragraph">
              <wp:posOffset>635</wp:posOffset>
            </wp:positionV>
            <wp:extent cx="2479675" cy="61664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9675" cy="6166485"/>
                    </a:xfrm>
                    <a:prstGeom prst="rect">
                      <a:avLst/>
                    </a:prstGeom>
                    <a:noFill/>
                    <a:ln>
                      <a:noFill/>
                    </a:ln>
                  </pic:spPr>
                </pic:pic>
              </a:graphicData>
            </a:graphic>
          </wp:anchor>
        </w:drawing>
      </w:r>
      <w:r w:rsidR="002170B0">
        <w:fldChar w:fldCharType="begin"/>
      </w:r>
      <w:r w:rsidR="002170B0">
        <w:instrText xml:space="preserve"> REF _Ref70713917 \h </w:instrText>
      </w:r>
      <w:r w:rsidR="002170B0">
        <w:fldChar w:fldCharType="separate"/>
      </w:r>
      <w:r w:rsidR="00B65F90">
        <w:t xml:space="preserve">Figure </w:t>
      </w:r>
      <w:r w:rsidR="00B65F90">
        <w:rPr>
          <w:noProof/>
        </w:rPr>
        <w:t>5</w:t>
      </w:r>
      <w:r w:rsidR="002170B0">
        <w:fldChar w:fldCharType="end"/>
      </w:r>
      <w:r w:rsidR="008E0478">
        <w:t xml:space="preserve"> demonstrates </w:t>
      </w:r>
      <w:r w:rsidR="007914AD">
        <w:t>the compartmentalisation of each GUI class. The overarching package Application incorporates a number of sub-packages</w:t>
      </w:r>
      <w:r w:rsidR="00BA09B3">
        <w:t xml:space="preserve"> </w:t>
      </w:r>
      <w:r w:rsidR="00BA09B3" w:rsidRPr="00B03189">
        <w:rPr>
          <w:i/>
          <w:iCs/>
        </w:rPr>
        <w:t>MenuBar</w:t>
      </w:r>
      <w:r w:rsidR="00BA09B3">
        <w:t xml:space="preserve">, </w:t>
      </w:r>
      <w:r w:rsidR="00BA09B3" w:rsidRPr="00B03189">
        <w:rPr>
          <w:i/>
          <w:iCs/>
        </w:rPr>
        <w:t>Reference</w:t>
      </w:r>
      <w:r w:rsidR="00BA09B3">
        <w:t xml:space="preserve">, </w:t>
      </w:r>
      <w:r w:rsidR="00BA09B3" w:rsidRPr="00B03189">
        <w:rPr>
          <w:i/>
          <w:iCs/>
        </w:rPr>
        <w:t>Tools</w:t>
      </w:r>
      <w:r w:rsidR="00BA09B3">
        <w:t xml:space="preserve"> and </w:t>
      </w:r>
      <w:r w:rsidR="00BA09B3" w:rsidRPr="00B03189">
        <w:rPr>
          <w:i/>
          <w:iCs/>
        </w:rPr>
        <w:t>Views</w:t>
      </w:r>
      <w:r w:rsidR="00BA09B3">
        <w:t xml:space="preserve">. </w:t>
      </w:r>
    </w:p>
    <w:p w14:paraId="05347B07" w14:textId="77777777" w:rsidR="000F075B" w:rsidRDefault="000F075B" w:rsidP="00A0253F"/>
    <w:p w14:paraId="74AD4AF0" w14:textId="252EB7F3" w:rsidR="00A0253F" w:rsidRDefault="00A0253F" w:rsidP="00A0253F">
      <w:pPr>
        <w:pStyle w:val="Heading3"/>
        <w:pBdr>
          <w:bottom w:val="single" w:sz="6" w:space="1" w:color="auto"/>
        </w:pBdr>
      </w:pPr>
      <w:bookmarkStart w:id="24" w:name="_Toc70789133"/>
      <w:r>
        <w:t>3</w:t>
      </w:r>
      <w:r w:rsidRPr="000C7F3B">
        <w:t>.</w:t>
      </w:r>
      <w:r w:rsidR="003804AA">
        <w:t>2</w:t>
      </w:r>
      <w:r w:rsidRPr="000C7F3B">
        <w:t>.</w:t>
      </w:r>
      <w:r w:rsidR="003804AA">
        <w:t>1</w:t>
      </w:r>
      <w:r w:rsidRPr="000C7F3B">
        <w:t xml:space="preserve"> -</w:t>
      </w:r>
      <w:r>
        <w:t xml:space="preserve"> </w:t>
      </w:r>
      <w:r w:rsidR="003804AA">
        <w:t>MenuBar</w:t>
      </w:r>
      <w:bookmarkEnd w:id="24"/>
    </w:p>
    <w:p w14:paraId="6509AB93" w14:textId="496060A2" w:rsidR="003E620D" w:rsidRDefault="00154D93" w:rsidP="00A0253F">
      <w:r>
        <w:t xml:space="preserve">As per its’ name, </w:t>
      </w:r>
      <w:r w:rsidRPr="00B03189">
        <w:rPr>
          <w:i/>
          <w:iCs/>
        </w:rPr>
        <w:t>MenuBar</w:t>
      </w:r>
      <w:r>
        <w:t xml:space="preserve"> contains the necessary logic to arrange the Java Components </w:t>
      </w:r>
      <w:r w:rsidR="0083760E">
        <w:t xml:space="preserve">that constitute </w:t>
      </w:r>
      <w:r w:rsidR="007044D2">
        <w:t>the Menu bar that appears at the top of the GUI.</w:t>
      </w:r>
      <w:r w:rsidR="008C1374">
        <w:t xml:space="preserve"> This specifically relates to the menu buttons such as “File”, “View” and “Help”, along with all of their options</w:t>
      </w:r>
      <w:r w:rsidR="003E620D">
        <w:t xml:space="preserve"> </w:t>
      </w:r>
      <w:r w:rsidR="006C28D1">
        <w:t>(See Javadoc).</w:t>
      </w:r>
    </w:p>
    <w:p w14:paraId="1167FD52" w14:textId="77777777" w:rsidR="000F075B" w:rsidRDefault="000F075B" w:rsidP="00A0253F"/>
    <w:p w14:paraId="6B51503D" w14:textId="4CA75403" w:rsidR="005A62A0" w:rsidRDefault="005A62A0" w:rsidP="005A62A0">
      <w:pPr>
        <w:pStyle w:val="Heading3"/>
        <w:pBdr>
          <w:bottom w:val="single" w:sz="6" w:space="1" w:color="auto"/>
        </w:pBdr>
      </w:pPr>
      <w:bookmarkStart w:id="25" w:name="_Toc70789134"/>
      <w:r>
        <w:t>3</w:t>
      </w:r>
      <w:r w:rsidRPr="000C7F3B">
        <w:t>.</w:t>
      </w:r>
      <w:r>
        <w:t>2</w:t>
      </w:r>
      <w:r w:rsidRPr="000C7F3B">
        <w:t>.</w:t>
      </w:r>
      <w:r w:rsidR="007F6BD4">
        <w:t>2</w:t>
      </w:r>
      <w:r w:rsidRPr="000C7F3B">
        <w:t xml:space="preserve"> -</w:t>
      </w:r>
      <w:r>
        <w:t xml:space="preserve"> </w:t>
      </w:r>
      <w:r w:rsidR="007F6BD4">
        <w:t>Reference</w:t>
      </w:r>
      <w:bookmarkEnd w:id="25"/>
    </w:p>
    <w:p w14:paraId="39D4B566" w14:textId="37386DEF" w:rsidR="00EB13E1" w:rsidRDefault="00743EAA" w:rsidP="00EB13E1">
      <w:r>
        <w:t xml:space="preserve">Contains </w:t>
      </w:r>
      <w:r w:rsidR="003F5B20">
        <w:t xml:space="preserve">a number of classes, each of which primarily contain </w:t>
      </w:r>
      <w:r w:rsidR="00A224FF">
        <w:t xml:space="preserve">constants </w:t>
      </w:r>
      <w:r w:rsidR="00DA72A7">
        <w:t>IE</w:t>
      </w:r>
      <w:r w:rsidR="00A224FF">
        <w:t xml:space="preserve"> Java </w:t>
      </w:r>
      <w:r w:rsidR="00DA72A7">
        <w:t xml:space="preserve">variables initialised with the </w:t>
      </w:r>
      <w:r w:rsidR="00A224FF" w:rsidRPr="00B03189">
        <w:rPr>
          <w:i/>
          <w:iCs/>
        </w:rPr>
        <w:t>final</w:t>
      </w:r>
      <w:r w:rsidR="00A224FF" w:rsidRPr="00B03189">
        <w:t xml:space="preserve"> </w:t>
      </w:r>
      <w:r w:rsidR="00DA72A7">
        <w:t>keyword</w:t>
      </w:r>
      <w:r w:rsidR="00A224FF">
        <w:t xml:space="preserve">. </w:t>
      </w:r>
      <w:r w:rsidR="00345B19">
        <w:t xml:space="preserve">They contain </w:t>
      </w:r>
      <w:r w:rsidR="00FA5520">
        <w:t xml:space="preserve">the programmer-defined variables that </w:t>
      </w:r>
      <w:r w:rsidR="00DC37C7">
        <w:t>determine the desired GUI characteristics</w:t>
      </w:r>
      <w:r w:rsidR="006C28D1">
        <w:t xml:space="preserve"> (See Javadoc)</w:t>
      </w:r>
      <w:r w:rsidR="00DC37C7">
        <w:t>.</w:t>
      </w:r>
    </w:p>
    <w:p w14:paraId="0ADE3A9A" w14:textId="77777777" w:rsidR="000F075B" w:rsidRDefault="000F075B" w:rsidP="00EB13E1"/>
    <w:p w14:paraId="3C0A8BA0" w14:textId="71C2C8CF" w:rsidR="000A3928" w:rsidRDefault="000A3928" w:rsidP="000A3928">
      <w:pPr>
        <w:pStyle w:val="Heading3"/>
        <w:pBdr>
          <w:bottom w:val="single" w:sz="6" w:space="1" w:color="auto"/>
        </w:pBdr>
      </w:pPr>
      <w:bookmarkStart w:id="26" w:name="_Toc70789135"/>
      <w:r>
        <w:t>3</w:t>
      </w:r>
      <w:r w:rsidRPr="000C7F3B">
        <w:t>.</w:t>
      </w:r>
      <w:r>
        <w:t>2</w:t>
      </w:r>
      <w:r w:rsidRPr="000C7F3B">
        <w:t>.</w:t>
      </w:r>
      <w:r>
        <w:t>3</w:t>
      </w:r>
      <w:r w:rsidRPr="000C7F3B">
        <w:t xml:space="preserve"> -</w:t>
      </w:r>
      <w:r>
        <w:t xml:space="preserve"> Tools</w:t>
      </w:r>
      <w:bookmarkEnd w:id="26"/>
    </w:p>
    <w:p w14:paraId="54128657" w14:textId="796F29D5" w:rsidR="00B2601A" w:rsidRDefault="002744DF" w:rsidP="000A3928">
      <w:r>
        <w:t xml:space="preserve">Is a very </w:t>
      </w:r>
      <w:r w:rsidR="00680636">
        <w:t xml:space="preserve">foundational package that </w:t>
      </w:r>
      <w:r w:rsidR="00C92812">
        <w:t>serves as the</w:t>
      </w:r>
      <w:r w:rsidR="00611764">
        <w:t xml:space="preserve"> backend workhorse </w:t>
      </w:r>
      <w:r w:rsidR="00A34E86">
        <w:t>for the GUI.</w:t>
      </w:r>
      <w:r w:rsidR="00111B05">
        <w:t xml:space="preserve"> It houses </w:t>
      </w:r>
      <w:r w:rsidR="00B16321">
        <w:t xml:space="preserve">the object classes and methods necessary for the </w:t>
      </w:r>
      <w:r w:rsidR="00D13D03">
        <w:t xml:space="preserve">intuitive and maintainable </w:t>
      </w:r>
      <w:r w:rsidR="00872641">
        <w:t>composition of the GUI code</w:t>
      </w:r>
      <w:r w:rsidR="00B07DEB">
        <w:t>, particularly to do with features and parsing of data</w:t>
      </w:r>
      <w:r w:rsidR="006C28D1">
        <w:t xml:space="preserve"> (See Javadoc)</w:t>
      </w:r>
      <w:r w:rsidR="00B07DEB">
        <w:t xml:space="preserve">. </w:t>
      </w:r>
      <w:r w:rsidR="00D13D03">
        <w:t xml:space="preserve"> </w:t>
      </w:r>
      <w:r w:rsidR="00B2601A">
        <w:br w:type="page"/>
      </w:r>
    </w:p>
    <w:p w14:paraId="4F726F33" w14:textId="4734DC86" w:rsidR="00744190" w:rsidRDefault="00744190" w:rsidP="00744190">
      <w:pPr>
        <w:pStyle w:val="Heading3"/>
        <w:pBdr>
          <w:bottom w:val="single" w:sz="6" w:space="1" w:color="auto"/>
        </w:pBdr>
      </w:pPr>
      <w:bookmarkStart w:id="27" w:name="_Toc70789136"/>
      <w:r>
        <w:lastRenderedPageBreak/>
        <w:t>3</w:t>
      </w:r>
      <w:r w:rsidRPr="000C7F3B">
        <w:t>.</w:t>
      </w:r>
      <w:r>
        <w:t>2</w:t>
      </w:r>
      <w:r w:rsidRPr="000C7F3B">
        <w:t>.</w:t>
      </w:r>
      <w:r>
        <w:t>4</w:t>
      </w:r>
      <w:r w:rsidRPr="000C7F3B">
        <w:t xml:space="preserve"> -</w:t>
      </w:r>
      <w:r>
        <w:t xml:space="preserve"> Views</w:t>
      </w:r>
      <w:bookmarkEnd w:id="27"/>
    </w:p>
    <w:p w14:paraId="199539F5" w14:textId="77777777" w:rsidR="00E15927" w:rsidRDefault="007B0CF3" w:rsidP="00744190">
      <w:r>
        <w:t xml:space="preserve">Contains classes which mainly combine the functionality of the existing classes in order to produce </w:t>
      </w:r>
      <w:r w:rsidR="005C234E">
        <w:t>the visual representation of a particular user view.</w:t>
      </w:r>
      <w:r w:rsidR="002522E7">
        <w:t xml:space="preserve"> Classes within the </w:t>
      </w:r>
      <w:r w:rsidR="002522E7" w:rsidRPr="009F7F17">
        <w:rPr>
          <w:i/>
          <w:iCs/>
        </w:rPr>
        <w:t>Views</w:t>
      </w:r>
      <w:r w:rsidR="002522E7">
        <w:t xml:space="preserve"> package do not bring any novel functionality into the program</w:t>
      </w:r>
      <w:r w:rsidR="001017D7">
        <w:t>, in terms of new object types or methods, but rather</w:t>
      </w:r>
      <w:r w:rsidR="00DD6475">
        <w:t xml:space="preserve"> they</w:t>
      </w:r>
      <w:r w:rsidR="0045789A">
        <w:t xml:space="preserve"> possess substantial methods </w:t>
      </w:r>
      <w:r w:rsidR="00AF4654">
        <w:t>which in turn call a combination of smaller methods to create the new View for the GUI to display</w:t>
      </w:r>
      <w:r w:rsidR="000264CC">
        <w:t xml:space="preserve"> (See Javadoc)</w:t>
      </w:r>
      <w:r w:rsidR="00AF4654">
        <w:t>.</w:t>
      </w:r>
    </w:p>
    <w:p w14:paraId="2BA09605" w14:textId="28E68166" w:rsidR="007E5D98" w:rsidRDefault="007E5D98" w:rsidP="007E5D98">
      <w:pPr>
        <w:pStyle w:val="Heading2"/>
        <w:pBdr>
          <w:bottom w:val="single" w:sz="6" w:space="1" w:color="auto"/>
        </w:pBdr>
      </w:pPr>
      <w:bookmarkStart w:id="28" w:name="_Toc70789137"/>
      <w:r>
        <w:t>3</w:t>
      </w:r>
      <w:r w:rsidRPr="000C7F3B">
        <w:t>.</w:t>
      </w:r>
      <w:r>
        <w:t>3</w:t>
      </w:r>
      <w:r w:rsidRPr="000C7F3B">
        <w:t xml:space="preserve"> -</w:t>
      </w:r>
      <w:r>
        <w:t xml:space="preserve"> General Functionality</w:t>
      </w:r>
      <w:bookmarkEnd w:id="28"/>
    </w:p>
    <w:p w14:paraId="6FEDC97B" w14:textId="08BAE82C" w:rsidR="003E412F" w:rsidRDefault="001B29DE" w:rsidP="007E5D98">
      <w:r>
        <w:t>Initial concepts depict the home screen</w:t>
      </w:r>
      <w:r w:rsidR="00AA64B2">
        <w:t xml:space="preserve"> (</w:t>
      </w:r>
      <w:r w:rsidR="000F1516">
        <w:fldChar w:fldCharType="begin"/>
      </w:r>
      <w:r w:rsidR="000F1516">
        <w:instrText xml:space="preserve"> REF _Ref70715407 \h </w:instrText>
      </w:r>
      <w:r w:rsidR="000F1516">
        <w:fldChar w:fldCharType="separate"/>
      </w:r>
      <w:r w:rsidR="00B65F90">
        <w:t xml:space="preserve">Figure </w:t>
      </w:r>
      <w:r w:rsidR="00B65F90">
        <w:rPr>
          <w:noProof/>
        </w:rPr>
        <w:t>6</w:t>
      </w:r>
      <w:r w:rsidR="000F1516">
        <w:fldChar w:fldCharType="end"/>
      </w:r>
      <w:r w:rsidR="00AA64B2">
        <w:t>)</w:t>
      </w:r>
      <w:r>
        <w:t xml:space="preserve"> having large user icons to conveniently </w:t>
      </w:r>
      <w:r w:rsidR="002261C3">
        <w:t>access the features they want without wasting time. Again, this program is being developed for workers in a corporate environment</w:t>
      </w:r>
      <w:r w:rsidR="002D630F">
        <w:t xml:space="preserve"> who might be busy, and engaged in multi-tasking duties. </w:t>
      </w:r>
      <w:r w:rsidR="00986AA0">
        <w:t xml:space="preserve">Having large, coloured </w:t>
      </w:r>
      <w:r w:rsidR="000306E1">
        <w:t>buttons</w:t>
      </w:r>
      <w:r w:rsidR="00986AA0">
        <w:t xml:space="preserve"> to navigate to different parts of the program may help </w:t>
      </w:r>
      <w:r w:rsidR="00C23993">
        <w:t>make mental associations to features, and should help enable users to become more efficient over time.</w:t>
      </w:r>
      <w:r w:rsidR="003E412F">
        <w:t xml:space="preserve"> </w:t>
      </w:r>
    </w:p>
    <w:p w14:paraId="7AB1FC01" w14:textId="7B7A05F0" w:rsidR="00101769" w:rsidRDefault="00BD6FCE" w:rsidP="007C4360">
      <w:pPr>
        <w:keepNext/>
      </w:pPr>
      <w:r>
        <w:rPr>
          <w:noProof/>
        </w:rPr>
        <mc:AlternateContent>
          <mc:Choice Requires="wps">
            <w:drawing>
              <wp:anchor distT="0" distB="0" distL="114300" distR="114300" simplePos="0" relativeHeight="251674624" behindDoc="0" locked="0" layoutInCell="1" allowOverlap="1" wp14:anchorId="1342C46C" wp14:editId="7E462E2F">
                <wp:simplePos x="0" y="0"/>
                <wp:positionH relativeFrom="column">
                  <wp:posOffset>0</wp:posOffset>
                </wp:positionH>
                <wp:positionV relativeFrom="paragraph">
                  <wp:posOffset>1855470</wp:posOffset>
                </wp:positionV>
                <wp:extent cx="321056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11364226" w14:textId="7154E83E" w:rsidR="005306FA" w:rsidRPr="00B7299F" w:rsidRDefault="005306FA" w:rsidP="00BD6FCE">
                            <w:pPr>
                              <w:pStyle w:val="Caption"/>
                              <w:rPr>
                                <w:noProof/>
                              </w:rPr>
                            </w:pPr>
                            <w:bookmarkStart w:id="29" w:name="_Ref70715407"/>
                            <w:r>
                              <w:t xml:space="preserve">Figure </w:t>
                            </w:r>
                            <w:fldSimple w:instr=" SEQ Figure \* ARABIC ">
                              <w:r w:rsidR="00B65F90">
                                <w:rPr>
                                  <w:noProof/>
                                </w:rPr>
                                <w:t>6</w:t>
                              </w:r>
                            </w:fldSimple>
                            <w:bookmarkEnd w:id="29"/>
                            <w:r>
                              <w:t>: Home Screen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2C46C" id="Text Box 27" o:spid="_x0000_s1029" type="#_x0000_t202" style="position:absolute;margin-left:0;margin-top:146.1pt;width:252.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cTLw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" stroked="f">
                <v:textbox style="mso-fit-shape-to-text:t" inset="0,0,0,0">
                  <w:txbxContent>
                    <w:p w14:paraId="11364226" w14:textId="7154E83E" w:rsidR="005306FA" w:rsidRPr="00B7299F" w:rsidRDefault="005306FA" w:rsidP="00BD6FCE">
                      <w:pPr>
                        <w:pStyle w:val="Caption"/>
                        <w:rPr>
                          <w:noProof/>
                        </w:rPr>
                      </w:pPr>
                      <w:bookmarkStart w:id="30" w:name="_Ref70715407"/>
                      <w:r>
                        <w:t xml:space="preserve">Figure </w:t>
                      </w:r>
                      <w:fldSimple w:instr=" SEQ Figure \* ARABIC ">
                        <w:r w:rsidR="00B65F90">
                          <w:rPr>
                            <w:noProof/>
                          </w:rPr>
                          <w:t>6</w:t>
                        </w:r>
                      </w:fldSimple>
                      <w:bookmarkEnd w:id="30"/>
                      <w:r>
                        <w:t>: Home Screen Concept</w:t>
                      </w:r>
                    </w:p>
                  </w:txbxContent>
                </v:textbox>
                <w10:wrap type="square"/>
              </v:shape>
            </w:pict>
          </mc:Fallback>
        </mc:AlternateContent>
      </w:r>
      <w:r w:rsidR="003E412F">
        <w:rPr>
          <w:noProof/>
        </w:rPr>
        <w:drawing>
          <wp:anchor distT="0" distB="0" distL="114300" distR="114300" simplePos="0" relativeHeight="251671552" behindDoc="0" locked="0" layoutInCell="1" allowOverlap="1" wp14:anchorId="1767A6EF" wp14:editId="0E1DF4A2">
            <wp:simplePos x="0" y="0"/>
            <wp:positionH relativeFrom="column">
              <wp:posOffset>0</wp:posOffset>
            </wp:positionH>
            <wp:positionV relativeFrom="paragraph">
              <wp:posOffset>-1270</wp:posOffset>
            </wp:positionV>
            <wp:extent cx="3210599" cy="18000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0599"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97D">
        <w:t xml:space="preserve">Whilst this is only a crude concept, </w:t>
      </w:r>
      <w:r w:rsidR="000306E1">
        <w:t xml:space="preserve">the button captions </w:t>
      </w:r>
      <w:r w:rsidR="0091574C">
        <w:t xml:space="preserve">do reveal </w:t>
      </w:r>
      <w:r w:rsidR="004333BF">
        <w:t xml:space="preserve">the core set of features that G420 Developers aim to deliver for the client. </w:t>
      </w:r>
      <w:r w:rsidR="00987F8E">
        <w:t>These include a provision to create new Buy or Sell orders, manage existing Buy or Sell orders, create new commodity types, view active orders (</w:t>
      </w:r>
      <w:r w:rsidR="00987F8E" w:rsidRPr="00714DC8">
        <w:rPr>
          <w:i/>
          <w:iCs/>
        </w:rPr>
        <w:t>OnlineTrade</w:t>
      </w:r>
      <w:r w:rsidR="00987F8E">
        <w:t xml:space="preserve"> objects) that exist the market (server), </w:t>
      </w:r>
    </w:p>
    <w:p w14:paraId="1FAC40A4" w14:textId="77777777" w:rsidR="00101769" w:rsidRDefault="00101769" w:rsidP="007C4360">
      <w:pPr>
        <w:keepNext/>
      </w:pPr>
    </w:p>
    <w:p w14:paraId="5AE98202" w14:textId="00D33036" w:rsidR="00987F8E" w:rsidRDefault="00987F8E" w:rsidP="007C4360">
      <w:pPr>
        <w:keepNext/>
      </w:pPr>
      <w:r>
        <w:t>inspect commodity trends (to determine competitive unit prices for Buy or Sell orders), and for</w:t>
      </w:r>
      <w:r w:rsidRPr="00714DC8">
        <w:rPr>
          <w:i/>
          <w:iCs/>
        </w:rPr>
        <w:t xml:space="preserve"> </w:t>
      </w:r>
      <w:proofErr w:type="spellStart"/>
      <w:r w:rsidRPr="00714DC8">
        <w:rPr>
          <w:i/>
          <w:iCs/>
        </w:rPr>
        <w:t>ITAdminUser</w:t>
      </w:r>
      <w:r>
        <w:t>s</w:t>
      </w:r>
      <w:proofErr w:type="spellEnd"/>
      <w:r>
        <w:t xml:space="preserve"> only, managing</w:t>
      </w:r>
      <w:r w:rsidRPr="00714DC8">
        <w:rPr>
          <w:i/>
          <w:iCs/>
        </w:rPr>
        <w:t xml:space="preserve"> User</w:t>
      </w:r>
      <w:r>
        <w:t>s, Credits and Commodities</w:t>
      </w:r>
      <w:r w:rsidR="00714DC8">
        <w:t xml:space="preserve"> (</w:t>
      </w:r>
      <w:r w:rsidR="00714DC8" w:rsidRPr="00714DC8">
        <w:rPr>
          <w:i/>
          <w:iCs/>
        </w:rPr>
        <w:t>Asset</w:t>
      </w:r>
      <w:r w:rsidR="00714DC8">
        <w:t>s)</w:t>
      </w:r>
      <w:r>
        <w:t xml:space="preserve">. </w:t>
      </w:r>
    </w:p>
    <w:p w14:paraId="672A1E42" w14:textId="1BFBBC64" w:rsidR="009729D9" w:rsidRDefault="009729D9" w:rsidP="0026697D"/>
    <w:p w14:paraId="342D7872" w14:textId="4685809F" w:rsidR="00744190" w:rsidRPr="007C4360" w:rsidRDefault="00BD6FCE" w:rsidP="007C4360">
      <w:pPr>
        <w:keepNext/>
      </w:pPr>
      <w:r>
        <w:rPr>
          <w:noProof/>
        </w:rPr>
        <mc:AlternateContent>
          <mc:Choice Requires="wps">
            <w:drawing>
              <wp:anchor distT="0" distB="0" distL="114300" distR="114300" simplePos="0" relativeHeight="251676672" behindDoc="0" locked="0" layoutInCell="1" allowOverlap="1" wp14:anchorId="7D3F6798" wp14:editId="08DFA5DF">
                <wp:simplePos x="0" y="0"/>
                <wp:positionH relativeFrom="column">
                  <wp:posOffset>-635</wp:posOffset>
                </wp:positionH>
                <wp:positionV relativeFrom="paragraph">
                  <wp:posOffset>1495425</wp:posOffset>
                </wp:positionV>
                <wp:extent cx="3249295" cy="635"/>
                <wp:effectExtent l="0" t="0" r="8255" b="0"/>
                <wp:wrapSquare wrapText="bothSides"/>
                <wp:docPr id="28" name="Text Box 28"/>
                <wp:cNvGraphicFramePr/>
                <a:graphic xmlns:a="http://schemas.openxmlformats.org/drawingml/2006/main">
                  <a:graphicData uri="http://schemas.microsoft.com/office/word/2010/wordprocessingShape">
                    <wps:wsp>
                      <wps:cNvSpPr txBox="1"/>
                      <wps:spPr>
                        <a:xfrm>
                          <a:off x="0" y="0"/>
                          <a:ext cx="3249295" cy="635"/>
                        </a:xfrm>
                        <a:prstGeom prst="rect">
                          <a:avLst/>
                        </a:prstGeom>
                        <a:solidFill>
                          <a:prstClr val="white"/>
                        </a:solidFill>
                        <a:ln>
                          <a:noFill/>
                        </a:ln>
                      </wps:spPr>
                      <wps:txbx>
                        <w:txbxContent>
                          <w:p w14:paraId="601FAF66" w14:textId="1EC16EE5" w:rsidR="005306FA" w:rsidRPr="00586673" w:rsidRDefault="005306FA" w:rsidP="00BD6FCE">
                            <w:pPr>
                              <w:pStyle w:val="Caption"/>
                              <w:rPr>
                                <w:noProof/>
                              </w:rPr>
                            </w:pPr>
                            <w:bookmarkStart w:id="31" w:name="_Ref70715426"/>
                            <w:r>
                              <w:t xml:space="preserve">Figure </w:t>
                            </w:r>
                            <w:fldSimple w:instr=" SEQ Figure \* ARABIC ">
                              <w:r w:rsidR="00B65F90">
                                <w:rPr>
                                  <w:noProof/>
                                </w:rPr>
                                <w:t>7</w:t>
                              </w:r>
                            </w:fldSimple>
                            <w:bookmarkEnd w:id="31"/>
                            <w:r>
                              <w:t>: Create new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3F6798" id="Text Box 28" o:spid="_x0000_s1030" type="#_x0000_t202" style="position:absolute;margin-left:-.05pt;margin-top:117.75pt;width:255.8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" stroked="f">
                <v:textbox style="mso-fit-shape-to-text:t" inset="0,0,0,0">
                  <w:txbxContent>
                    <w:p w14:paraId="601FAF66" w14:textId="1EC16EE5" w:rsidR="005306FA" w:rsidRPr="00586673" w:rsidRDefault="005306FA" w:rsidP="00BD6FCE">
                      <w:pPr>
                        <w:pStyle w:val="Caption"/>
                        <w:rPr>
                          <w:noProof/>
                        </w:rPr>
                      </w:pPr>
                      <w:bookmarkStart w:id="32" w:name="_Ref70715426"/>
                      <w:r>
                        <w:t xml:space="preserve">Figure </w:t>
                      </w:r>
                      <w:fldSimple w:instr=" SEQ Figure \* ARABIC ">
                        <w:r w:rsidR="00B65F90">
                          <w:rPr>
                            <w:noProof/>
                          </w:rPr>
                          <w:t>7</w:t>
                        </w:r>
                      </w:fldSimple>
                      <w:bookmarkEnd w:id="32"/>
                      <w:r>
                        <w:t>: Create new Order</w:t>
                      </w:r>
                    </w:p>
                  </w:txbxContent>
                </v:textbox>
                <w10:wrap type="square"/>
              </v:shape>
            </w:pict>
          </mc:Fallback>
        </mc:AlternateContent>
      </w:r>
      <w:r w:rsidR="009729D9">
        <w:rPr>
          <w:noProof/>
        </w:rPr>
        <w:drawing>
          <wp:anchor distT="0" distB="0" distL="114300" distR="114300" simplePos="0" relativeHeight="251672576" behindDoc="0" locked="0" layoutInCell="1" allowOverlap="1" wp14:anchorId="31ED67A3" wp14:editId="70AA4209">
            <wp:simplePos x="0" y="0"/>
            <wp:positionH relativeFrom="column">
              <wp:posOffset>0</wp:posOffset>
            </wp:positionH>
            <wp:positionV relativeFrom="paragraph">
              <wp:posOffset>889</wp:posOffset>
            </wp:positionV>
            <wp:extent cx="3249637" cy="1440000"/>
            <wp:effectExtent l="0" t="0" r="8255" b="825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9637" cy="1440000"/>
                    </a:xfrm>
                    <a:prstGeom prst="rect">
                      <a:avLst/>
                    </a:prstGeom>
                    <a:noFill/>
                    <a:ln>
                      <a:noFill/>
                    </a:ln>
                  </pic:spPr>
                </pic:pic>
              </a:graphicData>
            </a:graphic>
          </wp:anchor>
        </w:drawing>
      </w:r>
      <w:r w:rsidR="000F1516">
        <w:fldChar w:fldCharType="begin"/>
      </w:r>
      <w:r w:rsidR="000F1516">
        <w:instrText xml:space="preserve"> REF _Ref70715426 \h </w:instrText>
      </w:r>
      <w:r w:rsidR="000F1516">
        <w:fldChar w:fldCharType="separate"/>
      </w:r>
      <w:r w:rsidR="00B65F90">
        <w:t xml:space="preserve">Figure </w:t>
      </w:r>
      <w:r w:rsidR="00B65F90">
        <w:rPr>
          <w:noProof/>
        </w:rPr>
        <w:t>7</w:t>
      </w:r>
      <w:r w:rsidR="000F1516">
        <w:fldChar w:fldCharType="end"/>
      </w:r>
      <w:r w:rsidR="009729D9">
        <w:t xml:space="preserve"> </w:t>
      </w:r>
      <w:r w:rsidR="0078281A">
        <w:t xml:space="preserve">depicts an insight as to what one of these features “Create new Commodity” might look like. </w:t>
      </w:r>
      <w:r w:rsidR="0008330E">
        <w:t xml:space="preserve">Here we see 4 x drop-downs that intuitively prompt the user </w:t>
      </w:r>
      <w:r w:rsidR="00942748">
        <w:t xml:space="preserve">regarding the specifics of their Buy or Sell order. </w:t>
      </w:r>
      <w:r w:rsidR="00C61C73">
        <w:t xml:space="preserve">Although this depiction is rather crude, and it’s highly likely a better </w:t>
      </w:r>
      <w:r>
        <w:br/>
      </w:r>
      <w:r w:rsidR="00C61C73">
        <w:t xml:space="preserve">solution will </w:t>
      </w:r>
      <w:r w:rsidR="00771CD8">
        <w:t>be developed for the final version of this feature.</w:t>
      </w:r>
      <w:r w:rsidR="00744190">
        <w:br w:type="page"/>
      </w:r>
    </w:p>
    <w:p w14:paraId="5AE9FC46" w14:textId="3DA31370" w:rsidR="00B2601A" w:rsidRDefault="001555C4" w:rsidP="00B2601A">
      <w:pPr>
        <w:pStyle w:val="Heading1"/>
        <w:pBdr>
          <w:bottom w:val="single" w:sz="12" w:space="1" w:color="auto"/>
        </w:pBdr>
      </w:pPr>
      <w:bookmarkStart w:id="33" w:name="_Toc70789138"/>
      <w:r>
        <w:lastRenderedPageBreak/>
        <w:t xml:space="preserve">4 - </w:t>
      </w:r>
      <w:r w:rsidR="003E5F8B">
        <w:t>Database Schema</w:t>
      </w:r>
      <w:bookmarkEnd w:id="33"/>
    </w:p>
    <w:p w14:paraId="51C757AB" w14:textId="6C9EBFD6" w:rsidR="003E5F8B" w:rsidRDefault="003E5F8B" w:rsidP="003E5F8B"/>
    <w:p w14:paraId="49825EE5" w14:textId="7CBFB71B" w:rsidR="004959D1" w:rsidRDefault="004959D1" w:rsidP="00F200EF">
      <w:pPr>
        <w:pStyle w:val="Heading2"/>
      </w:pPr>
      <w:bookmarkStart w:id="34" w:name="_Toc70789139"/>
      <w:r>
        <w:t>4</w:t>
      </w:r>
      <w:r w:rsidRPr="000C7F3B">
        <w:t>.1</w:t>
      </w:r>
      <w:r>
        <w:t xml:space="preserve"> – Component design </w:t>
      </w:r>
      <w:commentRangeStart w:id="35"/>
      <w:r>
        <w:t>description</w:t>
      </w:r>
      <w:commentRangeEnd w:id="35"/>
      <w:r>
        <w:rPr>
          <w:rStyle w:val="CommentReference"/>
          <w:rFonts w:asciiTheme="minorHAnsi" w:hAnsiTheme="minorHAnsi"/>
          <w:color w:val="auto"/>
        </w:rPr>
        <w:commentReference w:id="35"/>
      </w:r>
      <w:bookmarkEnd w:id="34"/>
    </w:p>
    <w:p w14:paraId="297F41E6" w14:textId="2581E15D" w:rsidR="004959D1" w:rsidRDefault="004959D1" w:rsidP="004959D1">
      <w:r>
        <w:t xml:space="preserve">Data is split into 7 tables: </w:t>
      </w:r>
      <w:r w:rsidRPr="00087FA3">
        <w:rPr>
          <w:i/>
          <w:iCs/>
        </w:rPr>
        <w:t>Orders</w:t>
      </w:r>
      <w:r>
        <w:t xml:space="preserve">, </w:t>
      </w:r>
      <w:r w:rsidRPr="00087FA3">
        <w:rPr>
          <w:i/>
          <w:iCs/>
        </w:rPr>
        <w:t>Assets</w:t>
      </w:r>
      <w:r>
        <w:t xml:space="preserve">, </w:t>
      </w:r>
      <w:r w:rsidRPr="00087FA3">
        <w:rPr>
          <w:i/>
          <w:iCs/>
        </w:rPr>
        <w:t>Inventories</w:t>
      </w:r>
      <w:r>
        <w:t xml:space="preserve">, </w:t>
      </w:r>
      <w:r w:rsidRPr="00087FA3">
        <w:rPr>
          <w:i/>
          <w:iCs/>
        </w:rPr>
        <w:t>Trades</w:t>
      </w:r>
      <w:r>
        <w:t xml:space="preserve">, </w:t>
      </w:r>
      <w:r w:rsidRPr="00087FA3">
        <w:rPr>
          <w:i/>
          <w:iCs/>
        </w:rPr>
        <w:t>Users</w:t>
      </w:r>
      <w:r>
        <w:t xml:space="preserve">, </w:t>
      </w:r>
      <w:r w:rsidRPr="00087FA3">
        <w:rPr>
          <w:i/>
          <w:iCs/>
        </w:rPr>
        <w:t>OrganisationalUnits</w:t>
      </w:r>
      <w:r>
        <w:t xml:space="preserve"> and </w:t>
      </w:r>
      <w:r w:rsidRPr="00990B69">
        <w:rPr>
          <w:i/>
          <w:iCs/>
        </w:rPr>
        <w:t>Notifications</w:t>
      </w:r>
      <w:r>
        <w:t>.</w:t>
      </w:r>
    </w:p>
    <w:p w14:paraId="120FCBB4" w14:textId="77777777" w:rsidR="004959D1" w:rsidRDefault="004959D1" w:rsidP="004959D1">
      <w:pPr>
        <w:keepNext/>
      </w:pPr>
      <w:r>
        <w:rPr>
          <w:noProof/>
        </w:rPr>
        <w:drawing>
          <wp:inline distT="0" distB="0" distL="0" distR="0" wp14:anchorId="2C58C7CD" wp14:editId="64F5BDB1">
            <wp:extent cx="5731510" cy="33007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00730"/>
                    </a:xfrm>
                    <a:prstGeom prst="rect">
                      <a:avLst/>
                    </a:prstGeom>
                  </pic:spPr>
                </pic:pic>
              </a:graphicData>
            </a:graphic>
          </wp:inline>
        </w:drawing>
      </w:r>
    </w:p>
    <w:p w14:paraId="0306863F" w14:textId="12967FC2" w:rsidR="004959D1" w:rsidRPr="00B21C5E" w:rsidRDefault="004959D1" w:rsidP="00C56C76">
      <w:pPr>
        <w:pStyle w:val="Caption"/>
        <w:jc w:val="center"/>
      </w:pPr>
      <w:r>
        <w:t xml:space="preserve">Figure </w:t>
      </w:r>
      <w:fldSimple w:instr=" SEQ Figure \* ARABIC ">
        <w:r w:rsidR="00B65F90">
          <w:rPr>
            <w:noProof/>
          </w:rPr>
          <w:t>8</w:t>
        </w:r>
      </w:fldSimple>
      <w:r>
        <w:t>: Database Relationships</w:t>
      </w:r>
    </w:p>
    <w:p w14:paraId="1D71D520" w14:textId="3AAFD7EA" w:rsidR="002B6E74" w:rsidRDefault="002B6E74" w:rsidP="007455D9">
      <w:pPr>
        <w:shd w:val="clear" w:color="auto" w:fill="D9D9D9" w:themeFill="background1" w:themeFillShade="D9"/>
      </w:pPr>
      <w:r w:rsidRPr="00E34E28">
        <w:t>Further details to be added once plan is more certain.</w:t>
      </w:r>
    </w:p>
    <w:p w14:paraId="527A558B" w14:textId="38515C14" w:rsidR="004959D1" w:rsidRDefault="002B6E74" w:rsidP="007455D9">
      <w:pPr>
        <w:shd w:val="clear" w:color="auto" w:fill="D9D9D9" w:themeFill="background1" w:themeFillShade="D9"/>
      </w:pPr>
      <w:r>
        <w:t>See Appendix 1</w:t>
      </w:r>
      <w:r w:rsidR="00340632">
        <w:t xml:space="preserve"> (</w:t>
      </w:r>
      <w:r w:rsidR="00C44E2C">
        <w:fldChar w:fldCharType="begin"/>
      </w:r>
      <w:r w:rsidR="00C44E2C">
        <w:instrText xml:space="preserve"> REF _Ref70711071 \h </w:instrText>
      </w:r>
      <w:r w:rsidR="007455D9">
        <w:instrText xml:space="preserve"> \* MERGEFORMAT </w:instrText>
      </w:r>
      <w:r w:rsidR="00C44E2C">
        <w:fldChar w:fldCharType="separate"/>
      </w:r>
      <w:r w:rsidR="00B65F90">
        <w:t xml:space="preserve">Figure </w:t>
      </w:r>
      <w:r w:rsidR="00B65F90">
        <w:rPr>
          <w:noProof/>
        </w:rPr>
        <w:t>10</w:t>
      </w:r>
      <w:r w:rsidR="00C44E2C">
        <w:fldChar w:fldCharType="end"/>
      </w:r>
      <w:r w:rsidR="00340632">
        <w:t>)</w:t>
      </w:r>
      <w:r>
        <w:t xml:space="preserve"> for a full Object Role Model.</w:t>
      </w:r>
      <w:r w:rsidR="007455D9">
        <w:br/>
      </w:r>
      <w:r w:rsidR="00B6237F" w:rsidRPr="004159B9">
        <w:rPr>
          <w:rFonts w:cstheme="minorHAnsi"/>
        </w:rPr>
        <w:t>See</w:t>
      </w:r>
      <w:r w:rsidR="004159B9" w:rsidRPr="004159B9">
        <w:rPr>
          <w:rFonts w:cstheme="minorHAnsi"/>
        </w:rPr>
        <w:t xml:space="preserve"> </w:t>
      </w:r>
      <w:r w:rsidR="004159B9" w:rsidRPr="004159B9">
        <w:rPr>
          <w:rFonts w:cstheme="minorHAnsi"/>
        </w:rPr>
        <w:fldChar w:fldCharType="begin"/>
      </w:r>
      <w:r w:rsidR="004159B9" w:rsidRPr="004159B9">
        <w:rPr>
          <w:rFonts w:cstheme="minorHAnsi"/>
        </w:rPr>
        <w:instrText xml:space="preserve"> REF _Ref70711518 \h  \* MERGEFORMAT </w:instrText>
      </w:r>
      <w:r w:rsidR="004159B9" w:rsidRPr="004159B9">
        <w:rPr>
          <w:rFonts w:cstheme="minorHAnsi"/>
        </w:rPr>
      </w:r>
      <w:r w:rsidR="004159B9" w:rsidRPr="004159B9">
        <w:rPr>
          <w:rFonts w:cstheme="minorHAnsi"/>
        </w:rPr>
        <w:fldChar w:fldCharType="separate"/>
      </w:r>
      <w:r w:rsidR="00B65F90" w:rsidRPr="00B65F90">
        <w:rPr>
          <w:rStyle w:val="Heading2Char"/>
          <w:rFonts w:asciiTheme="minorHAnsi" w:hAnsiTheme="minorHAnsi" w:cstheme="minorHAnsi"/>
          <w:color w:val="auto"/>
        </w:rPr>
        <w:t>Appendix 2: Database Script</w:t>
      </w:r>
      <w:r w:rsidR="004159B9" w:rsidRPr="004159B9">
        <w:rPr>
          <w:rFonts w:cstheme="minorHAnsi"/>
        </w:rPr>
        <w:fldChar w:fldCharType="end"/>
      </w:r>
      <w:r w:rsidR="004159B9" w:rsidRPr="004159B9">
        <w:rPr>
          <w:rFonts w:cstheme="minorHAnsi"/>
        </w:rPr>
        <w:t xml:space="preserve"> </w:t>
      </w:r>
      <w:r w:rsidR="00B6237F" w:rsidRPr="004159B9">
        <w:rPr>
          <w:rFonts w:cstheme="minorHAnsi"/>
        </w:rPr>
        <w:t>for fu</w:t>
      </w:r>
      <w:r w:rsidR="00B6237F">
        <w:t>ll database script</w:t>
      </w:r>
      <w:r w:rsidR="00CB3A54">
        <w:t>.</w:t>
      </w:r>
    </w:p>
    <w:p w14:paraId="6CC1D272" w14:textId="77777777" w:rsidR="00D94D0A" w:rsidRDefault="00D94D0A" w:rsidP="00D94D0A"/>
    <w:p w14:paraId="50B98EA8" w14:textId="0E731B33" w:rsidR="009E1D8E" w:rsidRDefault="009E1D8E" w:rsidP="0095301D">
      <w:pPr>
        <w:pStyle w:val="Heading2"/>
        <w:pBdr>
          <w:bottom w:val="single" w:sz="6" w:space="1" w:color="auto"/>
        </w:pBdr>
      </w:pPr>
      <w:bookmarkStart w:id="36" w:name="_Toc70789140"/>
      <w:r>
        <w:t>4</w:t>
      </w:r>
      <w:r w:rsidRPr="000C7F3B">
        <w:t>.</w:t>
      </w:r>
      <w:r w:rsidR="004959D1">
        <w:t>2</w:t>
      </w:r>
      <w:r w:rsidRPr="000C7F3B">
        <w:t xml:space="preserve"> </w:t>
      </w:r>
      <w:r w:rsidR="00112E92">
        <w:t>–</w:t>
      </w:r>
      <w:r w:rsidR="00D9289B">
        <w:t xml:space="preserve"> </w:t>
      </w:r>
      <w:r w:rsidR="00112E92">
        <w:t xml:space="preserve">Component </w:t>
      </w:r>
      <w:commentRangeStart w:id="37"/>
      <w:r w:rsidR="00112E92">
        <w:t>interfaces</w:t>
      </w:r>
      <w:commentRangeEnd w:id="37"/>
      <w:r w:rsidR="00B21C5E">
        <w:rPr>
          <w:rStyle w:val="CommentReference"/>
          <w:rFonts w:asciiTheme="minorHAnsi" w:hAnsiTheme="minorHAnsi"/>
          <w:color w:val="auto"/>
        </w:rPr>
        <w:commentReference w:id="37"/>
      </w:r>
      <w:bookmarkEnd w:id="36"/>
    </w:p>
    <w:p w14:paraId="0FC542C4" w14:textId="41759FCF" w:rsidR="00D9289B" w:rsidRDefault="00B21C5E" w:rsidP="009E1D8E">
      <w:r>
        <w:t xml:space="preserve">Information </w:t>
      </w:r>
      <w:r w:rsidR="0075347B">
        <w:t>can</w:t>
      </w:r>
      <w:r>
        <w:t xml:space="preserve"> be </w:t>
      </w:r>
      <w:r w:rsidR="0075347B">
        <w:t>entered</w:t>
      </w:r>
      <w:r>
        <w:t xml:space="preserve"> into the database </w:t>
      </w:r>
      <w:r w:rsidR="0075347B">
        <w:t xml:space="preserve">either by the user, via the </w:t>
      </w:r>
      <w:commentRangeStart w:id="38"/>
      <w:r>
        <w:t>GU</w:t>
      </w:r>
      <w:commentRangeEnd w:id="38"/>
      <w:r w:rsidR="00D2775F">
        <w:rPr>
          <w:rStyle w:val="CommentReference"/>
        </w:rPr>
        <w:commentReference w:id="38"/>
      </w:r>
      <w:r>
        <w:t xml:space="preserve">I or programmatically, as triggered by certain events. </w:t>
      </w:r>
    </w:p>
    <w:p w14:paraId="433055D7" w14:textId="68390AEC" w:rsidR="00991649" w:rsidRDefault="0083751F" w:rsidP="0083751F">
      <w:r>
        <w:t xml:space="preserve">An initial database has been populated based on information provided by </w:t>
      </w:r>
      <w:r w:rsidR="00622E4F">
        <w:t>Legitimate Corporation Pty Ltd</w:t>
      </w:r>
      <w:r>
        <w:t xml:space="preserve"> </w:t>
      </w:r>
      <w:r w:rsidR="008974EC">
        <w:t>including</w:t>
      </w:r>
      <w:r w:rsidR="00991649">
        <w:t xml:space="preserve"> </w:t>
      </w:r>
      <w:r w:rsidRPr="00DB1BFC">
        <w:rPr>
          <w:i/>
          <w:iCs/>
        </w:rPr>
        <w:t>Asset</w:t>
      </w:r>
      <w:r>
        <w:t xml:space="preserve">s, </w:t>
      </w:r>
      <w:r w:rsidRPr="00DB1BFC">
        <w:rPr>
          <w:i/>
          <w:iCs/>
        </w:rPr>
        <w:t>User</w:t>
      </w:r>
      <w:r>
        <w:t xml:space="preserve">s, </w:t>
      </w:r>
      <w:r w:rsidRPr="00DB1BFC">
        <w:rPr>
          <w:i/>
          <w:iCs/>
        </w:rPr>
        <w:t>OrganisationalUnits</w:t>
      </w:r>
      <w:r>
        <w:t xml:space="preserve"> and </w:t>
      </w:r>
      <w:r w:rsidRPr="00DB1BFC">
        <w:rPr>
          <w:i/>
          <w:iCs/>
        </w:rPr>
        <w:t>Inventories</w:t>
      </w:r>
      <w:r>
        <w:t xml:space="preserve">. </w:t>
      </w:r>
      <w:r w:rsidR="00991649">
        <w:t>T</w:t>
      </w:r>
      <w:r w:rsidR="00D2775F">
        <w:t>o maintain system stability, t</w:t>
      </w:r>
      <w:r w:rsidR="00991649">
        <w:t xml:space="preserve">he </w:t>
      </w:r>
      <w:r w:rsidR="00991649" w:rsidRPr="00DB1BFC">
        <w:rPr>
          <w:i/>
          <w:iCs/>
        </w:rPr>
        <w:t>Trades</w:t>
      </w:r>
      <w:r w:rsidR="00991649">
        <w:t xml:space="preserve"> table </w:t>
      </w:r>
      <w:r w:rsidR="00630E82">
        <w:t>is</w:t>
      </w:r>
      <w:r w:rsidR="00991649">
        <w:t xml:space="preserve"> only </w:t>
      </w:r>
      <w:r w:rsidR="00D2775F">
        <w:t>modifiable</w:t>
      </w:r>
      <w:r w:rsidR="00991649">
        <w:t xml:space="preserve"> </w:t>
      </w:r>
      <w:r w:rsidR="00D2775F">
        <w:t xml:space="preserve">via the </w:t>
      </w:r>
      <w:r w:rsidR="008974EC">
        <w:t>built-in</w:t>
      </w:r>
      <w:r w:rsidR="00D2775F">
        <w:t xml:space="preserve"> algorithms or manually </w:t>
      </w:r>
      <w:r w:rsidR="00991649">
        <w:t xml:space="preserve">by </w:t>
      </w:r>
      <w:r w:rsidR="00D2775F">
        <w:t>CAB302 Java Team.</w:t>
      </w:r>
    </w:p>
    <w:p w14:paraId="66A17031" w14:textId="77777777" w:rsidR="00F6668D" w:rsidRDefault="00F6668D">
      <w:pPr>
        <w:rPr>
          <w:rFonts w:ascii="Bahnschrift" w:hAnsi="Bahnschrift"/>
          <w:color w:val="767171" w:themeColor="background2" w:themeShade="80"/>
        </w:rPr>
      </w:pPr>
      <w:r>
        <w:br w:type="page"/>
      </w:r>
    </w:p>
    <w:p w14:paraId="539CF5FD" w14:textId="3F5CCFEC" w:rsidR="0083751F" w:rsidRDefault="0083751F" w:rsidP="00F6668D">
      <w:pPr>
        <w:pStyle w:val="Heading2"/>
        <w:pBdr>
          <w:bottom w:val="single" w:sz="6" w:space="1" w:color="auto"/>
        </w:pBdr>
      </w:pPr>
      <w:bookmarkStart w:id="39" w:name="_Toc70789141"/>
      <w:r>
        <w:lastRenderedPageBreak/>
        <w:t>4</w:t>
      </w:r>
      <w:r w:rsidRPr="000C7F3B">
        <w:t>.</w:t>
      </w:r>
      <w:r w:rsidR="004959D1">
        <w:t>3</w:t>
      </w:r>
      <w:r w:rsidRPr="000C7F3B">
        <w:t xml:space="preserve"> </w:t>
      </w:r>
      <w:r>
        <w:t>– Permissions</w:t>
      </w:r>
      <w:bookmarkEnd w:id="39"/>
    </w:p>
    <w:p w14:paraId="793A5008" w14:textId="539EDF60" w:rsidR="0083751F" w:rsidRDefault="009B2073" w:rsidP="0083751F">
      <w:r>
        <w:t xml:space="preserve">Excluding primary keys, </w:t>
      </w:r>
      <w:r w:rsidR="00991649" w:rsidRPr="00B94740">
        <w:rPr>
          <w:i/>
          <w:iCs/>
        </w:rPr>
        <w:t>Assets</w:t>
      </w:r>
      <w:r w:rsidR="00991649">
        <w:t xml:space="preserve">, </w:t>
      </w:r>
      <w:r w:rsidR="00991649" w:rsidRPr="00B94740">
        <w:rPr>
          <w:i/>
          <w:iCs/>
        </w:rPr>
        <w:t>Users</w:t>
      </w:r>
      <w:r w:rsidR="00991649">
        <w:t xml:space="preserve">, </w:t>
      </w:r>
      <w:r w:rsidR="00991649" w:rsidRPr="00B94740">
        <w:rPr>
          <w:i/>
          <w:iCs/>
        </w:rPr>
        <w:t>OrganisationalUnits</w:t>
      </w:r>
      <w:r w:rsidR="00991649">
        <w:t xml:space="preserve"> and </w:t>
      </w:r>
      <w:r w:rsidR="00991649" w:rsidRPr="00B94740">
        <w:rPr>
          <w:i/>
          <w:iCs/>
        </w:rPr>
        <w:t>Inventories</w:t>
      </w:r>
      <w:r w:rsidR="00991649">
        <w:t xml:space="preserve"> </w:t>
      </w:r>
      <w:r w:rsidR="0083751F">
        <w:t xml:space="preserve">tables can be </w:t>
      </w:r>
      <w:r>
        <w:t xml:space="preserve">created and </w:t>
      </w:r>
      <w:r w:rsidR="0083751F">
        <w:t>modified manually by Database Administrator</w:t>
      </w:r>
      <w:r w:rsidR="00991649">
        <w:t>s</w:t>
      </w:r>
      <w:r w:rsidR="00B94740">
        <w:t xml:space="preserve"> (</w:t>
      </w:r>
      <w:r w:rsidR="008C4A64">
        <w:fldChar w:fldCharType="begin"/>
      </w:r>
      <w:r w:rsidR="008C4A64">
        <w:instrText xml:space="preserve"> REF _Ref70787934 \h </w:instrText>
      </w:r>
      <w:r w:rsidR="008C4A64">
        <w:fldChar w:fldCharType="separate"/>
      </w:r>
      <w:r w:rsidR="00B65F90">
        <w:t xml:space="preserve">2.3 - </w:t>
      </w:r>
      <w:proofErr w:type="spellStart"/>
      <w:r w:rsidR="00B65F90">
        <w:t>ITAdminUser</w:t>
      </w:r>
      <w:proofErr w:type="spellEnd"/>
      <w:r w:rsidR="008C4A64">
        <w:fldChar w:fldCharType="end"/>
      </w:r>
      <w:r w:rsidR="00B94740">
        <w:t>)</w:t>
      </w:r>
      <w:r w:rsidR="00991649">
        <w:t xml:space="preserve">. Records can be made inactive but </w:t>
      </w:r>
      <w:r>
        <w:t>can</w:t>
      </w:r>
      <w:r w:rsidR="00991649">
        <w:t>not deleted</w:t>
      </w:r>
      <w:r w:rsidR="00D2775F">
        <w:t xml:space="preserve"> to maintain system integrity</w:t>
      </w:r>
      <w:r>
        <w:t>.</w:t>
      </w:r>
    </w:p>
    <w:p w14:paraId="4D1D3F23" w14:textId="4709F8B3" w:rsidR="0083751F" w:rsidRDefault="0083751F" w:rsidP="0083751F">
      <w:r w:rsidRPr="00995AF2">
        <w:rPr>
          <w:i/>
          <w:iCs/>
        </w:rPr>
        <w:t>User</w:t>
      </w:r>
      <w:r>
        <w:t>s</w:t>
      </w:r>
      <w:r w:rsidR="00995AF2">
        <w:t xml:space="preserve"> (</w:t>
      </w:r>
      <w:r w:rsidR="00995AF2">
        <w:fldChar w:fldCharType="begin"/>
      </w:r>
      <w:r w:rsidR="00995AF2">
        <w:instrText xml:space="preserve"> REF _Ref70787972 \h </w:instrText>
      </w:r>
      <w:r w:rsidR="00995AF2">
        <w:fldChar w:fldCharType="separate"/>
      </w:r>
      <w:r w:rsidR="00B65F90">
        <w:t>2.5 - User</w:t>
      </w:r>
      <w:r w:rsidR="00995AF2">
        <w:fldChar w:fldCharType="end"/>
      </w:r>
      <w:r w:rsidR="00995AF2">
        <w:t>)</w:t>
      </w:r>
      <w:r>
        <w:t xml:space="preserve"> will be able to edit their own </w:t>
      </w:r>
      <w:r w:rsidR="009B2073">
        <w:t xml:space="preserve">password and will have read only access to their user information as well as active trade, order and asset information, </w:t>
      </w:r>
      <w:proofErr w:type="gramStart"/>
      <w:r w:rsidR="009B2073">
        <w:t>inventory</w:t>
      </w:r>
      <w:proofErr w:type="gramEnd"/>
      <w:r w:rsidR="009B2073">
        <w:t xml:space="preserve"> and details of their own Organisational Unit.</w:t>
      </w:r>
      <w:r w:rsidR="00630E82">
        <w:t xml:space="preserve"> Users can also </w:t>
      </w:r>
      <w:commentRangeStart w:id="40"/>
      <w:r w:rsidR="00630E82">
        <w:t xml:space="preserve">edit and cancel orders </w:t>
      </w:r>
      <w:commentRangeEnd w:id="40"/>
      <w:r w:rsidR="00630E82">
        <w:rPr>
          <w:rStyle w:val="CommentReference"/>
        </w:rPr>
        <w:commentReference w:id="40"/>
      </w:r>
      <w:r w:rsidR="00630E82">
        <w:t>which they have placed up until the time that the order is approved.</w:t>
      </w:r>
    </w:p>
    <w:p w14:paraId="45AFBD65" w14:textId="6D7075D2" w:rsidR="0083751F" w:rsidRDefault="009B2073" w:rsidP="0083751F">
      <w:r>
        <w:t>Organisational Unit Managers will have User level permissions, as well as the ability to modify their own OU Inventories</w:t>
      </w:r>
      <w:r w:rsidR="00630E82">
        <w:t>, approve or cancel pending orders from within their OU.</w:t>
      </w:r>
    </w:p>
    <w:p w14:paraId="25A6FA47" w14:textId="33A1C911" w:rsidR="00112E92" w:rsidRDefault="00112E92" w:rsidP="00C34398">
      <w:pPr>
        <w:pStyle w:val="Heading2"/>
        <w:pBdr>
          <w:bottom w:val="single" w:sz="6" w:space="1" w:color="auto"/>
        </w:pBdr>
      </w:pPr>
      <w:bookmarkStart w:id="41" w:name="_Toc70789142"/>
      <w:r>
        <w:t>4</w:t>
      </w:r>
      <w:r w:rsidRPr="000C7F3B">
        <w:t>.</w:t>
      </w:r>
      <w:r w:rsidR="0083751F">
        <w:t>4</w:t>
      </w:r>
      <w:r w:rsidRPr="000C7F3B">
        <w:t xml:space="preserve"> </w:t>
      </w:r>
      <w:r>
        <w:t>– Workflows and algorithms</w:t>
      </w:r>
      <w:bookmarkEnd w:id="41"/>
    </w:p>
    <w:p w14:paraId="60171D19" w14:textId="1E964CAC" w:rsidR="00B21C5E" w:rsidRDefault="008974EC" w:rsidP="00112E92">
      <w:r>
        <w:t>To be confirmed once coding begins</w:t>
      </w:r>
    </w:p>
    <w:p w14:paraId="601F036C" w14:textId="719287C1" w:rsidR="00191FF1" w:rsidRDefault="00191FF1" w:rsidP="007A5605">
      <w:pPr>
        <w:pStyle w:val="Heading2"/>
        <w:pBdr>
          <w:bottom w:val="single" w:sz="6" w:space="1" w:color="auto"/>
        </w:pBdr>
      </w:pPr>
      <w:bookmarkStart w:id="42" w:name="_Toc70789143"/>
      <w:r>
        <w:t>4</w:t>
      </w:r>
      <w:r w:rsidRPr="000C7F3B">
        <w:t>.</w:t>
      </w:r>
      <w:r>
        <w:t>5</w:t>
      </w:r>
      <w:r w:rsidRPr="000C7F3B">
        <w:t xml:space="preserve"> </w:t>
      </w:r>
      <w:r>
        <w:t>Triggers</w:t>
      </w:r>
      <w:bookmarkEnd w:id="42"/>
    </w:p>
    <w:p w14:paraId="7AF3AF4B" w14:textId="01052142" w:rsidR="009C08DC" w:rsidRDefault="00191FF1" w:rsidP="00191FF1">
      <w:r>
        <w:t>When a new record is added to the Orders table</w:t>
      </w:r>
      <w:r w:rsidR="009C08DC">
        <w:t xml:space="preserve"> a notification is sent to the originating OUs Manager for the order to be approve. Upon approval/non-approval, a notification will be sent to the originating User, advising them of the order status.</w:t>
      </w:r>
    </w:p>
    <w:p w14:paraId="1B122C1C" w14:textId="6923DA87" w:rsidR="00DC06CF" w:rsidRDefault="009C08DC" w:rsidP="00191FF1">
      <w:r>
        <w:t xml:space="preserve">If an order has been approved, </w:t>
      </w:r>
      <w:r w:rsidR="00191FF1">
        <w:t>a search is performed on</w:t>
      </w:r>
      <w:r w:rsidR="0077386D">
        <w:t xml:space="preserve"> </w:t>
      </w:r>
      <w:r w:rsidR="00191FF1">
        <w:t xml:space="preserve">active orders to find a </w:t>
      </w:r>
      <w:r w:rsidR="0077386D">
        <w:t>matching</w:t>
      </w:r>
      <w:r w:rsidR="00191FF1">
        <w:t xml:space="preserve"> buy/sell order. If a </w:t>
      </w:r>
      <w:r w:rsidR="0077386D">
        <w:t>matching</w:t>
      </w:r>
      <w:r w:rsidR="00191FF1">
        <w:t xml:space="preserve"> order is found, </w:t>
      </w:r>
      <w:r w:rsidR="00DC06CF">
        <w:t>a check is performed to ensure that the buying OU still has enough credits to complete the trade.</w:t>
      </w:r>
      <w:r w:rsidR="0077386D">
        <w:t xml:space="preserve"> Another check is performed to ensure that the selling OU has a sufficient Inventory.</w:t>
      </w:r>
      <w:r w:rsidR="00DC06CF">
        <w:t xml:space="preserve"> If </w:t>
      </w:r>
      <w:r w:rsidR="0077386D">
        <w:t>either of these conditions cannot be met,</w:t>
      </w:r>
      <w:r w:rsidR="00DC06CF">
        <w:t xml:space="preserve"> </w:t>
      </w:r>
      <w:r w:rsidR="0077386D">
        <w:t>the failing Order is skipped and the search will continue until a suitable Order is found. If there are no suitable Orders, no further action is taken.</w:t>
      </w:r>
    </w:p>
    <w:p w14:paraId="1CA02FBE" w14:textId="787DF08C" w:rsidR="00191FF1" w:rsidRDefault="0077386D" w:rsidP="00191FF1">
      <w:r>
        <w:t xml:space="preserve">Once a suitable match is found, </w:t>
      </w:r>
      <w:r w:rsidR="00191FF1">
        <w:t xml:space="preserve">a new record is added to the Trades table and both </w:t>
      </w:r>
      <w:r>
        <w:t>O</w:t>
      </w:r>
      <w:r w:rsidR="00191FF1">
        <w:t>rder</w:t>
      </w:r>
      <w:r>
        <w:t xml:space="preserve"> records</w:t>
      </w:r>
      <w:r w:rsidR="00191FF1">
        <w:t xml:space="preserve"> are marked as </w:t>
      </w:r>
      <w:r>
        <w:t>c</w:t>
      </w:r>
      <w:r w:rsidR="00191FF1">
        <w:t xml:space="preserve">omplete. A </w:t>
      </w:r>
      <w:r w:rsidR="00191FF1" w:rsidRPr="004D714B">
        <w:t>n</w:t>
      </w:r>
      <w:commentRangeStart w:id="43"/>
      <w:r w:rsidR="00191FF1" w:rsidRPr="004D714B">
        <w:t>otificati</w:t>
      </w:r>
      <w:commentRangeEnd w:id="43"/>
      <w:r w:rsidR="00191FF1" w:rsidRPr="004D714B">
        <w:rPr>
          <w:rStyle w:val="CommentReference"/>
        </w:rPr>
        <w:commentReference w:id="43"/>
      </w:r>
      <w:r w:rsidR="00191FF1" w:rsidRPr="004D714B">
        <w:t>on</w:t>
      </w:r>
      <w:r w:rsidR="00191FF1">
        <w:t xml:space="preserve"> is sent to both order users to advise that the trade has been completed.</w:t>
      </w:r>
      <w:r w:rsidR="00DC06CF">
        <w:t xml:space="preserve"> The selling OUs Inventory record Quantity is decreased by the required amount while the buying is increased. Similarly, the selling OUs </w:t>
      </w:r>
      <w:r w:rsidR="00DC06CF" w:rsidRPr="00006A91">
        <w:rPr>
          <w:i/>
          <w:iCs/>
        </w:rPr>
        <w:t>OUCredits</w:t>
      </w:r>
      <w:r w:rsidR="00DC06CF">
        <w:t xml:space="preserve"> is increased by the required amount while the buying OUs is decreased.</w:t>
      </w:r>
    </w:p>
    <w:p w14:paraId="6F35FFD4" w14:textId="0D439121" w:rsidR="0077386D" w:rsidRDefault="0077386D" w:rsidP="00191FF1">
      <w:r>
        <w:t xml:space="preserve">At 12:01am, a search will be run on the Orders table to check the </w:t>
      </w:r>
      <w:r w:rsidRPr="00006A91">
        <w:rPr>
          <w:i/>
          <w:iCs/>
        </w:rPr>
        <w:t>ExpiryDate</w:t>
      </w:r>
      <w:r>
        <w:t xml:space="preserve"> of each active record. If the </w:t>
      </w:r>
      <w:r w:rsidRPr="00006A91">
        <w:rPr>
          <w:i/>
          <w:iCs/>
        </w:rPr>
        <w:t>ExpiryDate</w:t>
      </w:r>
      <w:r>
        <w:t xml:space="preserve"> has passed, the record will be marked as inactive.</w:t>
      </w:r>
      <w:r w:rsidR="009C08DC">
        <w:t xml:space="preserve"> If the </w:t>
      </w:r>
      <w:commentRangeStart w:id="44"/>
      <w:r w:rsidR="009C08DC" w:rsidRPr="00006A91">
        <w:rPr>
          <w:i/>
          <w:iCs/>
        </w:rPr>
        <w:t>ExpiryDate</w:t>
      </w:r>
      <w:commentRangeEnd w:id="44"/>
      <w:r w:rsidR="009C08DC" w:rsidRPr="00006A91">
        <w:rPr>
          <w:rStyle w:val="CommentReference"/>
          <w:i/>
          <w:iCs/>
        </w:rPr>
        <w:commentReference w:id="44"/>
      </w:r>
      <w:r w:rsidR="009C08DC">
        <w:t xml:space="preserve"> is within the next two days, a notification is sent to the Order User advising them that their order is due to expire.</w:t>
      </w:r>
    </w:p>
    <w:p w14:paraId="3A005541" w14:textId="78AC2CEA" w:rsidR="0077386D" w:rsidRPr="00ED0CFB" w:rsidRDefault="0077386D" w:rsidP="004D714B">
      <w:pPr>
        <w:shd w:val="clear" w:color="auto" w:fill="D9D9D9" w:themeFill="background1" w:themeFillShade="D9"/>
      </w:pPr>
      <w:r w:rsidRPr="004D714B">
        <w:t xml:space="preserve">TBC - </w:t>
      </w:r>
      <w:r w:rsidR="00191FF1" w:rsidRPr="004D714B">
        <w:t xml:space="preserve">Partial fill orders </w:t>
      </w:r>
      <w:proofErr w:type="gramStart"/>
      <w:r w:rsidR="00191FF1" w:rsidRPr="004D714B">
        <w:t>…..</w:t>
      </w:r>
      <w:proofErr w:type="gramEnd"/>
      <w:r w:rsidRPr="004D714B">
        <w:t xml:space="preserve"> to be confirmed.</w:t>
      </w:r>
      <w:r w:rsidR="004D714B">
        <w:br/>
      </w:r>
      <w:r w:rsidRPr="004D714B">
        <w:t xml:space="preserve">TBC - How will we handle linked records being made inactive? </w:t>
      </w:r>
      <w:proofErr w:type="gramStart"/>
      <w:r w:rsidRPr="004D714B">
        <w:t>E.g.</w:t>
      </w:r>
      <w:proofErr w:type="gramEnd"/>
      <w:r w:rsidRPr="004D714B">
        <w:t xml:space="preserve"> If an OU is made inactive, is a user still able to trade?</w:t>
      </w:r>
    </w:p>
    <w:p w14:paraId="4A7ABBF3" w14:textId="68463FAF" w:rsidR="00112E92" w:rsidRDefault="00112E92" w:rsidP="000F4701">
      <w:pPr>
        <w:pStyle w:val="Heading2"/>
        <w:pBdr>
          <w:bottom w:val="single" w:sz="6" w:space="1" w:color="auto"/>
        </w:pBdr>
      </w:pPr>
      <w:bookmarkStart w:id="45" w:name="_Toc70789144"/>
      <w:r>
        <w:t>4</w:t>
      </w:r>
      <w:r w:rsidRPr="000C7F3B">
        <w:t>.</w:t>
      </w:r>
      <w:r w:rsidR="00191FF1">
        <w:t>6</w:t>
      </w:r>
      <w:r w:rsidRPr="000C7F3B">
        <w:t xml:space="preserve"> </w:t>
      </w:r>
      <w:r>
        <w:t>– Software requirements mapping</w:t>
      </w:r>
      <w:bookmarkEnd w:id="45"/>
    </w:p>
    <w:p w14:paraId="120A715F" w14:textId="622BD763" w:rsidR="00E32D61" w:rsidRPr="00E32D61" w:rsidRDefault="00112E92" w:rsidP="00E32D61">
      <w:r>
        <w:t>MariaDB has been used for the database server as it provides “</w:t>
      </w:r>
      <w:r w:rsidRPr="00112E92">
        <w:t>performance and stability, especially in high load environments”</w:t>
      </w:r>
      <w:r w:rsidR="00B21C5E">
        <w:t xml:space="preserve"> </w:t>
      </w:r>
      <w:r w:rsidR="00B21C5E">
        <w:rPr>
          <w:vertAlign w:val="superscript"/>
        </w:rPr>
        <w:t>1</w:t>
      </w:r>
      <w:r w:rsidRPr="00112E92">
        <w:t xml:space="preserve"> in </w:t>
      </w:r>
      <w:r>
        <w:t xml:space="preserve">an </w:t>
      </w:r>
      <w:r w:rsidR="00B21C5E">
        <w:t>open-source</w:t>
      </w:r>
      <w:r>
        <w:t xml:space="preserve"> platform</w:t>
      </w:r>
      <w:r w:rsidR="00D17BBC">
        <w:t xml:space="preserve"> [1]</w:t>
      </w:r>
      <w:r>
        <w:t xml:space="preserve">. </w:t>
      </w:r>
    </w:p>
    <w:p w14:paraId="0ADA0133" w14:textId="6C68AE28" w:rsidR="0014239C" w:rsidRDefault="00D94FB0" w:rsidP="0014239C">
      <w:pPr>
        <w:pStyle w:val="Heading1"/>
        <w:pBdr>
          <w:bottom w:val="single" w:sz="12" w:space="1" w:color="auto"/>
        </w:pBdr>
      </w:pPr>
      <w:bookmarkStart w:id="46" w:name="_Toc70789145"/>
      <w:r>
        <w:lastRenderedPageBreak/>
        <w:t xml:space="preserve">5 - </w:t>
      </w:r>
      <w:r w:rsidR="0014239C">
        <w:t>Networking Protocols</w:t>
      </w:r>
      <w:bookmarkEnd w:id="46"/>
    </w:p>
    <w:p w14:paraId="686CB60D" w14:textId="77777777" w:rsidR="0014239C" w:rsidRPr="00AE0CF2" w:rsidRDefault="0014239C" w:rsidP="0014239C"/>
    <w:p w14:paraId="2D90F73A" w14:textId="4ECC5552" w:rsidR="0014239C" w:rsidRDefault="00BD5109" w:rsidP="0014239C">
      <w:pPr>
        <w:pStyle w:val="Heading2"/>
      </w:pPr>
      <w:bookmarkStart w:id="47" w:name="_Toc70789146"/>
      <w:r>
        <w:t xml:space="preserve">5.1 - </w:t>
      </w:r>
      <w:r w:rsidR="0014239C">
        <w:t>Networking Design</w:t>
      </w:r>
      <w:bookmarkEnd w:id="47"/>
    </w:p>
    <w:p w14:paraId="689A62C3" w14:textId="62FD9183" w:rsidR="00724590" w:rsidRDefault="00FA1A18" w:rsidP="00724590">
      <w:pPr>
        <w:keepNext/>
      </w:pPr>
      <w:r>
        <w:rPr>
          <w:rFonts w:ascii="Arial" w:hAnsi="Arial" w:cs="Arial"/>
          <w:noProof/>
          <w:color w:val="000000"/>
          <w:sz w:val="22"/>
          <w:bdr w:val="none" w:sz="0" w:space="0" w:color="auto" w:frame="1"/>
        </w:rPr>
        <w:drawing>
          <wp:inline distT="0" distB="0" distL="0" distR="0" wp14:anchorId="0B852762" wp14:editId="1369F58B">
            <wp:extent cx="5715000" cy="2466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2466975"/>
                    </a:xfrm>
                    <a:prstGeom prst="rect">
                      <a:avLst/>
                    </a:prstGeom>
                    <a:noFill/>
                    <a:ln>
                      <a:noFill/>
                    </a:ln>
                  </pic:spPr>
                </pic:pic>
              </a:graphicData>
            </a:graphic>
          </wp:inline>
        </w:drawing>
      </w:r>
    </w:p>
    <w:p w14:paraId="28272886" w14:textId="0BB5D837" w:rsidR="00F01221" w:rsidRDefault="00724590" w:rsidP="00724590">
      <w:pPr>
        <w:pStyle w:val="Caption"/>
        <w:jc w:val="center"/>
      </w:pPr>
      <w:bookmarkStart w:id="48" w:name="_Ref70710848"/>
      <w:r>
        <w:t xml:space="preserve">Figure </w:t>
      </w:r>
      <w:fldSimple w:instr=" SEQ Figure \* ARABIC ">
        <w:r w:rsidR="00B65F90">
          <w:rPr>
            <w:noProof/>
          </w:rPr>
          <w:t>9</w:t>
        </w:r>
      </w:fldSimple>
      <w:bookmarkEnd w:id="48"/>
      <w:r>
        <w:t>: Network Design Diagram</w:t>
      </w:r>
    </w:p>
    <w:p w14:paraId="00502457" w14:textId="1546C1F9" w:rsidR="00F01470" w:rsidRDefault="00F01470" w:rsidP="003E5F8B">
      <w:r>
        <w:rPr>
          <w:rFonts w:ascii="Arial" w:hAnsi="Arial" w:cs="Arial"/>
          <w:color w:val="000000"/>
          <w:sz w:val="22"/>
        </w:rPr>
        <w:t xml:space="preserve">On start up the </w:t>
      </w:r>
      <w:r w:rsidR="00783CAA">
        <w:rPr>
          <w:rFonts w:ascii="Arial" w:hAnsi="Arial" w:cs="Arial"/>
          <w:color w:val="000000"/>
          <w:sz w:val="22"/>
        </w:rPr>
        <w:t>client’s</w:t>
      </w:r>
      <w:r>
        <w:rPr>
          <w:rFonts w:ascii="Arial" w:hAnsi="Arial" w:cs="Arial"/>
          <w:color w:val="000000"/>
          <w:sz w:val="22"/>
        </w:rPr>
        <w:t xml:space="preserve"> program will read a simple configuration file which will give the servers IP and Port (the project will use a single server). Once connected, the user will be able to interact with the GUI to view, edit, and delete a multitude of data stored on the server's database. When the program requires data from the server, </w:t>
      </w:r>
      <w:r w:rsidR="00EF1A00">
        <w:rPr>
          <w:rFonts w:ascii="Arial" w:hAnsi="Arial" w:cs="Arial"/>
          <w:color w:val="000000"/>
          <w:sz w:val="22"/>
        </w:rPr>
        <w:t>an appropriate request will be sent to the server</w:t>
      </w:r>
      <w:r>
        <w:rPr>
          <w:rFonts w:ascii="Arial" w:hAnsi="Arial" w:cs="Arial"/>
          <w:color w:val="000000"/>
          <w:sz w:val="22"/>
        </w:rPr>
        <w:t xml:space="preserve">. The server will </w:t>
      </w:r>
      <w:r w:rsidR="00EF1A00">
        <w:rPr>
          <w:rFonts w:ascii="Arial" w:hAnsi="Arial" w:cs="Arial"/>
          <w:color w:val="000000"/>
          <w:sz w:val="22"/>
        </w:rPr>
        <w:t>use a request director to send the request to the appropriate request handler. T</w:t>
      </w:r>
      <w:r>
        <w:rPr>
          <w:rFonts w:ascii="Arial" w:hAnsi="Arial" w:cs="Arial"/>
          <w:color w:val="000000"/>
          <w:sz w:val="22"/>
        </w:rPr>
        <w:t xml:space="preserve">he request handler </w:t>
      </w:r>
      <w:r w:rsidR="00592B66">
        <w:rPr>
          <w:rFonts w:ascii="Arial" w:hAnsi="Arial" w:cs="Arial"/>
          <w:color w:val="000000"/>
          <w:sz w:val="22"/>
        </w:rPr>
        <w:t>will</w:t>
      </w:r>
      <w:r>
        <w:rPr>
          <w:rFonts w:ascii="Arial" w:hAnsi="Arial" w:cs="Arial"/>
          <w:color w:val="000000"/>
          <w:sz w:val="22"/>
        </w:rPr>
        <w:t xml:space="preserve"> decide if the request is eligible to be fulfilled, if so then the server will complete the request and send an appropriate response. This flow is visible in the network diagram</w:t>
      </w:r>
      <w:r w:rsidR="00C95218">
        <w:rPr>
          <w:rFonts w:ascii="Arial" w:hAnsi="Arial" w:cs="Arial"/>
          <w:color w:val="000000"/>
          <w:sz w:val="22"/>
        </w:rPr>
        <w:t xml:space="preserve"> (</w:t>
      </w:r>
      <w:r w:rsidR="00C95218">
        <w:rPr>
          <w:rFonts w:ascii="Arial" w:hAnsi="Arial" w:cs="Arial"/>
          <w:color w:val="000000"/>
          <w:sz w:val="22"/>
        </w:rPr>
        <w:fldChar w:fldCharType="begin"/>
      </w:r>
      <w:r w:rsidR="00C95218">
        <w:rPr>
          <w:rFonts w:ascii="Arial" w:hAnsi="Arial" w:cs="Arial"/>
          <w:color w:val="000000"/>
          <w:sz w:val="22"/>
        </w:rPr>
        <w:instrText xml:space="preserve"> REF _Ref70710848 \h </w:instrText>
      </w:r>
      <w:r w:rsidR="00C95218">
        <w:rPr>
          <w:rFonts w:ascii="Arial" w:hAnsi="Arial" w:cs="Arial"/>
          <w:color w:val="000000"/>
          <w:sz w:val="22"/>
        </w:rPr>
      </w:r>
      <w:r w:rsidR="00C95218">
        <w:rPr>
          <w:rFonts w:ascii="Arial" w:hAnsi="Arial" w:cs="Arial"/>
          <w:color w:val="000000"/>
          <w:sz w:val="22"/>
        </w:rPr>
        <w:fldChar w:fldCharType="separate"/>
      </w:r>
      <w:r w:rsidR="00B65F90">
        <w:t xml:space="preserve">Figure </w:t>
      </w:r>
      <w:r w:rsidR="00B65F90">
        <w:rPr>
          <w:noProof/>
        </w:rPr>
        <w:t>9</w:t>
      </w:r>
      <w:r w:rsidR="00C95218">
        <w:rPr>
          <w:rFonts w:ascii="Arial" w:hAnsi="Arial" w:cs="Arial"/>
          <w:color w:val="000000"/>
          <w:sz w:val="22"/>
        </w:rPr>
        <w:fldChar w:fldCharType="end"/>
      </w:r>
      <w:r w:rsidR="00C95218">
        <w:rPr>
          <w:rFonts w:ascii="Arial" w:hAnsi="Arial" w:cs="Arial"/>
          <w:color w:val="000000"/>
          <w:sz w:val="22"/>
        </w:rPr>
        <w:t>)</w:t>
      </w:r>
    </w:p>
    <w:p w14:paraId="7ECD74A9" w14:textId="18011D3A" w:rsidR="00F01221" w:rsidRDefault="00F01221" w:rsidP="00F01221">
      <w:pPr>
        <w:pStyle w:val="Heading3"/>
        <w:pBdr>
          <w:bottom w:val="single" w:sz="6" w:space="1" w:color="auto"/>
        </w:pBdr>
      </w:pPr>
      <w:bookmarkStart w:id="49" w:name="_Toc70789147"/>
      <w:r>
        <w:t>5</w:t>
      </w:r>
      <w:r w:rsidRPr="000C7F3B">
        <w:t xml:space="preserve">.1.1 </w:t>
      </w:r>
      <w:r w:rsidR="00E4342A">
        <w:t>–</w:t>
      </w:r>
      <w:r w:rsidRPr="000C7F3B">
        <w:t xml:space="preserve"> </w:t>
      </w:r>
      <w:r w:rsidR="00E4342A">
        <w:t>Server Classes</w:t>
      </w:r>
      <w:bookmarkEnd w:id="49"/>
    </w:p>
    <w:p w14:paraId="22B3B37F" w14:textId="5B3929A5" w:rsidR="00250CF6" w:rsidRDefault="00250CF6">
      <w:r>
        <w:t>A detailed description of each class and method can</w:t>
      </w:r>
      <w:r w:rsidR="003949B8">
        <w:t xml:space="preserve"> also</w:t>
      </w:r>
      <w:r>
        <w:t xml:space="preserve"> be seen in the Javadoc.</w:t>
      </w:r>
    </w:p>
    <w:p w14:paraId="0B98FC1A" w14:textId="0EDBEE21" w:rsidR="00A14937" w:rsidRDefault="00A14937">
      <w:pPr>
        <w:rPr>
          <w:b/>
          <w:bCs/>
        </w:rPr>
      </w:pPr>
      <w:r>
        <w:rPr>
          <w:b/>
          <w:bCs/>
        </w:rPr>
        <w:t>Main Server Classes:</w:t>
      </w:r>
    </w:p>
    <w:p w14:paraId="264B3311" w14:textId="5EEDDF68" w:rsidR="00A14937" w:rsidRDefault="00A14937">
      <w:pPr>
        <w:rPr>
          <w:u w:val="single"/>
        </w:rPr>
      </w:pPr>
      <w:r>
        <w:rPr>
          <w:u w:val="single"/>
        </w:rPr>
        <w:t>Server</w:t>
      </w:r>
    </w:p>
    <w:p w14:paraId="66A07278" w14:textId="34C94355" w:rsidR="00A14937" w:rsidRDefault="00375A3E">
      <w:r>
        <w:t xml:space="preserve">The Server class contains the methods that initially launch the server and open a port. Once a port has been opened, each client that connects via a socket will be handled in a ‘ClientHandler’ thread. </w:t>
      </w:r>
      <w:r w:rsidR="009E290F">
        <w:t>The ClientHandler method manages the sending and receiving of String ArrayLists. When a request is sent by a client, the ClientHandler receives it and sends it to a new instance of ‘RequestDirector’. When an ArrayList is returned, it sends it over the socket back to the client that made the request.</w:t>
      </w:r>
    </w:p>
    <w:p w14:paraId="2828E70D" w14:textId="05A6CFA5" w:rsidR="006A1967" w:rsidRDefault="006A1967">
      <w:pPr>
        <w:rPr>
          <w:u w:val="single"/>
        </w:rPr>
      </w:pPr>
      <w:r>
        <w:rPr>
          <w:u w:val="single"/>
        </w:rPr>
        <w:t>Client</w:t>
      </w:r>
    </w:p>
    <w:p w14:paraId="6B789D91" w14:textId="47D5CBC4" w:rsidR="006A1967" w:rsidRPr="006A1967" w:rsidRDefault="00070086">
      <w:r>
        <w:t>Th</w:t>
      </w:r>
      <w:r w:rsidR="003F6253">
        <w:t xml:space="preserve"> Client class is the class that should initially be run by any user. When running this </w:t>
      </w:r>
      <w:proofErr w:type="gramStart"/>
      <w:r w:rsidR="003F6253">
        <w:t>class</w:t>
      </w:r>
      <w:proofErr w:type="gramEnd"/>
      <w:r w:rsidR="003F6253">
        <w:t xml:space="preserve"> the main will initiate the creation of the GUI. From there the GUI will be able to make requests to the server through the ‘</w:t>
      </w:r>
      <w:proofErr w:type="spellStart"/>
      <w:r w:rsidR="003F6253">
        <w:t>sendData</w:t>
      </w:r>
      <w:proofErr w:type="spellEnd"/>
      <w:r w:rsidR="003F6253">
        <w:t>’ method in Client. This method will take the data and send it through the object output stream created by the ‘start’ method.</w:t>
      </w:r>
      <w:r w:rsidR="001033F3">
        <w:t xml:space="preserve"> Once data </w:t>
      </w:r>
      <w:r w:rsidR="001033F3">
        <w:lastRenderedPageBreak/>
        <w:t>has been sent, the ‘</w:t>
      </w:r>
      <w:proofErr w:type="spellStart"/>
      <w:r w:rsidR="001033F3">
        <w:t>getList</w:t>
      </w:r>
      <w:proofErr w:type="spellEnd"/>
      <w:r w:rsidR="001033F3">
        <w:t xml:space="preserve">’ method can be called to listen for the server’s return. This method will then </w:t>
      </w:r>
      <w:r w:rsidR="00DD46E1">
        <w:t xml:space="preserve">return the </w:t>
      </w:r>
      <w:proofErr w:type="spellStart"/>
      <w:r w:rsidR="00DD46E1">
        <w:t>ArrayList</w:t>
      </w:r>
      <w:proofErr w:type="spellEnd"/>
      <w:r w:rsidR="00DD46E1">
        <w:t xml:space="preserve"> as soon as it has a response from the server. If the server </w:t>
      </w:r>
      <w:proofErr w:type="gramStart"/>
      <w:r w:rsidR="00DD46E1">
        <w:t>doesn’t</w:t>
      </w:r>
      <w:proofErr w:type="gramEnd"/>
      <w:r w:rsidR="00DD46E1">
        <w:t xml:space="preserve"> respond in 9 seconds, the connection will time out</w:t>
      </w:r>
      <w:r w:rsidR="008D0454">
        <w:t>.</w:t>
      </w:r>
    </w:p>
    <w:p w14:paraId="58332243" w14:textId="05450A40" w:rsidR="003D67DB" w:rsidRDefault="003D67DB">
      <w:pPr>
        <w:rPr>
          <w:u w:val="single"/>
        </w:rPr>
      </w:pPr>
      <w:r>
        <w:rPr>
          <w:u w:val="single"/>
        </w:rPr>
        <w:t>RequestDirector</w:t>
      </w:r>
    </w:p>
    <w:p w14:paraId="44A6EE00" w14:textId="4B8B2DF3" w:rsidR="003D67DB" w:rsidRDefault="009D50EB">
      <w:r>
        <w:t xml:space="preserve">The ‘request’ method within this class takes the String in position 0 of any request </w:t>
      </w:r>
      <w:r w:rsidR="0060086B">
        <w:t>sent and</w:t>
      </w:r>
      <w:r>
        <w:t xml:space="preserve"> directs it to the method that can handle that request.</w:t>
      </w:r>
      <w:r w:rsidR="0083204D">
        <w:t xml:space="preserve"> If no request matches it will return that the request was invalid.</w:t>
      </w:r>
      <w:r w:rsidR="0060086B">
        <w:t xml:space="preserve"> </w:t>
      </w:r>
      <w:r w:rsidR="00767998">
        <w:t>However, if it is valid, once it forwards the request to the appropriate request handler</w:t>
      </w:r>
      <w:r w:rsidR="00D15D4D">
        <w:t>,</w:t>
      </w:r>
      <w:r w:rsidR="00767998">
        <w:t xml:space="preserve"> it then returns the ArrayList that the request handler returns.</w:t>
      </w:r>
      <w:r w:rsidR="00566A16">
        <w:t xml:space="preserve"> This is then sent back to the </w:t>
      </w:r>
      <w:r w:rsidR="00EA4B91">
        <w:t>Client</w:t>
      </w:r>
      <w:r w:rsidR="00566A16">
        <w:t xml:space="preserve"> through the ClientHandler</w:t>
      </w:r>
      <w:r w:rsidR="00D15D4D">
        <w:t>.</w:t>
      </w:r>
    </w:p>
    <w:p w14:paraId="356E924A" w14:textId="2994B859" w:rsidR="00EA4B91" w:rsidRDefault="006A24AC">
      <w:pPr>
        <w:rPr>
          <w:u w:val="single"/>
        </w:rPr>
      </w:pPr>
      <w:proofErr w:type="spellStart"/>
      <w:r>
        <w:rPr>
          <w:u w:val="single"/>
        </w:rPr>
        <w:t>GetPropertyValues</w:t>
      </w:r>
      <w:proofErr w:type="spellEnd"/>
    </w:p>
    <w:p w14:paraId="4970F0CB" w14:textId="690DB08A" w:rsidR="00C15BD1" w:rsidRDefault="00C15BD1">
      <w:r>
        <w:t xml:space="preserve">This class contains multiple methods which are able to return the following values from the </w:t>
      </w:r>
      <w:proofErr w:type="spellStart"/>
      <w:proofErr w:type="gramStart"/>
      <w:r>
        <w:t>config.properties</w:t>
      </w:r>
      <w:proofErr w:type="spellEnd"/>
      <w:proofErr w:type="gramEnd"/>
      <w:r>
        <w:t xml:space="preserve"> file: Host, Server Port, Database Port, Database Name, Database User, and Database Password. This will be accessed by both the server and the client </w:t>
      </w:r>
      <w:r w:rsidR="00232684">
        <w:t xml:space="preserve">to retrieve these values. This allows the server and database to be easily moved with each client only requiring an updated </w:t>
      </w:r>
      <w:proofErr w:type="spellStart"/>
      <w:proofErr w:type="gramStart"/>
      <w:r w:rsidR="00232684">
        <w:t>config.properties</w:t>
      </w:r>
      <w:proofErr w:type="spellEnd"/>
      <w:proofErr w:type="gramEnd"/>
      <w:r w:rsidR="00232684">
        <w:t xml:space="preserve"> file.</w:t>
      </w:r>
    </w:p>
    <w:p w14:paraId="4D3A8010" w14:textId="122DD258" w:rsidR="006C6B05" w:rsidRDefault="006C6B05">
      <w:pPr>
        <w:rPr>
          <w:u w:val="single"/>
        </w:rPr>
      </w:pPr>
      <w:r>
        <w:rPr>
          <w:u w:val="single"/>
        </w:rPr>
        <w:t>Encryption</w:t>
      </w:r>
    </w:p>
    <w:p w14:paraId="7AFF203A" w14:textId="4F8F469E" w:rsidR="00A14937" w:rsidRPr="006C6B05" w:rsidRDefault="006C6B05">
      <w:r>
        <w:t xml:space="preserve">This class is used for simple encryptions that will only need to be performed server side. This </w:t>
      </w:r>
      <w:r w:rsidR="00776AC9">
        <w:t>allows the users permissions and token to be encrypted and returned to the user on login</w:t>
      </w:r>
      <w:r w:rsidR="00704846">
        <w:t xml:space="preserve">, dictating what content is available to them. </w:t>
      </w:r>
      <w:r w:rsidR="00220257">
        <w:t>This encryption is simply to make the login slightly more secure.</w:t>
      </w:r>
    </w:p>
    <w:p w14:paraId="467906C2" w14:textId="64763C46" w:rsidR="00250CF6" w:rsidRDefault="00250CF6">
      <w:r>
        <w:rPr>
          <w:b/>
          <w:bCs/>
          <w:u w:val="single"/>
        </w:rPr>
        <w:t>Request Handlers</w:t>
      </w:r>
      <w:r w:rsidR="0053113A">
        <w:rPr>
          <w:b/>
          <w:bCs/>
          <w:u w:val="single"/>
        </w:rPr>
        <w:t>:</w:t>
      </w:r>
    </w:p>
    <w:p w14:paraId="09690C17" w14:textId="77777777" w:rsidR="00250CF6" w:rsidRDefault="00250CF6">
      <w:pPr>
        <w:rPr>
          <w:u w:val="single"/>
        </w:rPr>
      </w:pPr>
      <w:r>
        <w:rPr>
          <w:u w:val="single"/>
        </w:rPr>
        <w:t>AddOrder</w:t>
      </w:r>
    </w:p>
    <w:p w14:paraId="7DF4C65C" w14:textId="710402A9" w:rsidR="004E6398" w:rsidRDefault="00250CF6">
      <w:r>
        <w:t>The ‘</w:t>
      </w:r>
      <w:proofErr w:type="spellStart"/>
      <w:r>
        <w:t>addOrder</w:t>
      </w:r>
      <w:proofErr w:type="spellEnd"/>
      <w:r>
        <w:t xml:space="preserve">’ method in this class takes </w:t>
      </w:r>
      <w:r w:rsidR="00791158">
        <w:t xml:space="preserve">an ArrayList of strings containing all the data needed to create an </w:t>
      </w:r>
      <w:r w:rsidR="00791158" w:rsidRPr="00EB0253">
        <w:rPr>
          <w:i/>
          <w:iCs/>
        </w:rPr>
        <w:t>OnlineTrade</w:t>
      </w:r>
      <w:r w:rsidR="00791158">
        <w:t xml:space="preserve"> object. The data in the ArrayList is ordered as follows: </w:t>
      </w:r>
      <w:r w:rsidR="004E6398">
        <w:t xml:space="preserve">[ </w:t>
      </w:r>
      <w:r w:rsidR="004E6398" w:rsidRPr="004E6398">
        <w:t>Request type</w:t>
      </w:r>
      <w:r w:rsidR="004E6398">
        <w:t>, Permissions, Trade ID, Trade Type, User ID, Asset ID, Department ID, Quantity, Uni Price, Order Status, Expiry Date and Time]</w:t>
      </w:r>
      <w:r w:rsidR="0053113A">
        <w:t>.</w:t>
      </w:r>
      <w:r w:rsidR="005B1F57">
        <w:t xml:space="preserve"> The OnlineTrade will then be added to the database. </w:t>
      </w:r>
      <w:r w:rsidR="009138AD">
        <w:t xml:space="preserve">Will then return </w:t>
      </w:r>
      <w:r w:rsidR="005C6516">
        <w:t>success or failure.</w:t>
      </w:r>
    </w:p>
    <w:p w14:paraId="407864E0" w14:textId="455DC829" w:rsidR="004E6398" w:rsidRDefault="004E6398">
      <w:pPr>
        <w:rPr>
          <w:u w:val="single"/>
        </w:rPr>
      </w:pPr>
      <w:r>
        <w:rPr>
          <w:u w:val="single"/>
        </w:rPr>
        <w:t>CreateAsset</w:t>
      </w:r>
    </w:p>
    <w:p w14:paraId="2D3EBF1B" w14:textId="20C0BDD8" w:rsidR="00E10C6C" w:rsidRDefault="00E10C6C" w:rsidP="00E10C6C">
      <w:r>
        <w:t>The ‘</w:t>
      </w:r>
      <w:proofErr w:type="spellStart"/>
      <w:r>
        <w:t>createAsset</w:t>
      </w:r>
      <w:proofErr w:type="spellEnd"/>
      <w:r>
        <w:t xml:space="preserve">’ method in this class takes an ArrayList of strings containing all the data needed to create an </w:t>
      </w:r>
      <w:r w:rsidRPr="00EB0253">
        <w:rPr>
          <w:i/>
          <w:iCs/>
        </w:rPr>
        <w:t>Asset</w:t>
      </w:r>
      <w:r>
        <w:t xml:space="preserve"> object. The data in the ArrayList is ordered as follows: [ </w:t>
      </w:r>
      <w:r w:rsidRPr="004E6398">
        <w:t>Request type</w:t>
      </w:r>
      <w:r>
        <w:t xml:space="preserve">, Permissions, </w:t>
      </w:r>
      <w:r w:rsidR="00AB71A6">
        <w:t xml:space="preserve">Asset ID, Asset Name, Asset Description, A </w:t>
      </w:r>
      <w:r w:rsidR="0053113A">
        <w:t>Boolean</w:t>
      </w:r>
      <w:r w:rsidR="00AB71A6">
        <w:t xml:space="preserve"> value of whether the Asset is active</w:t>
      </w:r>
      <w:r>
        <w:t>]</w:t>
      </w:r>
      <w:r w:rsidR="0053113A">
        <w:t>.</w:t>
      </w:r>
      <w:r w:rsidR="005C6516" w:rsidRPr="005C6516">
        <w:t xml:space="preserve"> </w:t>
      </w:r>
      <w:r w:rsidR="005C6516">
        <w:t>The Asset will then be added to the database. Will then return success or failure.</w:t>
      </w:r>
    </w:p>
    <w:p w14:paraId="73298F28" w14:textId="77777777" w:rsidR="00AD74B3" w:rsidRDefault="00AD74B3" w:rsidP="00E10C6C"/>
    <w:p w14:paraId="64757D7C" w14:textId="05A0B0F0" w:rsidR="0053113A" w:rsidRDefault="00AD74B3" w:rsidP="00E10C6C">
      <w:pPr>
        <w:rPr>
          <w:u w:val="single"/>
        </w:rPr>
      </w:pPr>
      <w:r>
        <w:rPr>
          <w:u w:val="single"/>
        </w:rPr>
        <w:t>CreateOrganisation</w:t>
      </w:r>
    </w:p>
    <w:p w14:paraId="61D701D6" w14:textId="140C4A5F" w:rsidR="00AD74B3" w:rsidRDefault="00AD74B3" w:rsidP="00AD74B3">
      <w:r>
        <w:t>The ‘</w:t>
      </w:r>
      <w:proofErr w:type="spellStart"/>
      <w:r w:rsidR="00652F5F">
        <w:t>createOrganisation</w:t>
      </w:r>
      <w:proofErr w:type="spellEnd"/>
      <w:r w:rsidR="00652F5F">
        <w:t>’</w:t>
      </w:r>
      <w:r>
        <w:t xml:space="preserve"> method in this class takes an ArrayList of strings containing all the data needed to create </w:t>
      </w:r>
      <w:r w:rsidR="006769FE">
        <w:t>a</w:t>
      </w:r>
      <w:r>
        <w:t xml:space="preserve"> </w:t>
      </w:r>
      <w:proofErr w:type="gramStart"/>
      <w:r w:rsidR="001D7D97" w:rsidRPr="00EB0253">
        <w:rPr>
          <w:i/>
          <w:iCs/>
        </w:rPr>
        <w:t>Department</w:t>
      </w:r>
      <w:proofErr w:type="gramEnd"/>
      <w:r>
        <w:t xml:space="preserve"> object. The data in the ArrayList is ordered as follows: [ </w:t>
      </w:r>
      <w:r w:rsidRPr="004E6398">
        <w:lastRenderedPageBreak/>
        <w:t>Request type</w:t>
      </w:r>
      <w:r>
        <w:t>, Permissions, Asset ID, Asset Name, Asset Description, A Boolean value of whether the Asset is active].</w:t>
      </w:r>
      <w:r w:rsidR="009E3406">
        <w:t xml:space="preserve"> The Department will then be added to the database. Will then return success or failure.</w:t>
      </w:r>
    </w:p>
    <w:p w14:paraId="195F4567" w14:textId="283F9FF8" w:rsidR="006149C7" w:rsidRDefault="006149C7" w:rsidP="00AD74B3">
      <w:pPr>
        <w:rPr>
          <w:u w:val="single"/>
        </w:rPr>
      </w:pPr>
      <w:r>
        <w:rPr>
          <w:u w:val="single"/>
        </w:rPr>
        <w:t>DeleteAsset</w:t>
      </w:r>
    </w:p>
    <w:p w14:paraId="61C07916" w14:textId="1737ED75" w:rsidR="006149C7" w:rsidRDefault="006149C7" w:rsidP="006149C7">
      <w:r>
        <w:t>The ‘</w:t>
      </w:r>
      <w:proofErr w:type="spellStart"/>
      <w:r>
        <w:t>deleteAsset</w:t>
      </w:r>
      <w:proofErr w:type="spellEnd"/>
      <w:r>
        <w:t xml:space="preserve">’ method in this class takes an ArrayList of strings containing the ID of the </w:t>
      </w:r>
      <w:r w:rsidR="00F64306">
        <w:rPr>
          <w:i/>
          <w:iCs/>
        </w:rPr>
        <w:t>A</w:t>
      </w:r>
      <w:r w:rsidRPr="00F64306">
        <w:rPr>
          <w:i/>
          <w:iCs/>
        </w:rPr>
        <w:t>sset</w:t>
      </w:r>
      <w:r>
        <w:t xml:space="preserve"> to be deleted. The data in the ArrayList is ordered as follows: [ </w:t>
      </w:r>
      <w:r w:rsidRPr="004E6398">
        <w:t>Request type</w:t>
      </w:r>
      <w:r>
        <w:t xml:space="preserve">, Permissions, Asset ID]. The </w:t>
      </w:r>
      <w:r w:rsidR="00F518EA">
        <w:t>Asset</w:t>
      </w:r>
      <w:r>
        <w:t xml:space="preserve"> will then be </w:t>
      </w:r>
      <w:r w:rsidR="00F518EA">
        <w:t>deleted from</w:t>
      </w:r>
      <w:r>
        <w:t xml:space="preserve"> the database. Will then return success or failure.</w:t>
      </w:r>
    </w:p>
    <w:p w14:paraId="77CD727C" w14:textId="5996DB6E" w:rsidR="00FE7AA5" w:rsidRDefault="00FE7AA5" w:rsidP="006149C7">
      <w:pPr>
        <w:rPr>
          <w:u w:val="single"/>
        </w:rPr>
      </w:pPr>
      <w:r>
        <w:rPr>
          <w:u w:val="single"/>
        </w:rPr>
        <w:t>DeleteOrder</w:t>
      </w:r>
    </w:p>
    <w:p w14:paraId="3F6F20E3" w14:textId="7C78DBE4" w:rsidR="00FE7AA5" w:rsidRDefault="00FE7AA5" w:rsidP="00FE7AA5">
      <w:r>
        <w:t>The ‘</w:t>
      </w:r>
      <w:proofErr w:type="spellStart"/>
      <w:r>
        <w:t>deleteOrder</w:t>
      </w:r>
      <w:proofErr w:type="spellEnd"/>
      <w:r>
        <w:t xml:space="preserve">’ method in this class takes an ArrayList of strings containing the ID of the </w:t>
      </w:r>
      <w:r w:rsidR="00F64306" w:rsidRPr="00F64306">
        <w:rPr>
          <w:i/>
          <w:iCs/>
        </w:rPr>
        <w:t>OnlineTrade</w:t>
      </w:r>
      <w:r>
        <w:t xml:space="preserve"> to be deleted. The data in the ArrayList is ordered as follows: [ </w:t>
      </w:r>
      <w:r w:rsidRPr="004E6398">
        <w:t>Request type</w:t>
      </w:r>
      <w:r>
        <w:t xml:space="preserve">, Permissions, </w:t>
      </w:r>
      <w:r w:rsidR="00F64306">
        <w:t>Trade</w:t>
      </w:r>
      <w:r>
        <w:t xml:space="preserve"> ID]. The </w:t>
      </w:r>
      <w:r w:rsidR="003E42A8">
        <w:t>Trade</w:t>
      </w:r>
      <w:r>
        <w:t xml:space="preserve"> will then be deleted from the database. Will then return success or failure.</w:t>
      </w:r>
    </w:p>
    <w:p w14:paraId="734E0F5D" w14:textId="540F57E9" w:rsidR="0036489F" w:rsidRDefault="0036489F" w:rsidP="00FE7AA5">
      <w:pPr>
        <w:rPr>
          <w:u w:val="single"/>
        </w:rPr>
      </w:pPr>
      <w:r>
        <w:rPr>
          <w:u w:val="single"/>
        </w:rPr>
        <w:t>DeleteOrganisation</w:t>
      </w:r>
    </w:p>
    <w:p w14:paraId="6C123789" w14:textId="41530BD0" w:rsidR="002B5EB8" w:rsidRDefault="002B5EB8" w:rsidP="002B5EB8">
      <w:r>
        <w:t>The ‘</w:t>
      </w:r>
      <w:proofErr w:type="spellStart"/>
      <w:r>
        <w:t>deleteOrganisation</w:t>
      </w:r>
      <w:proofErr w:type="spellEnd"/>
      <w:r>
        <w:t xml:space="preserve">’ method in this class takes an ArrayList of strings containing the ID of the </w:t>
      </w:r>
      <w:r w:rsidR="003E42A8">
        <w:rPr>
          <w:i/>
          <w:iCs/>
        </w:rPr>
        <w:t>Department</w:t>
      </w:r>
      <w:r>
        <w:t xml:space="preserve"> to be deleted. The data in the ArrayList is ordered as follows: [ </w:t>
      </w:r>
      <w:r w:rsidRPr="004E6398">
        <w:t>Request type</w:t>
      </w:r>
      <w:r>
        <w:t xml:space="preserve">, Permissions, </w:t>
      </w:r>
      <w:r w:rsidR="003E42A8">
        <w:t>Department</w:t>
      </w:r>
      <w:r>
        <w:t xml:space="preserve"> ID]. The </w:t>
      </w:r>
      <w:r w:rsidR="003E42A8">
        <w:t>Department</w:t>
      </w:r>
      <w:r>
        <w:t xml:space="preserve"> will then be deleted from the database. Will then return success or failure.</w:t>
      </w:r>
    </w:p>
    <w:p w14:paraId="29F90381" w14:textId="2E9147E0" w:rsidR="00036DBA" w:rsidRDefault="00C60A28" w:rsidP="002B5EB8">
      <w:pPr>
        <w:rPr>
          <w:u w:val="single"/>
        </w:rPr>
      </w:pPr>
      <w:r>
        <w:rPr>
          <w:u w:val="single"/>
        </w:rPr>
        <w:t>Dele</w:t>
      </w:r>
      <w:r w:rsidR="00FE1406">
        <w:rPr>
          <w:u w:val="single"/>
        </w:rPr>
        <w:t>teUser</w:t>
      </w:r>
    </w:p>
    <w:p w14:paraId="4965A79B" w14:textId="7D73BF1C" w:rsidR="00FE1406" w:rsidRDefault="00FE1406" w:rsidP="00FE1406">
      <w:r>
        <w:t>The ‘</w:t>
      </w:r>
      <w:proofErr w:type="spellStart"/>
      <w:r>
        <w:t>deleteUser</w:t>
      </w:r>
      <w:proofErr w:type="spellEnd"/>
      <w:r>
        <w:t xml:space="preserve">’ method in this class takes an ArrayList of strings containing the ID of the </w:t>
      </w:r>
      <w:r w:rsidR="00087C15">
        <w:rPr>
          <w:i/>
          <w:iCs/>
        </w:rPr>
        <w:t xml:space="preserve">User </w:t>
      </w:r>
      <w:r w:rsidR="00087C15">
        <w:t>to</w:t>
      </w:r>
      <w:r>
        <w:t xml:space="preserve"> be deleted. The data in the ArrayList is ordered as follows: [ </w:t>
      </w:r>
      <w:r w:rsidRPr="004E6398">
        <w:t>Request type</w:t>
      </w:r>
      <w:r>
        <w:t xml:space="preserve">, Permissions, </w:t>
      </w:r>
      <w:r w:rsidR="00856DB9">
        <w:t>User</w:t>
      </w:r>
      <w:r>
        <w:t xml:space="preserve"> ID]. The </w:t>
      </w:r>
      <w:r w:rsidR="00387E60">
        <w:t>User</w:t>
      </w:r>
      <w:r>
        <w:t xml:space="preserve"> will then be deleted from the database. Will then return success or failure.</w:t>
      </w:r>
    </w:p>
    <w:p w14:paraId="5C778D6E" w14:textId="528ED003" w:rsidR="006B7B3F" w:rsidRDefault="006B7B3F" w:rsidP="00FE1406">
      <w:pPr>
        <w:rPr>
          <w:u w:val="single"/>
        </w:rPr>
      </w:pPr>
      <w:r>
        <w:rPr>
          <w:u w:val="single"/>
        </w:rPr>
        <w:t xml:space="preserve">GetAssets </w:t>
      </w:r>
    </w:p>
    <w:p w14:paraId="57A5B192" w14:textId="61BA1B74" w:rsidR="006B7B3F" w:rsidRDefault="006B7B3F" w:rsidP="006B7B3F">
      <w:r>
        <w:t>The ‘</w:t>
      </w:r>
      <w:proofErr w:type="spellStart"/>
      <w:r>
        <w:t>getAssets</w:t>
      </w:r>
      <w:proofErr w:type="spellEnd"/>
      <w:r>
        <w:t xml:space="preserve">’ method in this class takes an ArrayList of strings containing </w:t>
      </w:r>
      <w:r w:rsidR="00B341AF">
        <w:t>just the request type at position 0</w:t>
      </w:r>
      <w:r>
        <w:t xml:space="preserve">. </w:t>
      </w:r>
      <w:r w:rsidR="00B341AF">
        <w:t>The method will then retrieve a Tree Set of all the assets names in the database. From there each asset</w:t>
      </w:r>
      <w:r w:rsidR="0096605A">
        <w:t xml:space="preserve"> name</w:t>
      </w:r>
      <w:r w:rsidR="00B341AF">
        <w:t xml:space="preserve"> will be added to an ArrayList to be returned to the Client.</w:t>
      </w:r>
    </w:p>
    <w:p w14:paraId="0EF9D20E" w14:textId="66DBEA1D" w:rsidR="002F1680" w:rsidRDefault="002F1680" w:rsidP="006B7B3F">
      <w:pPr>
        <w:rPr>
          <w:u w:val="single"/>
        </w:rPr>
      </w:pPr>
      <w:r>
        <w:rPr>
          <w:u w:val="single"/>
        </w:rPr>
        <w:t>GetAssetSize</w:t>
      </w:r>
    </w:p>
    <w:p w14:paraId="65898C56" w14:textId="21373099" w:rsidR="00EA0ACA" w:rsidRDefault="00EA0ACA" w:rsidP="00EA0ACA">
      <w:r>
        <w:t>The ‘</w:t>
      </w:r>
      <w:proofErr w:type="spellStart"/>
      <w:r>
        <w:t>getAssetSize</w:t>
      </w:r>
      <w:proofErr w:type="spellEnd"/>
      <w:r>
        <w:t xml:space="preserve">’ method in this class takes an ArrayList of strings containing just the request type at position 0. The method will then retrieve the number of </w:t>
      </w:r>
      <w:r w:rsidRPr="004A653F">
        <w:rPr>
          <w:i/>
          <w:iCs/>
        </w:rPr>
        <w:t>Assets</w:t>
      </w:r>
      <w:r>
        <w:t xml:space="preserve"> in the database and add this number to an ArrayList to be returned to the Client.</w:t>
      </w:r>
    </w:p>
    <w:p w14:paraId="5D501BFF" w14:textId="654EEB3D" w:rsidR="00BC7FB7" w:rsidRDefault="00BC7FB7" w:rsidP="00EA0ACA"/>
    <w:p w14:paraId="5AF4067F" w14:textId="5CC9DC74" w:rsidR="00BC7FB7" w:rsidRDefault="00BC7FB7" w:rsidP="00BC7FB7">
      <w:pPr>
        <w:rPr>
          <w:u w:val="single"/>
        </w:rPr>
      </w:pPr>
      <w:r>
        <w:rPr>
          <w:u w:val="single"/>
        </w:rPr>
        <w:t>GetDepartments</w:t>
      </w:r>
    </w:p>
    <w:p w14:paraId="5EAA18D1" w14:textId="0A50E9F4" w:rsidR="00BC7FB7" w:rsidRDefault="00BC7FB7" w:rsidP="00BC7FB7">
      <w:r>
        <w:t>The ‘</w:t>
      </w:r>
      <w:proofErr w:type="spellStart"/>
      <w:r>
        <w:t>getDepartments</w:t>
      </w:r>
      <w:proofErr w:type="spellEnd"/>
      <w:r>
        <w:t xml:space="preserve">’ method in this class takes an ArrayList of strings containing just the request type at position 0. The method will then retrieve a Tree Set of all the </w:t>
      </w:r>
      <w:r w:rsidR="00D32145">
        <w:t xml:space="preserve">Department </w:t>
      </w:r>
      <w:r w:rsidR="00D32145">
        <w:lastRenderedPageBreak/>
        <w:t>IDs</w:t>
      </w:r>
      <w:r>
        <w:t xml:space="preserve"> in the database. From there each </w:t>
      </w:r>
      <w:r w:rsidR="0096605A">
        <w:t>department ID</w:t>
      </w:r>
      <w:r>
        <w:t xml:space="preserve"> will be added to an ArrayList to be returned to the Client.</w:t>
      </w:r>
    </w:p>
    <w:p w14:paraId="4F0FAF27" w14:textId="2316FF03" w:rsidR="0063037F" w:rsidRDefault="0063037F" w:rsidP="0063037F">
      <w:pPr>
        <w:rPr>
          <w:u w:val="single"/>
        </w:rPr>
      </w:pPr>
      <w:r>
        <w:rPr>
          <w:u w:val="single"/>
        </w:rPr>
        <w:t>GetDepartmentSize</w:t>
      </w:r>
    </w:p>
    <w:p w14:paraId="5D2BF268" w14:textId="72A4940D" w:rsidR="00A05087" w:rsidRDefault="0063037F" w:rsidP="0063037F">
      <w:r>
        <w:t>The ‘</w:t>
      </w:r>
      <w:proofErr w:type="spellStart"/>
      <w:r>
        <w:t>getDepartmentSize</w:t>
      </w:r>
      <w:proofErr w:type="spellEnd"/>
      <w:r>
        <w:t xml:space="preserve">’ method in this class takes an ArrayList of strings containing just the request type at position 0. The method will then retrieve the number of </w:t>
      </w:r>
      <w:r w:rsidR="00B0610D">
        <w:rPr>
          <w:i/>
          <w:iCs/>
        </w:rPr>
        <w:t xml:space="preserve">Departments </w:t>
      </w:r>
      <w:r>
        <w:t>in the database and add this number to an ArrayList to be returned to the Client.</w:t>
      </w:r>
    </w:p>
    <w:p w14:paraId="46DB135C" w14:textId="3094828A" w:rsidR="002B7544" w:rsidRDefault="002B7544" w:rsidP="002B7544">
      <w:pPr>
        <w:rPr>
          <w:u w:val="single"/>
        </w:rPr>
      </w:pPr>
      <w:r>
        <w:rPr>
          <w:u w:val="single"/>
        </w:rPr>
        <w:t>GetSingleAsset</w:t>
      </w:r>
    </w:p>
    <w:p w14:paraId="34497E4C" w14:textId="64185706" w:rsidR="002B7544" w:rsidRDefault="002B7544" w:rsidP="002B7544">
      <w:r>
        <w:t>The ‘</w:t>
      </w:r>
      <w:proofErr w:type="spellStart"/>
      <w:r>
        <w:t>getSingleAsset</w:t>
      </w:r>
      <w:proofErr w:type="spellEnd"/>
      <w:r>
        <w:t xml:space="preserve">’ method in this class takes an ArrayList of strings containing the </w:t>
      </w:r>
      <w:r w:rsidR="00E634FE">
        <w:t>name</w:t>
      </w:r>
      <w:r>
        <w:t xml:space="preserve"> of the </w:t>
      </w:r>
      <w:r w:rsidR="00E634FE">
        <w:rPr>
          <w:i/>
          <w:iCs/>
        </w:rPr>
        <w:t>Asset</w:t>
      </w:r>
      <w:r>
        <w:t xml:space="preserve"> to be </w:t>
      </w:r>
      <w:r w:rsidR="00E634FE">
        <w:t>returned</w:t>
      </w:r>
      <w:r>
        <w:t xml:space="preserve">. The data in the ArrayList is ordered as follows: [ </w:t>
      </w:r>
      <w:r w:rsidRPr="004E6398">
        <w:t>Request type</w:t>
      </w:r>
      <w:r>
        <w:t xml:space="preserve">, Permissions, </w:t>
      </w:r>
      <w:r w:rsidR="002378FE">
        <w:t>Asset Name</w:t>
      </w:r>
      <w:r>
        <w:t xml:space="preserve">]. The </w:t>
      </w:r>
      <w:r w:rsidR="00710BF3">
        <w:t>Asset</w:t>
      </w:r>
      <w:r>
        <w:t xml:space="preserve"> will then be </w:t>
      </w:r>
      <w:r w:rsidR="00710BF3">
        <w:t>retrieved</w:t>
      </w:r>
      <w:r>
        <w:t xml:space="preserve"> from the database. </w:t>
      </w:r>
      <w:r w:rsidR="00710BF3">
        <w:t xml:space="preserve">The asset will then be split and added to </w:t>
      </w:r>
      <w:r w:rsidR="00604A09">
        <w:t>an ArrayList to be returned to the Client.</w:t>
      </w:r>
    </w:p>
    <w:p w14:paraId="533E66BC" w14:textId="3F0575A8" w:rsidR="005B11AA" w:rsidRDefault="005B11AA" w:rsidP="005B11AA">
      <w:pPr>
        <w:rPr>
          <w:u w:val="single"/>
        </w:rPr>
      </w:pPr>
      <w:r>
        <w:rPr>
          <w:u w:val="single"/>
        </w:rPr>
        <w:t>GetSingleAssetID</w:t>
      </w:r>
    </w:p>
    <w:p w14:paraId="1BF81C28" w14:textId="7C2106E1" w:rsidR="005B11AA" w:rsidRDefault="005B11AA" w:rsidP="005B11AA">
      <w:r>
        <w:t>The ‘</w:t>
      </w:r>
      <w:proofErr w:type="spellStart"/>
      <w:r>
        <w:t>getSingleAsset</w:t>
      </w:r>
      <w:r w:rsidR="00771153">
        <w:t>ID</w:t>
      </w:r>
      <w:proofErr w:type="spellEnd"/>
      <w:r>
        <w:t xml:space="preserve">’ method in this class takes an ArrayList of strings containing the </w:t>
      </w:r>
      <w:r w:rsidR="00771153">
        <w:t>ID</w:t>
      </w:r>
      <w:r>
        <w:t xml:space="preserve"> of the </w:t>
      </w:r>
      <w:r>
        <w:rPr>
          <w:i/>
          <w:iCs/>
        </w:rPr>
        <w:t>Asset</w:t>
      </w:r>
      <w:r>
        <w:t xml:space="preserve"> to be returned. The data in the ArrayList is ordered as follows: [ </w:t>
      </w:r>
      <w:r w:rsidRPr="004E6398">
        <w:t>Request type</w:t>
      </w:r>
      <w:r>
        <w:t xml:space="preserve">, Permissions, Asset </w:t>
      </w:r>
      <w:r w:rsidR="00771153">
        <w:t>ID</w:t>
      </w:r>
      <w:r>
        <w:t>]. The Asset will then be retrieved from the database. The asset will then be split and added to an ArrayList to be returned to the Client.</w:t>
      </w:r>
    </w:p>
    <w:p w14:paraId="3AC1AD36" w14:textId="3684D8E1" w:rsidR="002C5791" w:rsidRDefault="002C5791" w:rsidP="002C5791">
      <w:pPr>
        <w:rPr>
          <w:u w:val="single"/>
        </w:rPr>
      </w:pPr>
      <w:r>
        <w:rPr>
          <w:u w:val="single"/>
        </w:rPr>
        <w:t>GetSingleOrder</w:t>
      </w:r>
    </w:p>
    <w:p w14:paraId="331EC80F" w14:textId="1CC122E8" w:rsidR="002C5791" w:rsidRDefault="002C5791" w:rsidP="002C5791">
      <w:r>
        <w:t>The ‘</w:t>
      </w:r>
      <w:proofErr w:type="spellStart"/>
      <w:r>
        <w:t>getSingleOrder</w:t>
      </w:r>
      <w:proofErr w:type="spellEnd"/>
      <w:r>
        <w:t xml:space="preserve">’ method in this class takes an ArrayList of strings containing the ID of the </w:t>
      </w:r>
      <w:r w:rsidR="00496CAA">
        <w:rPr>
          <w:i/>
          <w:iCs/>
        </w:rPr>
        <w:t>OnlineTrade</w:t>
      </w:r>
      <w:r>
        <w:t xml:space="preserve"> to be returned. The data in the ArrayList is ordered as follows: [ </w:t>
      </w:r>
      <w:r w:rsidRPr="004E6398">
        <w:t>Request type</w:t>
      </w:r>
      <w:r>
        <w:t xml:space="preserve">, Permissions, </w:t>
      </w:r>
      <w:r w:rsidR="00234529">
        <w:t>Trade</w:t>
      </w:r>
      <w:r>
        <w:t xml:space="preserve"> ID]. The </w:t>
      </w:r>
      <w:r w:rsidR="00C81EDB">
        <w:t>OnlineTrade</w:t>
      </w:r>
      <w:r>
        <w:t xml:space="preserve"> will then be retrieved from the database. The </w:t>
      </w:r>
      <w:r w:rsidR="003F6D87">
        <w:t>OnlineTrade</w:t>
      </w:r>
      <w:r>
        <w:t xml:space="preserve"> will then be split and added to an ArrayList to be returned to the Client.</w:t>
      </w:r>
    </w:p>
    <w:p w14:paraId="29AA36E0" w14:textId="3DDCE531" w:rsidR="009C0557" w:rsidRDefault="009C0557" w:rsidP="009C0557">
      <w:pPr>
        <w:rPr>
          <w:u w:val="single"/>
        </w:rPr>
      </w:pPr>
      <w:r>
        <w:rPr>
          <w:u w:val="single"/>
        </w:rPr>
        <w:t>GetSingleOrganisation</w:t>
      </w:r>
    </w:p>
    <w:p w14:paraId="02080206" w14:textId="2F5778AD" w:rsidR="009C0557" w:rsidRDefault="009C0557" w:rsidP="009C0557">
      <w:r>
        <w:t>The ‘</w:t>
      </w:r>
      <w:proofErr w:type="spellStart"/>
      <w:r>
        <w:t>getSingleOrganisation</w:t>
      </w:r>
      <w:proofErr w:type="spellEnd"/>
      <w:r>
        <w:t xml:space="preserve">’ method in this class takes an ArrayList of strings containing the ID of the </w:t>
      </w:r>
      <w:r w:rsidR="00A2794D">
        <w:rPr>
          <w:i/>
          <w:iCs/>
        </w:rPr>
        <w:t>Department</w:t>
      </w:r>
      <w:r>
        <w:t xml:space="preserve"> to be returned. The data in the ArrayList is ordered as follows: [ </w:t>
      </w:r>
      <w:r w:rsidRPr="004E6398">
        <w:t>Request type</w:t>
      </w:r>
      <w:r>
        <w:t xml:space="preserve">, Permissions, </w:t>
      </w:r>
      <w:r w:rsidR="00A2794D">
        <w:t>Department</w:t>
      </w:r>
      <w:r>
        <w:t xml:space="preserve"> ID]. The </w:t>
      </w:r>
      <w:r w:rsidR="00BF6F7F">
        <w:t>Department</w:t>
      </w:r>
      <w:r>
        <w:t xml:space="preserve"> will then be retrieved from the database. The </w:t>
      </w:r>
      <w:r w:rsidR="00647712">
        <w:t>Department</w:t>
      </w:r>
      <w:r>
        <w:t xml:space="preserve"> will then be split and added to an ArrayList to be returned to the Client.</w:t>
      </w:r>
    </w:p>
    <w:p w14:paraId="7E84F306" w14:textId="3C56E584" w:rsidR="000F28F1" w:rsidRDefault="000F28F1" w:rsidP="000F28F1">
      <w:pPr>
        <w:rPr>
          <w:u w:val="single"/>
        </w:rPr>
      </w:pPr>
      <w:r>
        <w:rPr>
          <w:u w:val="single"/>
        </w:rPr>
        <w:t>GetSingleUser</w:t>
      </w:r>
    </w:p>
    <w:p w14:paraId="4D6C243E" w14:textId="376A5AF2" w:rsidR="000F28F1" w:rsidRDefault="000F28F1" w:rsidP="000F28F1">
      <w:r>
        <w:t>The ‘</w:t>
      </w:r>
      <w:proofErr w:type="spellStart"/>
      <w:r>
        <w:t>getSingleUser</w:t>
      </w:r>
      <w:proofErr w:type="spellEnd"/>
      <w:r>
        <w:t xml:space="preserve">’ method in this class takes an ArrayList of strings containing the ID of the </w:t>
      </w:r>
      <w:r w:rsidR="004B1CE9">
        <w:rPr>
          <w:i/>
          <w:iCs/>
        </w:rPr>
        <w:t>User</w:t>
      </w:r>
      <w:r>
        <w:t xml:space="preserve"> to be returned. The data in the ArrayList is ordered as follows: [ </w:t>
      </w:r>
      <w:r w:rsidRPr="004E6398">
        <w:t>Request type</w:t>
      </w:r>
      <w:r>
        <w:t xml:space="preserve">, Permissions, </w:t>
      </w:r>
      <w:r w:rsidR="00F41212">
        <w:t>User</w:t>
      </w:r>
      <w:r>
        <w:t xml:space="preserve"> ID]. The </w:t>
      </w:r>
      <w:r w:rsidR="00F41212">
        <w:t>User</w:t>
      </w:r>
      <w:r>
        <w:t xml:space="preserve"> will then be retrieved from the database. The </w:t>
      </w:r>
      <w:r w:rsidR="00F41212">
        <w:t>User</w:t>
      </w:r>
      <w:r>
        <w:t xml:space="preserve"> will then be split and added to an ArrayList to be returned to the Client.</w:t>
      </w:r>
    </w:p>
    <w:p w14:paraId="4741566D" w14:textId="0631FD23" w:rsidR="00C56808" w:rsidRDefault="00C56808" w:rsidP="00C56808">
      <w:pPr>
        <w:rPr>
          <w:u w:val="single"/>
        </w:rPr>
      </w:pPr>
      <w:r>
        <w:rPr>
          <w:u w:val="single"/>
        </w:rPr>
        <w:t>GetTrades</w:t>
      </w:r>
    </w:p>
    <w:p w14:paraId="309D6CEA" w14:textId="22021E6B" w:rsidR="00C56808" w:rsidRDefault="00C56808" w:rsidP="00C56808">
      <w:r>
        <w:t>The ‘</w:t>
      </w:r>
      <w:proofErr w:type="spellStart"/>
      <w:r>
        <w:t>getTrades</w:t>
      </w:r>
      <w:proofErr w:type="spellEnd"/>
      <w:r>
        <w:t xml:space="preserve">’ method in this class takes an ArrayList of strings containing just the request type at position 0. The method will then retrieve a Tree Set of all the </w:t>
      </w:r>
      <w:r w:rsidR="001E21F9">
        <w:t>OnlineTrade</w:t>
      </w:r>
      <w:r>
        <w:t xml:space="preserve"> </w:t>
      </w:r>
      <w:r w:rsidR="001E21F9">
        <w:t>names</w:t>
      </w:r>
      <w:r>
        <w:t xml:space="preserve"> in the database. From there each </w:t>
      </w:r>
      <w:r w:rsidR="002F5EEB">
        <w:t>OnlineTrade name</w:t>
      </w:r>
      <w:r>
        <w:t xml:space="preserve"> will be added to an ArrayList to be returned to the Client.</w:t>
      </w:r>
    </w:p>
    <w:p w14:paraId="2650674E" w14:textId="535300C6" w:rsidR="00533533" w:rsidRDefault="00533533" w:rsidP="00533533">
      <w:pPr>
        <w:rPr>
          <w:u w:val="single"/>
        </w:rPr>
      </w:pPr>
      <w:proofErr w:type="spellStart"/>
      <w:r>
        <w:rPr>
          <w:u w:val="single"/>
        </w:rPr>
        <w:lastRenderedPageBreak/>
        <w:t>GetTradeSize</w:t>
      </w:r>
      <w:proofErr w:type="spellEnd"/>
    </w:p>
    <w:p w14:paraId="7597DA33" w14:textId="4D3F0C0F" w:rsidR="00533533" w:rsidRDefault="00533533" w:rsidP="00533533">
      <w:r>
        <w:t>The ‘</w:t>
      </w:r>
      <w:proofErr w:type="spellStart"/>
      <w:r>
        <w:t>getTradeSize</w:t>
      </w:r>
      <w:proofErr w:type="spellEnd"/>
      <w:r>
        <w:t xml:space="preserve">’ method in this class takes an ArrayList of strings containing just the request type at position 0. The method will then retrieve the number of </w:t>
      </w:r>
      <w:r w:rsidR="008A5A81" w:rsidRPr="008A5A81">
        <w:rPr>
          <w:i/>
          <w:iCs/>
        </w:rPr>
        <w:t>Online</w:t>
      </w:r>
      <w:r w:rsidR="008A5A81">
        <w:rPr>
          <w:i/>
          <w:iCs/>
        </w:rPr>
        <w:t>Trades</w:t>
      </w:r>
      <w:r>
        <w:t xml:space="preserve"> in the database and add this number to an ArrayList to be returned to the Client.</w:t>
      </w:r>
    </w:p>
    <w:p w14:paraId="7E79FE36" w14:textId="1D8257C5" w:rsidR="005A4A02" w:rsidRDefault="005A4A02" w:rsidP="005A4A02">
      <w:pPr>
        <w:rPr>
          <w:u w:val="single"/>
        </w:rPr>
      </w:pPr>
      <w:proofErr w:type="spellStart"/>
      <w:r>
        <w:rPr>
          <w:u w:val="single"/>
        </w:rPr>
        <w:t>GetUsers</w:t>
      </w:r>
      <w:proofErr w:type="spellEnd"/>
    </w:p>
    <w:p w14:paraId="291A4FBC" w14:textId="208EC436" w:rsidR="005A4A02" w:rsidRDefault="005A4A02" w:rsidP="005A4A02">
      <w:r>
        <w:t>The ‘</w:t>
      </w:r>
      <w:proofErr w:type="spellStart"/>
      <w:r>
        <w:t>getUsers</w:t>
      </w:r>
      <w:proofErr w:type="spellEnd"/>
      <w:r>
        <w:t xml:space="preserve">’ method in this class takes an ArrayList of strings containing just the request type at position 0. The method will then retrieve a Tree Set of all the </w:t>
      </w:r>
      <w:proofErr w:type="gramStart"/>
      <w:r w:rsidR="001D5449">
        <w:t>User</w:t>
      </w:r>
      <w:r>
        <w:t xml:space="preserve"> names</w:t>
      </w:r>
      <w:proofErr w:type="gramEnd"/>
      <w:r>
        <w:t xml:space="preserve"> in the database. From there each </w:t>
      </w:r>
      <w:proofErr w:type="gramStart"/>
      <w:r w:rsidR="001D5449">
        <w:t>User</w:t>
      </w:r>
      <w:r>
        <w:t xml:space="preserve"> name</w:t>
      </w:r>
      <w:r w:rsidR="001D5449">
        <w:t>s</w:t>
      </w:r>
      <w:proofErr w:type="gramEnd"/>
      <w:r>
        <w:t xml:space="preserve"> will be added to an ArrayList to be returned to the Client.</w:t>
      </w:r>
    </w:p>
    <w:p w14:paraId="778178D9" w14:textId="7C46FE05" w:rsidR="00561238" w:rsidRDefault="00561238" w:rsidP="00561238">
      <w:pPr>
        <w:rPr>
          <w:u w:val="single"/>
        </w:rPr>
      </w:pPr>
      <w:proofErr w:type="spellStart"/>
      <w:r>
        <w:rPr>
          <w:u w:val="single"/>
        </w:rPr>
        <w:t>GetUserSize</w:t>
      </w:r>
      <w:proofErr w:type="spellEnd"/>
    </w:p>
    <w:p w14:paraId="3D061E62" w14:textId="70668F74" w:rsidR="00561238" w:rsidRDefault="00561238" w:rsidP="00561238">
      <w:r>
        <w:t>The ‘</w:t>
      </w:r>
      <w:proofErr w:type="spellStart"/>
      <w:r>
        <w:t>get</w:t>
      </w:r>
      <w:r w:rsidR="0011149C">
        <w:t>User</w:t>
      </w:r>
      <w:r>
        <w:t>Size</w:t>
      </w:r>
      <w:proofErr w:type="spellEnd"/>
      <w:r>
        <w:t xml:space="preserve">’ method in this class takes an ArrayList of strings containing just the request type at position 0. The method will then retrieve the number of </w:t>
      </w:r>
      <w:r w:rsidR="00C20F5D">
        <w:rPr>
          <w:i/>
          <w:iCs/>
        </w:rPr>
        <w:t>Users</w:t>
      </w:r>
      <w:r>
        <w:rPr>
          <w:i/>
          <w:iCs/>
        </w:rPr>
        <w:t xml:space="preserve"> </w:t>
      </w:r>
      <w:r>
        <w:t>in the database and add this number to an ArrayList to be returned to the Client.</w:t>
      </w:r>
    </w:p>
    <w:p w14:paraId="299A5233" w14:textId="2EF39A43" w:rsidR="00772E7B" w:rsidRDefault="00772E7B" w:rsidP="00561238">
      <w:pPr>
        <w:rPr>
          <w:u w:val="single"/>
        </w:rPr>
      </w:pPr>
      <w:r>
        <w:rPr>
          <w:u w:val="single"/>
        </w:rPr>
        <w:t>Login</w:t>
      </w:r>
    </w:p>
    <w:p w14:paraId="5271B702" w14:textId="55E4A153" w:rsidR="00772E7B" w:rsidRDefault="00772E7B" w:rsidP="00561238">
      <w:r>
        <w:t xml:space="preserve">The ‘login’ method </w:t>
      </w:r>
      <w:r w:rsidR="00F07C51">
        <w:t>in this class takes an ArrayList of strings containing the login details entered by</w:t>
      </w:r>
      <w:r w:rsidR="006B2475">
        <w:t xml:space="preserve"> the user in the GUI. The data in the ArrayList is ordered as follows: [ </w:t>
      </w:r>
      <w:r w:rsidR="006B2475" w:rsidRPr="004E6398">
        <w:t>Request type</w:t>
      </w:r>
      <w:r w:rsidR="006B2475">
        <w:t>, Login request type, User ID</w:t>
      </w:r>
      <w:r w:rsidR="009C2674">
        <w:t>, Hashed password</w:t>
      </w:r>
      <w:r w:rsidR="006B2475">
        <w:t>].</w:t>
      </w:r>
      <w:r w:rsidR="009C2674">
        <w:t xml:space="preserve"> The </w:t>
      </w:r>
      <w:r w:rsidR="00A17A84">
        <w:t>stored hashed password</w:t>
      </w:r>
      <w:r w:rsidR="008903F9">
        <w:t xml:space="preserve"> from the database for the user with the sent ID</w:t>
      </w:r>
      <w:r w:rsidR="00A17A84">
        <w:t xml:space="preserve"> will then be compared with the hashed password</w:t>
      </w:r>
      <w:r w:rsidR="008903F9">
        <w:t xml:space="preserve"> sent. If they are equal the method will return success, if they are </w:t>
      </w:r>
      <w:r w:rsidR="006F451A">
        <w:t>not,</w:t>
      </w:r>
      <w:r w:rsidR="008903F9">
        <w:t xml:space="preserve"> it will return failure.</w:t>
      </w:r>
    </w:p>
    <w:p w14:paraId="418D4AB2" w14:textId="6AB9DE38" w:rsidR="002156B0" w:rsidRDefault="00835803" w:rsidP="00561238">
      <w:pPr>
        <w:rPr>
          <w:u w:val="single"/>
        </w:rPr>
      </w:pPr>
      <w:proofErr w:type="spellStart"/>
      <w:r>
        <w:rPr>
          <w:u w:val="single"/>
        </w:rPr>
        <w:t>ModifyAsset</w:t>
      </w:r>
      <w:proofErr w:type="spellEnd"/>
    </w:p>
    <w:p w14:paraId="778EE7DA" w14:textId="4DDFC750" w:rsidR="00A41D80" w:rsidRDefault="00A41D80" w:rsidP="00561238">
      <w:r>
        <w:t>The ‘</w:t>
      </w:r>
      <w:proofErr w:type="spellStart"/>
      <w:r>
        <w:t>modifyAsset</w:t>
      </w:r>
      <w:proofErr w:type="spellEnd"/>
      <w:r>
        <w:t xml:space="preserve">’ method in this class takes an ArrayList of strings containing the details of the </w:t>
      </w:r>
      <w:r>
        <w:rPr>
          <w:i/>
          <w:iCs/>
        </w:rPr>
        <w:t>Asset</w:t>
      </w:r>
      <w:r>
        <w:t xml:space="preserve"> to be modified. The data in the ArrayList is ordered as follows: [ </w:t>
      </w:r>
      <w:r w:rsidRPr="004E6398">
        <w:t>Request type</w:t>
      </w:r>
      <w:r>
        <w:t>, Permissions, Asset name, Asset Description, Asset Category,</w:t>
      </w:r>
      <w:r w:rsidR="00C47B62">
        <w:t xml:space="preserve"> A Boolean value of whether the Asset is active</w:t>
      </w:r>
      <w:r>
        <w:t>].</w:t>
      </w:r>
      <w:r w:rsidR="009C13E6">
        <w:t xml:space="preserve"> This data will then be used to create an </w:t>
      </w:r>
      <w:r w:rsidR="009C13E6">
        <w:rPr>
          <w:i/>
          <w:iCs/>
        </w:rPr>
        <w:t xml:space="preserve">Asset </w:t>
      </w:r>
      <w:r w:rsidR="009C13E6">
        <w:t xml:space="preserve">object. The </w:t>
      </w:r>
      <w:r w:rsidR="0015359F">
        <w:t xml:space="preserve">matching </w:t>
      </w:r>
      <w:r w:rsidR="009C13E6" w:rsidRPr="00FD5132">
        <w:rPr>
          <w:i/>
          <w:iCs/>
        </w:rPr>
        <w:t>Asset</w:t>
      </w:r>
      <w:r w:rsidR="009C13E6">
        <w:t xml:space="preserve"> in the database will then be updated to hold the new details.</w:t>
      </w:r>
      <w:r w:rsidR="00FD5132">
        <w:t xml:space="preserve"> The method will return success or failure.</w:t>
      </w:r>
    </w:p>
    <w:p w14:paraId="410CE510" w14:textId="03491DAF" w:rsidR="001A36FA" w:rsidRDefault="001A36FA" w:rsidP="001A36FA">
      <w:pPr>
        <w:rPr>
          <w:u w:val="single"/>
        </w:rPr>
      </w:pPr>
      <w:proofErr w:type="spellStart"/>
      <w:r>
        <w:rPr>
          <w:u w:val="single"/>
        </w:rPr>
        <w:t>ModifyTrade</w:t>
      </w:r>
      <w:proofErr w:type="spellEnd"/>
    </w:p>
    <w:p w14:paraId="26BC7333" w14:textId="51A791F5" w:rsidR="001A36FA" w:rsidRDefault="001A36FA" w:rsidP="001A36FA">
      <w:r>
        <w:t>The ‘</w:t>
      </w:r>
      <w:proofErr w:type="spellStart"/>
      <w:r>
        <w:t>modifyTrade</w:t>
      </w:r>
      <w:proofErr w:type="spellEnd"/>
      <w:r>
        <w:t xml:space="preserve">’ method in this class takes an ArrayList of strings containing the details of the </w:t>
      </w:r>
      <w:r>
        <w:rPr>
          <w:i/>
          <w:iCs/>
        </w:rPr>
        <w:t>OnlineTrade</w:t>
      </w:r>
      <w:r>
        <w:t xml:space="preserve"> to be modified. The data in the ArrayList is ordered as follows: [ </w:t>
      </w:r>
      <w:r w:rsidR="00232267" w:rsidRPr="004E6398">
        <w:t>Request type</w:t>
      </w:r>
      <w:r w:rsidR="00232267">
        <w:t>, Permissions, Trade ID, Trade Type, User ID, Asset ID, Department ID, Quantity, Uni Price, Order Status, Expiry Date and Time</w:t>
      </w:r>
      <w:r>
        <w:t xml:space="preserve">]. This data will then be used to create an </w:t>
      </w:r>
      <w:r w:rsidR="00F65DCF">
        <w:rPr>
          <w:i/>
          <w:iCs/>
        </w:rPr>
        <w:t>OnlineTrade</w:t>
      </w:r>
      <w:r>
        <w:rPr>
          <w:i/>
          <w:iCs/>
        </w:rPr>
        <w:t xml:space="preserve"> </w:t>
      </w:r>
      <w:r>
        <w:t xml:space="preserve">object. The matching </w:t>
      </w:r>
      <w:r w:rsidR="001C2AC1">
        <w:rPr>
          <w:i/>
          <w:iCs/>
        </w:rPr>
        <w:t>OnlineTrade</w:t>
      </w:r>
      <w:r>
        <w:t xml:space="preserve"> in the database will then be updated to hold the new details. The method will return success or failure.</w:t>
      </w:r>
    </w:p>
    <w:p w14:paraId="249736E0" w14:textId="62C28110" w:rsidR="00AA1201" w:rsidRDefault="00AA1201" w:rsidP="001A36FA">
      <w:pPr>
        <w:rPr>
          <w:u w:val="single"/>
        </w:rPr>
      </w:pPr>
      <w:proofErr w:type="spellStart"/>
      <w:r>
        <w:rPr>
          <w:u w:val="single"/>
        </w:rPr>
        <w:t>ModifyUser</w:t>
      </w:r>
      <w:proofErr w:type="spellEnd"/>
    </w:p>
    <w:p w14:paraId="78A0D10C" w14:textId="590DFEE8" w:rsidR="004F061B" w:rsidRDefault="004F061B" w:rsidP="004F061B">
      <w:r>
        <w:t>The ‘</w:t>
      </w:r>
      <w:proofErr w:type="spellStart"/>
      <w:r>
        <w:t>modifyUser</w:t>
      </w:r>
      <w:proofErr w:type="spellEnd"/>
      <w:r>
        <w:t xml:space="preserve">’ method in this class takes an ArrayList of strings containing the details of the </w:t>
      </w:r>
      <w:r w:rsidR="00DE38B8">
        <w:rPr>
          <w:i/>
          <w:iCs/>
        </w:rPr>
        <w:t>User</w:t>
      </w:r>
      <w:r>
        <w:t xml:space="preserve"> to be modified. The data in the ArrayList is ordered as follows: [ </w:t>
      </w:r>
      <w:r w:rsidRPr="004E6398">
        <w:t>Request type</w:t>
      </w:r>
      <w:r>
        <w:t>, Permissions,</w:t>
      </w:r>
      <w:r w:rsidR="00DA6934">
        <w:t xml:space="preserve"> User ID, </w:t>
      </w:r>
      <w:proofErr w:type="gramStart"/>
      <w:r w:rsidR="00DA6934">
        <w:t>First</w:t>
      </w:r>
      <w:proofErr w:type="gramEnd"/>
      <w:r w:rsidR="00DA6934">
        <w:t xml:space="preserve"> name, Surname, Email, Department ID, Permission level, Hashed </w:t>
      </w:r>
      <w:r w:rsidR="00DA6934">
        <w:lastRenderedPageBreak/>
        <w:t>Password, Salt, Boolean value whether the user is active</w:t>
      </w:r>
      <w:r>
        <w:t xml:space="preserve">]. This data will then be used to create </w:t>
      </w:r>
      <w:proofErr w:type="gramStart"/>
      <w:r>
        <w:t>an</w:t>
      </w:r>
      <w:proofErr w:type="gramEnd"/>
      <w:r>
        <w:t xml:space="preserve"> </w:t>
      </w:r>
      <w:r w:rsidR="00731263">
        <w:rPr>
          <w:i/>
          <w:iCs/>
        </w:rPr>
        <w:t>User</w:t>
      </w:r>
      <w:r>
        <w:rPr>
          <w:i/>
          <w:iCs/>
        </w:rPr>
        <w:t xml:space="preserve"> </w:t>
      </w:r>
      <w:r>
        <w:t xml:space="preserve">object. The matching </w:t>
      </w:r>
      <w:r w:rsidR="002517A0">
        <w:rPr>
          <w:i/>
          <w:iCs/>
        </w:rPr>
        <w:t>User</w:t>
      </w:r>
      <w:r>
        <w:t xml:space="preserve"> in the database will then be updated to hold the new details. The method will return success or failure.</w:t>
      </w:r>
    </w:p>
    <w:p w14:paraId="08F90012" w14:textId="55A85AFC" w:rsidR="003F2000" w:rsidRDefault="003F2000" w:rsidP="004F061B">
      <w:pPr>
        <w:rPr>
          <w:u w:val="single"/>
        </w:rPr>
      </w:pPr>
      <w:proofErr w:type="spellStart"/>
      <w:r>
        <w:rPr>
          <w:u w:val="single"/>
        </w:rPr>
        <w:t>RegisterUser</w:t>
      </w:r>
      <w:proofErr w:type="spellEnd"/>
    </w:p>
    <w:p w14:paraId="4DB8CAAC" w14:textId="2F6C9E80" w:rsidR="002C2B27" w:rsidRDefault="002C2B27" w:rsidP="002C2B27">
      <w:r>
        <w:t>The ‘</w:t>
      </w:r>
      <w:proofErr w:type="spellStart"/>
      <w:r>
        <w:t>RegisterUser</w:t>
      </w:r>
      <w:proofErr w:type="spellEnd"/>
      <w:r>
        <w:t xml:space="preserve">’ method in this class takes an ArrayList of strings containing all the data needed to create </w:t>
      </w:r>
      <w:proofErr w:type="gramStart"/>
      <w:r>
        <w:t>an</w:t>
      </w:r>
      <w:proofErr w:type="gramEnd"/>
      <w:r>
        <w:t xml:space="preserve"> </w:t>
      </w:r>
      <w:r w:rsidR="003940AA">
        <w:rPr>
          <w:i/>
          <w:iCs/>
        </w:rPr>
        <w:t>User</w:t>
      </w:r>
      <w:r>
        <w:t xml:space="preserve"> object. The data in the ArrayList is ordered as follows: [ </w:t>
      </w:r>
      <w:r w:rsidR="003940AA">
        <w:t xml:space="preserve">[ </w:t>
      </w:r>
      <w:r w:rsidR="003940AA" w:rsidRPr="004E6398">
        <w:t>Request type</w:t>
      </w:r>
      <w:r w:rsidR="003940AA">
        <w:t xml:space="preserve">, Permissions, User ID, </w:t>
      </w:r>
      <w:proofErr w:type="gramStart"/>
      <w:r w:rsidR="003940AA">
        <w:t>First</w:t>
      </w:r>
      <w:proofErr w:type="gramEnd"/>
      <w:r w:rsidR="003940AA">
        <w:t xml:space="preserve"> name, Surname, Email, Department ID, Permission level, Hashed Password, Salt, Boolean value whether the user is active</w:t>
      </w:r>
      <w:r>
        <w:t xml:space="preserve">]. The </w:t>
      </w:r>
      <w:r w:rsidR="00342303">
        <w:t>User</w:t>
      </w:r>
      <w:r>
        <w:t xml:space="preserve"> will then be added to the database. Will then return success or failure.</w:t>
      </w:r>
    </w:p>
    <w:p w14:paraId="36B76B2F" w14:textId="77777777" w:rsidR="003F2000" w:rsidRPr="003F2000" w:rsidRDefault="003F2000" w:rsidP="004F061B"/>
    <w:p w14:paraId="5ADE262B" w14:textId="77777777" w:rsidR="00AA1201" w:rsidRPr="00D47008" w:rsidRDefault="00AA1201" w:rsidP="001A36FA"/>
    <w:p w14:paraId="1CEE2008" w14:textId="77777777" w:rsidR="001A36FA" w:rsidRPr="00A41D80" w:rsidRDefault="001A36FA" w:rsidP="00561238"/>
    <w:p w14:paraId="200A108E" w14:textId="77777777" w:rsidR="008A5D4D" w:rsidRDefault="008A5D4D" w:rsidP="005A4A02"/>
    <w:p w14:paraId="06BE701F" w14:textId="77777777" w:rsidR="008A5A81" w:rsidRDefault="008A5A81" w:rsidP="00533533"/>
    <w:p w14:paraId="4655B707" w14:textId="77777777" w:rsidR="00533533" w:rsidRDefault="00533533" w:rsidP="00C56808"/>
    <w:p w14:paraId="062FB994" w14:textId="77777777" w:rsidR="00C56808" w:rsidRDefault="00C56808" w:rsidP="000F28F1"/>
    <w:p w14:paraId="49BD4ECD" w14:textId="77777777" w:rsidR="000F28F1" w:rsidRDefault="000F28F1" w:rsidP="009C0557"/>
    <w:p w14:paraId="45155EFD" w14:textId="77777777" w:rsidR="000F28F1" w:rsidRDefault="000F28F1" w:rsidP="009C0557"/>
    <w:p w14:paraId="3864E3F7" w14:textId="118A51BA" w:rsidR="009C0557" w:rsidRDefault="009C0557" w:rsidP="002C5791"/>
    <w:p w14:paraId="026DFBA1" w14:textId="77777777" w:rsidR="009C0557" w:rsidRDefault="009C0557" w:rsidP="002C5791"/>
    <w:p w14:paraId="14CF771F" w14:textId="77777777" w:rsidR="005B11AA" w:rsidRDefault="005B11AA" w:rsidP="002B7544"/>
    <w:p w14:paraId="2ED0AFBC" w14:textId="16F28043" w:rsidR="002B7544" w:rsidRDefault="002B7544" w:rsidP="0063037F"/>
    <w:p w14:paraId="702F5052" w14:textId="77777777" w:rsidR="002B7544" w:rsidRDefault="002B7544" w:rsidP="0063037F"/>
    <w:p w14:paraId="1FA368B1" w14:textId="77777777" w:rsidR="00BC7FB7" w:rsidRDefault="00BC7FB7" w:rsidP="00EA0ACA"/>
    <w:p w14:paraId="1DB14E87" w14:textId="747B5BFA" w:rsidR="002F1680" w:rsidRPr="00EA0ACA" w:rsidRDefault="002F1680" w:rsidP="006B7B3F"/>
    <w:p w14:paraId="13B8B79B" w14:textId="77777777" w:rsidR="006B7B3F" w:rsidRPr="006B7B3F" w:rsidRDefault="006B7B3F" w:rsidP="00FE1406"/>
    <w:p w14:paraId="167F35D8" w14:textId="77777777" w:rsidR="00FE1406" w:rsidRPr="00FE1406" w:rsidRDefault="00FE1406" w:rsidP="002B5EB8"/>
    <w:p w14:paraId="749937A3" w14:textId="77777777" w:rsidR="0036489F" w:rsidRPr="0036489F" w:rsidRDefault="0036489F" w:rsidP="00FE7AA5"/>
    <w:p w14:paraId="0B6CF536" w14:textId="77777777" w:rsidR="00FE7AA5" w:rsidRPr="00FE7AA5" w:rsidRDefault="00FE7AA5" w:rsidP="006149C7"/>
    <w:p w14:paraId="2BE8C210" w14:textId="77777777" w:rsidR="006149C7" w:rsidRPr="006149C7" w:rsidRDefault="006149C7" w:rsidP="00AD74B3"/>
    <w:p w14:paraId="00B09C64" w14:textId="77777777" w:rsidR="00AD74B3" w:rsidRPr="00AD74B3" w:rsidRDefault="00AD74B3" w:rsidP="00E10C6C"/>
    <w:p w14:paraId="39D4AB74" w14:textId="77777777" w:rsidR="004E6398" w:rsidRPr="004E6398" w:rsidRDefault="004E6398"/>
    <w:p w14:paraId="4DCC8ADA" w14:textId="326AA63E" w:rsidR="001663BB" w:rsidRPr="00250CF6" w:rsidRDefault="001663BB">
      <w:r>
        <w:br w:type="page"/>
      </w:r>
    </w:p>
    <w:p w14:paraId="0939A714" w14:textId="0DDD5883" w:rsidR="00F5484E" w:rsidRDefault="002527E4" w:rsidP="002527E4">
      <w:pPr>
        <w:pStyle w:val="Heading1"/>
        <w:pBdr>
          <w:bottom w:val="single" w:sz="12" w:space="1" w:color="auto"/>
        </w:pBdr>
      </w:pPr>
      <w:bookmarkStart w:id="50" w:name="_Toc70789148"/>
      <w:r>
        <w:lastRenderedPageBreak/>
        <w:t>6 - Appendix</w:t>
      </w:r>
      <w:bookmarkEnd w:id="50"/>
    </w:p>
    <w:p w14:paraId="46CF5689" w14:textId="2CC91C11" w:rsidR="00F5484E" w:rsidRPr="00B1266B" w:rsidRDefault="0033086C" w:rsidP="00B1266B">
      <w:pPr>
        <w:pStyle w:val="Heading2"/>
        <w:rPr>
          <w:rStyle w:val="Heading2Char"/>
        </w:rPr>
      </w:pPr>
      <w:bookmarkStart w:id="51" w:name="_Ref70711401"/>
      <w:bookmarkStart w:id="52" w:name="_Toc70789149"/>
      <w:r w:rsidRPr="00B1266B">
        <w:rPr>
          <w:rStyle w:val="Heading2Char"/>
        </w:rPr>
        <w:t>Appendix 1: Database Object Role Model</w:t>
      </w:r>
      <w:bookmarkEnd w:id="51"/>
      <w:bookmarkEnd w:id="52"/>
    </w:p>
    <w:p w14:paraId="7293A50F" w14:textId="6CFDD930" w:rsidR="00BB2668" w:rsidRDefault="0033086C" w:rsidP="001F4C88">
      <w:pPr>
        <w:rPr>
          <w:rStyle w:val="Heading2Char"/>
          <w:rFonts w:asciiTheme="minorHAnsi" w:hAnsiTheme="minorHAnsi"/>
          <w:color w:val="auto"/>
        </w:rPr>
      </w:pPr>
      <w:r w:rsidRPr="00F5484E">
        <w:rPr>
          <w:rStyle w:val="Heading2Char"/>
          <w:noProof/>
        </w:rPr>
        <mc:AlternateContent>
          <mc:Choice Requires="wpg">
            <w:drawing>
              <wp:anchor distT="0" distB="0" distL="114300" distR="114300" simplePos="0" relativeHeight="251665408" behindDoc="0" locked="0" layoutInCell="1" allowOverlap="1" wp14:anchorId="4C315239" wp14:editId="50070436">
                <wp:simplePos x="0" y="0"/>
                <wp:positionH relativeFrom="margin">
                  <wp:posOffset>0</wp:posOffset>
                </wp:positionH>
                <wp:positionV relativeFrom="paragraph">
                  <wp:posOffset>263525</wp:posOffset>
                </wp:positionV>
                <wp:extent cx="6019800" cy="599059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6019800" cy="5990590"/>
                          <a:chOff x="0" y="0"/>
                          <a:chExt cx="6743700" cy="6600190"/>
                        </a:xfrm>
                      </wpg:grpSpPr>
                      <pic:pic xmlns:pic="http://schemas.openxmlformats.org/drawingml/2006/picture">
                        <pic:nvPicPr>
                          <pic:cNvPr id="3" name="Picture 3"/>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2809875"/>
                            <a:ext cx="2771775" cy="2780665"/>
                          </a:xfrm>
                          <a:prstGeom prst="rect">
                            <a:avLst/>
                          </a:prstGeom>
                          <a:noFill/>
                          <a:ln>
                            <a:noFill/>
                          </a:ln>
                        </pic:spPr>
                      </pic:pic>
                      <pic:pic xmlns:pic="http://schemas.openxmlformats.org/drawingml/2006/picture">
                        <pic:nvPicPr>
                          <pic:cNvPr id="4" name="Picture 4"/>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085850" y="0"/>
                            <a:ext cx="2671445" cy="2590800"/>
                          </a:xfrm>
                          <a:prstGeom prst="rect">
                            <a:avLst/>
                          </a:prstGeom>
                          <a:noFill/>
                          <a:ln>
                            <a:noFill/>
                          </a:ln>
                        </pic:spPr>
                      </pic:pic>
                      <pic:pic xmlns:pic="http://schemas.openxmlformats.org/drawingml/2006/picture">
                        <pic:nvPicPr>
                          <pic:cNvPr id="5" name="Picture 5"/>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076700" y="28575"/>
                            <a:ext cx="2667000" cy="3788410"/>
                          </a:xfrm>
                          <a:prstGeom prst="rect">
                            <a:avLst/>
                          </a:prstGeom>
                          <a:noFill/>
                          <a:ln>
                            <a:noFill/>
                          </a:ln>
                        </pic:spPr>
                      </pic:pic>
                      <pic:pic xmlns:pic="http://schemas.openxmlformats.org/drawingml/2006/picture">
                        <pic:nvPicPr>
                          <pic:cNvPr id="16" name="Picture 16"/>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247900" y="3600450"/>
                            <a:ext cx="4271010" cy="29997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EB97A9B" id="Group 2" o:spid="_x0000_s1026" style="position:absolute;margin-left:0;margin-top:20.75pt;width:474pt;height:471.7pt;z-index:251665408;mso-position-horizontal-relative:margin;mso-width-relative:margin;mso-height-relative:margin" coordsize="67437,66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28098;width:27717;height:27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">
                  <v:imagedata r:id="rId26" o:title=""/>
                </v:shape>
                <v:shape id="Picture 4" o:spid="_x0000_s1028" type="#_x0000_t75" style="position:absolute;left:10858;width:26714;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">
                  <v:imagedata r:id="rId27" o:title=""/>
                </v:shape>
                <v:shape id="Picture 5" o:spid="_x0000_s1029" type="#_x0000_t75" style="position:absolute;left:40767;top:285;width:26670;height:37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">
                  <v:imagedata r:id="rId28" o:title=""/>
                </v:shape>
                <v:shape id="Picture 16" o:spid="_x0000_s1030" type="#_x0000_t75" style="position:absolute;left:22479;top:36004;width:42710;height:29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">
                  <v:imagedata r:id="rId29" o:title=""/>
                </v:shape>
                <w10:wrap type="topAndBottom" anchorx="margin"/>
              </v:group>
            </w:pict>
          </mc:Fallback>
        </mc:AlternateContent>
      </w:r>
    </w:p>
    <w:p w14:paraId="0732470B" w14:textId="734410A2" w:rsidR="001F4C88" w:rsidRPr="00A7775F" w:rsidRDefault="0033086C" w:rsidP="001F4C88">
      <w:pPr>
        <w:rPr>
          <w:rStyle w:val="Heading2Char"/>
          <w:rFonts w:asciiTheme="minorHAnsi" w:hAnsiTheme="minorHAnsi"/>
          <w:color w:val="auto"/>
        </w:rPr>
      </w:pPr>
      <w:r>
        <w:rPr>
          <w:noProof/>
        </w:rPr>
        <mc:AlternateContent>
          <mc:Choice Requires="wps">
            <w:drawing>
              <wp:anchor distT="0" distB="0" distL="114300" distR="114300" simplePos="0" relativeHeight="251667456" behindDoc="0" locked="0" layoutInCell="1" allowOverlap="1" wp14:anchorId="3D3E6C02" wp14:editId="0BAB7A0D">
                <wp:simplePos x="0" y="0"/>
                <wp:positionH relativeFrom="column">
                  <wp:posOffset>0</wp:posOffset>
                </wp:positionH>
                <wp:positionV relativeFrom="paragraph">
                  <wp:posOffset>6155690</wp:posOffset>
                </wp:positionV>
                <wp:extent cx="6019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77E57239" w14:textId="38DD0988" w:rsidR="005306FA" w:rsidRPr="001016FC" w:rsidRDefault="005306FA" w:rsidP="006B7B67">
                            <w:pPr>
                              <w:pStyle w:val="Caption"/>
                              <w:jc w:val="center"/>
                              <w:rPr>
                                <w:rFonts w:ascii="Bahnschrift" w:eastAsiaTheme="majorEastAsia" w:hAnsi="Bahnschrift" w:cstheme="majorBidi"/>
                                <w:noProof/>
                                <w:color w:val="767171" w:themeColor="background2" w:themeShade="80"/>
                                <w:sz w:val="26"/>
                                <w:szCs w:val="26"/>
                              </w:rPr>
                            </w:pPr>
                            <w:bookmarkStart w:id="53" w:name="_Ref70711071"/>
                            <w:r>
                              <w:t xml:space="preserve">Figure </w:t>
                            </w:r>
                            <w:fldSimple w:instr=" SEQ Figure \* ARABIC ">
                              <w:r w:rsidR="00B65F90">
                                <w:rPr>
                                  <w:noProof/>
                                </w:rPr>
                                <w:t>10</w:t>
                              </w:r>
                            </w:fldSimple>
                            <w:bookmarkEnd w:id="53"/>
                            <w:r>
                              <w:t>: Database Object Role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E6C02" id="Text Box 19" o:spid="_x0000_s1031" type="#_x0000_t202" style="position:absolute;margin-left:0;margin-top:484.7pt;width:4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" stroked="f">
                <v:textbox style="mso-fit-shape-to-text:t" inset="0,0,0,0">
                  <w:txbxContent>
                    <w:p w14:paraId="77E57239" w14:textId="38DD0988" w:rsidR="005306FA" w:rsidRPr="001016FC" w:rsidRDefault="005306FA" w:rsidP="006B7B67">
                      <w:pPr>
                        <w:pStyle w:val="Caption"/>
                        <w:jc w:val="center"/>
                        <w:rPr>
                          <w:rFonts w:ascii="Bahnschrift" w:eastAsiaTheme="majorEastAsia" w:hAnsi="Bahnschrift" w:cstheme="majorBidi"/>
                          <w:noProof/>
                          <w:color w:val="767171" w:themeColor="background2" w:themeShade="80"/>
                          <w:sz w:val="26"/>
                          <w:szCs w:val="26"/>
                        </w:rPr>
                      </w:pPr>
                      <w:bookmarkStart w:id="54" w:name="_Ref70711071"/>
                      <w:r>
                        <w:t xml:space="preserve">Figure </w:t>
                      </w:r>
                      <w:fldSimple w:instr=" SEQ Figure \* ARABIC ">
                        <w:r w:rsidR="00B65F90">
                          <w:rPr>
                            <w:noProof/>
                          </w:rPr>
                          <w:t>10</w:t>
                        </w:r>
                      </w:fldSimple>
                      <w:bookmarkEnd w:id="54"/>
                      <w:r>
                        <w:t>: Database Object Role Model</w:t>
                      </w:r>
                    </w:p>
                  </w:txbxContent>
                </v:textbox>
                <w10:wrap type="square"/>
              </v:shape>
            </w:pict>
          </mc:Fallback>
        </mc:AlternateContent>
      </w:r>
    </w:p>
    <w:p w14:paraId="0622343D" w14:textId="73F42A96" w:rsidR="00F5484E" w:rsidRDefault="00F5484E" w:rsidP="00F5484E"/>
    <w:p w14:paraId="64929270" w14:textId="77777777" w:rsidR="00CA1565" w:rsidRDefault="00CA1565">
      <w:pPr>
        <w:rPr>
          <w:rStyle w:val="Heading2Char"/>
        </w:rPr>
      </w:pPr>
      <w:r>
        <w:rPr>
          <w:rStyle w:val="Heading2Char"/>
        </w:rPr>
        <w:br w:type="page"/>
      </w:r>
    </w:p>
    <w:p w14:paraId="5CB8C309" w14:textId="5F23C354" w:rsidR="00B6237F" w:rsidRDefault="00B6237F" w:rsidP="00333C51">
      <w:pPr>
        <w:pStyle w:val="Heading2"/>
        <w:rPr>
          <w:rStyle w:val="Heading2Char"/>
        </w:rPr>
      </w:pPr>
      <w:bookmarkStart w:id="55" w:name="_Ref70711518"/>
      <w:bookmarkStart w:id="56" w:name="_Toc70789150"/>
      <w:r w:rsidRPr="00F5484E">
        <w:rPr>
          <w:rStyle w:val="Heading2Char"/>
        </w:rPr>
        <w:lastRenderedPageBreak/>
        <w:t xml:space="preserve">Appendix </w:t>
      </w:r>
      <w:r>
        <w:rPr>
          <w:rStyle w:val="Heading2Char"/>
        </w:rPr>
        <w:t>2</w:t>
      </w:r>
      <w:r w:rsidRPr="00F5484E">
        <w:rPr>
          <w:rStyle w:val="Heading2Char"/>
        </w:rPr>
        <w:t xml:space="preserve">: Database </w:t>
      </w:r>
      <w:r>
        <w:rPr>
          <w:rStyle w:val="Heading2Char"/>
        </w:rPr>
        <w:t>Script</w:t>
      </w:r>
      <w:bookmarkEnd w:id="55"/>
      <w:bookmarkEnd w:id="56"/>
    </w:p>
    <w:p w14:paraId="7A094C12" w14:textId="5260C328" w:rsidR="00314F88" w:rsidRDefault="00314F88" w:rsidP="00C23C4D"/>
    <w:p w14:paraId="11678B5E" w14:textId="77777777" w:rsidR="001B1266" w:rsidRPr="00F53F9F" w:rsidRDefault="001B1266" w:rsidP="001B12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4C5A5463" w14:textId="77777777" w:rsidR="001B1266" w:rsidRPr="00F53F9F" w:rsidRDefault="001B1266" w:rsidP="001B12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roofErr w:type="gramStart"/>
      <w:r w:rsidRPr="00F53F9F">
        <w:rPr>
          <w:rFonts w:ascii="Consolas" w:hAnsi="Consolas"/>
          <w:sz w:val="18"/>
          <w:szCs w:val="18"/>
        </w:rPr>
        <w:t>--  DATABASE</w:t>
      </w:r>
      <w:proofErr w:type="gramEnd"/>
      <w:r w:rsidRPr="00F53F9F">
        <w:rPr>
          <w:rFonts w:ascii="Consolas" w:hAnsi="Consolas"/>
          <w:sz w:val="18"/>
          <w:szCs w:val="18"/>
        </w:rPr>
        <w:t xml:space="preserve"> cab302db</w:t>
      </w:r>
    </w:p>
    <w:p w14:paraId="40643F7E" w14:textId="77777777" w:rsidR="001B1266" w:rsidRPr="00F53F9F" w:rsidRDefault="001B1266" w:rsidP="001B12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60E4A355" w14:textId="77777777" w:rsidR="001B1266" w:rsidRPr="00F53F9F" w:rsidRDefault="001B1266" w:rsidP="001B12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
    <w:p w14:paraId="3E5AD68F" w14:textId="77777777" w:rsidR="001B1266" w:rsidRPr="00F53F9F" w:rsidRDefault="001B1266" w:rsidP="001B12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CREATE DATABASE cab302db</w:t>
      </w:r>
    </w:p>
    <w:p w14:paraId="3DE60E41" w14:textId="77777777" w:rsidR="001B1266" w:rsidRPr="00F53F9F" w:rsidRDefault="001B1266" w:rsidP="001B12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CHARACTER SET `latin1`</w:t>
      </w:r>
    </w:p>
    <w:p w14:paraId="652BC40C" w14:textId="3DBDB971" w:rsidR="00D775D2" w:rsidRPr="00F53F9F" w:rsidRDefault="001B1266" w:rsidP="001B12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COLLATE `latin1_swedish_ci`;</w:t>
      </w:r>
    </w:p>
    <w:p w14:paraId="7912AE61" w14:textId="2AD2479F" w:rsidR="00B6237F" w:rsidRPr="00F53F9F" w:rsidRDefault="00B6237F" w:rsidP="00F5484E">
      <w:pPr>
        <w:rPr>
          <w:sz w:val="18"/>
          <w:szCs w:val="18"/>
        </w:rPr>
      </w:pPr>
    </w:p>
    <w:p w14:paraId="62FF5940"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790FE7E1"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roofErr w:type="gramStart"/>
      <w:r w:rsidRPr="00F53F9F">
        <w:rPr>
          <w:rFonts w:ascii="Consolas" w:hAnsi="Consolas"/>
          <w:sz w:val="18"/>
          <w:szCs w:val="18"/>
        </w:rPr>
        <w:t>--  TABLE</w:t>
      </w:r>
      <w:proofErr w:type="gramEnd"/>
      <w:r w:rsidRPr="00F53F9F">
        <w:rPr>
          <w:rFonts w:ascii="Consolas" w:hAnsi="Consolas"/>
          <w:sz w:val="18"/>
          <w:szCs w:val="18"/>
        </w:rPr>
        <w:t xml:space="preserve"> </w:t>
      </w:r>
      <w:proofErr w:type="spellStart"/>
      <w:r w:rsidRPr="00F53F9F">
        <w:rPr>
          <w:rFonts w:ascii="Consolas" w:hAnsi="Consolas"/>
          <w:sz w:val="18"/>
          <w:szCs w:val="18"/>
        </w:rPr>
        <w:t>assetcategories</w:t>
      </w:r>
      <w:proofErr w:type="spellEnd"/>
    </w:p>
    <w:p w14:paraId="723F97B3"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0CAB9CB3"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
    <w:p w14:paraId="2EA73D72"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CREATE TABLE cab302db.assetcategories</w:t>
      </w:r>
    </w:p>
    <w:p w14:paraId="60ECFDA7"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7ECBD531"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AssetCatID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'Unique Asset Category ID',</w:t>
      </w:r>
    </w:p>
    <w:p w14:paraId="6CBEBDB9"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AssetCatName</w:t>
      </w:r>
      <w:proofErr w:type="spellEnd"/>
      <w:r w:rsidRPr="00F53F9F">
        <w:rPr>
          <w:rFonts w:ascii="Consolas" w:hAnsi="Consolas"/>
          <w:sz w:val="18"/>
          <w:szCs w:val="18"/>
        </w:rPr>
        <w:t xml:space="preserve">`      </w:t>
      </w:r>
      <w:proofErr w:type="gramStart"/>
      <w:r w:rsidRPr="00F53F9F">
        <w:rPr>
          <w:rFonts w:ascii="Consolas" w:hAnsi="Consolas"/>
          <w:sz w:val="18"/>
          <w:szCs w:val="18"/>
        </w:rPr>
        <w:t>VARCHAR(</w:t>
      </w:r>
      <w:proofErr w:type="gramEnd"/>
      <w:r w:rsidRPr="00F53F9F">
        <w:rPr>
          <w:rFonts w:ascii="Consolas" w:hAnsi="Consolas"/>
          <w:sz w:val="18"/>
          <w:szCs w:val="18"/>
        </w:rPr>
        <w:t>30)</w:t>
      </w:r>
    </w:p>
    <w:p w14:paraId="6C814509"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CHARACTER SET latin1</w:t>
      </w:r>
    </w:p>
    <w:p w14:paraId="36425A97"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COLLATE latin1_swedish_ci</w:t>
      </w:r>
    </w:p>
    <w:p w14:paraId="2A9A111F"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738FA9ED"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'Asset Category name',</w:t>
      </w:r>
    </w:p>
    <w:p w14:paraId="6976D6DE"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AssetCatActive</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0F1DE089"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083BB21A"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1</w:t>
      </w:r>
    </w:p>
    <w:p w14:paraId="752C4A1C"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'Is the Asset Category currently active',</w:t>
      </w:r>
    </w:p>
    <w:p w14:paraId="3F241CFE"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PRIMARY KEY(`</w:t>
      </w:r>
      <w:proofErr w:type="spellStart"/>
      <w:r w:rsidRPr="00F53F9F">
        <w:rPr>
          <w:rFonts w:ascii="Consolas" w:hAnsi="Consolas"/>
          <w:sz w:val="18"/>
          <w:szCs w:val="18"/>
        </w:rPr>
        <w:t>AssetCatID</w:t>
      </w:r>
      <w:proofErr w:type="spellEnd"/>
      <w:r w:rsidRPr="00F53F9F">
        <w:rPr>
          <w:rFonts w:ascii="Consolas" w:hAnsi="Consolas"/>
          <w:sz w:val="18"/>
          <w:szCs w:val="18"/>
        </w:rPr>
        <w:t>`)</w:t>
      </w:r>
    </w:p>
    <w:p w14:paraId="677909D2"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297ABD6B"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ENGINE MYISAM</w:t>
      </w:r>
    </w:p>
    <w:p w14:paraId="64C17C93" w14:textId="77777777" w:rsidR="006145A4" w:rsidRPr="00F53F9F" w:rsidRDefault="006145A4" w:rsidP="006145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COLLATE 'latin1_swedish_ci'</w:t>
      </w:r>
    </w:p>
    <w:p w14:paraId="50956D19" w14:textId="43A39148" w:rsidR="00BE7D05" w:rsidRPr="00BE7D05" w:rsidRDefault="006145A4"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ROW_FORMAT DEFAULT;</w:t>
      </w:r>
    </w:p>
    <w:p w14:paraId="337013AD" w14:textId="77777777" w:rsidR="00BE7D05" w:rsidRDefault="004E50AC" w:rsidP="00BE7D05">
      <w:pPr>
        <w:pBdr>
          <w:top w:val="single" w:sz="4" w:space="1" w:color="auto"/>
          <w:left w:val="single" w:sz="4" w:space="4" w:color="auto"/>
          <w:bottom w:val="single" w:sz="4" w:space="1" w:color="auto"/>
          <w:right w:val="single" w:sz="4" w:space="4" w:color="auto"/>
        </w:pBdr>
        <w:shd w:val="clear" w:color="auto" w:fill="FFFFFF" w:themeFill="background1"/>
        <w:rPr>
          <w:sz w:val="18"/>
          <w:szCs w:val="18"/>
        </w:rPr>
      </w:pPr>
      <w:r w:rsidRPr="00BE7D05">
        <w:rPr>
          <w:sz w:val="18"/>
          <w:szCs w:val="18"/>
        </w:rPr>
        <w:br w:type="page"/>
      </w:r>
    </w:p>
    <w:p w14:paraId="036E3B3D" w14:textId="77777777" w:rsidR="00BE7D05" w:rsidRDefault="00BE7D05" w:rsidP="00BE7D05">
      <w:pPr>
        <w:shd w:val="clear" w:color="auto" w:fill="FFFFFF" w:themeFill="background1"/>
        <w:rPr>
          <w:sz w:val="18"/>
          <w:szCs w:val="18"/>
        </w:rPr>
      </w:pPr>
    </w:p>
    <w:p w14:paraId="2FA63A30" w14:textId="6DAF9183"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17131496"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roofErr w:type="gramStart"/>
      <w:r w:rsidRPr="00F53F9F">
        <w:rPr>
          <w:rFonts w:ascii="Consolas" w:hAnsi="Consolas"/>
          <w:sz w:val="18"/>
          <w:szCs w:val="18"/>
        </w:rPr>
        <w:t>--  TABLE</w:t>
      </w:r>
      <w:proofErr w:type="gramEnd"/>
      <w:r w:rsidRPr="00F53F9F">
        <w:rPr>
          <w:rFonts w:ascii="Consolas" w:hAnsi="Consolas"/>
          <w:sz w:val="18"/>
          <w:szCs w:val="18"/>
        </w:rPr>
        <w:t xml:space="preserve"> assets</w:t>
      </w:r>
    </w:p>
    <w:p w14:paraId="52098D77"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5384F94D"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
    <w:p w14:paraId="2F5CEE78"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CREATE TABLE cab302db.assets</w:t>
      </w:r>
    </w:p>
    <w:p w14:paraId="1B352FDD"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6279E296"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'Unique Asset ID',</w:t>
      </w:r>
    </w:p>
    <w:p w14:paraId="78F68242"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AssetName</w:t>
      </w:r>
      <w:proofErr w:type="spellEnd"/>
      <w:r w:rsidRPr="00F53F9F">
        <w:rPr>
          <w:rFonts w:ascii="Consolas" w:hAnsi="Consolas"/>
          <w:sz w:val="18"/>
          <w:szCs w:val="18"/>
        </w:rPr>
        <w:t xml:space="preserve">`           </w:t>
      </w:r>
      <w:proofErr w:type="gramStart"/>
      <w:r w:rsidRPr="00F53F9F">
        <w:rPr>
          <w:rFonts w:ascii="Consolas" w:hAnsi="Consolas"/>
          <w:sz w:val="18"/>
          <w:szCs w:val="18"/>
        </w:rPr>
        <w:t>VARCHAR(</w:t>
      </w:r>
      <w:proofErr w:type="gramEnd"/>
      <w:r w:rsidRPr="00F53F9F">
        <w:rPr>
          <w:rFonts w:ascii="Consolas" w:hAnsi="Consolas"/>
          <w:sz w:val="18"/>
          <w:szCs w:val="18"/>
        </w:rPr>
        <w:t>30)</w:t>
      </w:r>
    </w:p>
    <w:p w14:paraId="23F02227"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CHARACTER SET latin1</w:t>
      </w:r>
    </w:p>
    <w:p w14:paraId="4E5AF587"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COLLATE latin1_swedish_ci</w:t>
      </w:r>
    </w:p>
    <w:p w14:paraId="128A2133"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58285D3E"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'Asset name',</w:t>
      </w:r>
    </w:p>
    <w:p w14:paraId="1F8E0AD0"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AssetDescription</w:t>
      </w:r>
      <w:proofErr w:type="spellEnd"/>
      <w:r w:rsidRPr="00F53F9F">
        <w:rPr>
          <w:rFonts w:ascii="Consolas" w:hAnsi="Consolas"/>
          <w:sz w:val="18"/>
          <w:szCs w:val="18"/>
        </w:rPr>
        <w:t xml:space="preserve">`    </w:t>
      </w:r>
      <w:proofErr w:type="gramStart"/>
      <w:r w:rsidRPr="00F53F9F">
        <w:rPr>
          <w:rFonts w:ascii="Consolas" w:hAnsi="Consolas"/>
          <w:sz w:val="18"/>
          <w:szCs w:val="18"/>
        </w:rPr>
        <w:t>VARCHAR(</w:t>
      </w:r>
      <w:proofErr w:type="gramEnd"/>
      <w:r w:rsidRPr="00F53F9F">
        <w:rPr>
          <w:rFonts w:ascii="Consolas" w:hAnsi="Consolas"/>
          <w:sz w:val="18"/>
          <w:szCs w:val="18"/>
        </w:rPr>
        <w:t>100)</w:t>
      </w:r>
    </w:p>
    <w:p w14:paraId="274187A2"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CHARACTER SET latin1</w:t>
      </w:r>
    </w:p>
    <w:p w14:paraId="17FD22ED"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COLLATE latin1_swedish_ci</w:t>
      </w:r>
    </w:p>
    <w:p w14:paraId="6531A61A"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3CBE22A4"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'Further information about the asset',</w:t>
      </w:r>
    </w:p>
    <w:p w14:paraId="6543B655"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AssetCategory</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'Asset category',</w:t>
      </w:r>
    </w:p>
    <w:p w14:paraId="71B6C307"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AssetActive</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0B64CFD1"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35854A89"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1</w:t>
      </w:r>
    </w:p>
    <w:p w14:paraId="558939CB"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'Is the Asset currently active',</w:t>
      </w:r>
    </w:p>
    <w:p w14:paraId="0C7AFA4A"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PRIMARY KEY(`</w:t>
      </w:r>
      <w:proofErr w:type="spellStart"/>
      <w:r w:rsidRPr="00F53F9F">
        <w:rPr>
          <w:rFonts w:ascii="Consolas" w:hAnsi="Consolas"/>
          <w:sz w:val="18"/>
          <w:szCs w:val="18"/>
        </w:rPr>
        <w:t>AssetID</w:t>
      </w:r>
      <w:proofErr w:type="spellEnd"/>
      <w:r w:rsidRPr="00F53F9F">
        <w:rPr>
          <w:rFonts w:ascii="Consolas" w:hAnsi="Consolas"/>
          <w:sz w:val="18"/>
          <w:szCs w:val="18"/>
        </w:rPr>
        <w:t>`)</w:t>
      </w:r>
    </w:p>
    <w:p w14:paraId="64E09EAE"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18346316"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ENGINE MYISAM</w:t>
      </w:r>
    </w:p>
    <w:p w14:paraId="2CCA0FB8" w14:textId="77777777" w:rsidR="002A3209" w:rsidRPr="00F53F9F"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COLLATE 'latin1_swedish_ci'</w:t>
      </w:r>
    </w:p>
    <w:p w14:paraId="2FA65602" w14:textId="77777777" w:rsidR="000C3D4E" w:rsidRDefault="002A3209" w:rsidP="00BE7D0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ROW_FORMAT DEFAULT;</w:t>
      </w:r>
    </w:p>
    <w:p w14:paraId="2322EF74" w14:textId="1B3E476C" w:rsidR="006145A4" w:rsidRPr="00F53F9F" w:rsidRDefault="006145A4" w:rsidP="000C3D4E">
      <w:pPr>
        <w:pBdr>
          <w:top w:val="single" w:sz="4" w:space="1" w:color="auto"/>
          <w:left w:val="single" w:sz="4" w:space="4" w:color="auto"/>
          <w:bottom w:val="single" w:sz="4" w:space="1" w:color="auto"/>
          <w:right w:val="single" w:sz="4" w:space="4" w:color="auto"/>
        </w:pBdr>
        <w:rPr>
          <w:rFonts w:ascii="Consolas" w:hAnsi="Consolas"/>
          <w:sz w:val="18"/>
          <w:szCs w:val="18"/>
        </w:rPr>
      </w:pPr>
      <w:r w:rsidRPr="00F53F9F">
        <w:rPr>
          <w:rFonts w:ascii="Consolas" w:hAnsi="Consolas"/>
          <w:sz w:val="18"/>
          <w:szCs w:val="18"/>
        </w:rPr>
        <w:br w:type="page"/>
      </w:r>
    </w:p>
    <w:p w14:paraId="533486A1" w14:textId="3110F8A3" w:rsidR="000558E7" w:rsidRDefault="000558E7" w:rsidP="000558E7">
      <w:pPr>
        <w:rPr>
          <w:rFonts w:ascii="Consolas" w:hAnsi="Consolas"/>
          <w:sz w:val="18"/>
          <w:szCs w:val="18"/>
        </w:rPr>
      </w:pPr>
    </w:p>
    <w:p w14:paraId="731F461A" w14:textId="11D138D4" w:rsidR="00BC3951" w:rsidRDefault="00BC3951" w:rsidP="000558E7">
      <w:pPr>
        <w:rPr>
          <w:rFonts w:ascii="Consolas" w:hAnsi="Consolas"/>
          <w:sz w:val="18"/>
          <w:szCs w:val="18"/>
        </w:rPr>
      </w:pPr>
    </w:p>
    <w:p w14:paraId="4E559339"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43FDCF25"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roofErr w:type="gramStart"/>
      <w:r w:rsidRPr="00F53F9F">
        <w:rPr>
          <w:rFonts w:ascii="Consolas" w:hAnsi="Consolas"/>
          <w:sz w:val="18"/>
          <w:szCs w:val="18"/>
        </w:rPr>
        <w:t>--  TABLE</w:t>
      </w:r>
      <w:proofErr w:type="gramEnd"/>
      <w:r w:rsidRPr="00F53F9F">
        <w:rPr>
          <w:rFonts w:ascii="Consolas" w:hAnsi="Consolas"/>
          <w:sz w:val="18"/>
          <w:szCs w:val="18"/>
        </w:rPr>
        <w:t xml:space="preserve"> inventories</w:t>
      </w:r>
    </w:p>
    <w:p w14:paraId="7B008552"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5E07948C"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
    <w:p w14:paraId="63DA9F24"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CREATE TABLE cab302db.inventories</w:t>
      </w:r>
    </w:p>
    <w:p w14:paraId="55181194"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17672B04"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InventoryID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'Unique Inventory ID',</w:t>
      </w:r>
    </w:p>
    <w:p w14:paraId="6BEA0088"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'Asset ID',</w:t>
      </w:r>
    </w:p>
    <w:p w14:paraId="0B235792"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`OUID`               </w:t>
      </w:r>
      <w:proofErr w:type="gramStart"/>
      <w:r w:rsidRPr="00F53F9F">
        <w:rPr>
          <w:rFonts w:ascii="Consolas" w:hAnsi="Consolas"/>
          <w:sz w:val="18"/>
          <w:szCs w:val="18"/>
        </w:rPr>
        <w:t>INT(</w:t>
      </w:r>
      <w:proofErr w:type="gramEnd"/>
      <w:r w:rsidRPr="00F53F9F">
        <w:rPr>
          <w:rFonts w:ascii="Consolas" w:hAnsi="Consolas"/>
          <w:sz w:val="18"/>
          <w:szCs w:val="18"/>
        </w:rPr>
        <w:t>20) NOT NULL COMMENT 'OU ID',</w:t>
      </w:r>
    </w:p>
    <w:p w14:paraId="65E340BF"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`Quantity`           </w:t>
      </w:r>
      <w:proofErr w:type="gramStart"/>
      <w:r w:rsidRPr="00F53F9F">
        <w:rPr>
          <w:rFonts w:ascii="Consolas" w:hAnsi="Consolas"/>
          <w:sz w:val="18"/>
          <w:szCs w:val="18"/>
        </w:rPr>
        <w:t>INT(</w:t>
      </w:r>
      <w:proofErr w:type="gramEnd"/>
      <w:r w:rsidRPr="00F53F9F">
        <w:rPr>
          <w:rFonts w:ascii="Consolas" w:hAnsi="Consolas"/>
          <w:sz w:val="18"/>
          <w:szCs w:val="18"/>
        </w:rPr>
        <w:t>20)</w:t>
      </w:r>
    </w:p>
    <w:p w14:paraId="5A37CEE1"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2A08725E"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'Quantity of particular asset held by OU',</w:t>
      </w:r>
    </w:p>
    <w:p w14:paraId="211857D1"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InventoryActive</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3DEDB455"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632BFEB0"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1</w:t>
      </w:r>
    </w:p>
    <w:p w14:paraId="29D68FAA"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'Is the Inventory currently active',</w:t>
      </w:r>
    </w:p>
    <w:p w14:paraId="27522B8D"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PRIMARY KEY(`</w:t>
      </w:r>
      <w:proofErr w:type="spellStart"/>
      <w:r w:rsidRPr="00F53F9F">
        <w:rPr>
          <w:rFonts w:ascii="Consolas" w:hAnsi="Consolas"/>
          <w:sz w:val="18"/>
          <w:szCs w:val="18"/>
        </w:rPr>
        <w:t>InventoryID</w:t>
      </w:r>
      <w:proofErr w:type="spellEnd"/>
      <w:r w:rsidRPr="00F53F9F">
        <w:rPr>
          <w:rFonts w:ascii="Consolas" w:hAnsi="Consolas"/>
          <w:sz w:val="18"/>
          <w:szCs w:val="18"/>
        </w:rPr>
        <w:t>`)</w:t>
      </w:r>
    </w:p>
    <w:p w14:paraId="165D7BF2"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1B689D7A"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ENGINE MYISAM</w:t>
      </w:r>
    </w:p>
    <w:p w14:paraId="176E0B64"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COLLATE 'latin1_swedish_ci'</w:t>
      </w:r>
    </w:p>
    <w:p w14:paraId="73B7CC66" w14:textId="77777777" w:rsidR="00BC3951" w:rsidRPr="00F53F9F" w:rsidRDefault="00BC3951" w:rsidP="00BC39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ROW_FORMAT DEFAULT;</w:t>
      </w:r>
    </w:p>
    <w:p w14:paraId="227DC75A" w14:textId="77777777" w:rsidR="00BC3951" w:rsidRPr="00F53F9F" w:rsidRDefault="00BC3951" w:rsidP="000558E7">
      <w:pPr>
        <w:rPr>
          <w:sz w:val="18"/>
          <w:szCs w:val="18"/>
        </w:rPr>
      </w:pPr>
    </w:p>
    <w:p w14:paraId="4373E18D" w14:textId="69BC022A" w:rsidR="00A471E7" w:rsidRPr="00F53F9F" w:rsidRDefault="00A471E7">
      <w:pPr>
        <w:rPr>
          <w:sz w:val="18"/>
          <w:szCs w:val="18"/>
        </w:rPr>
      </w:pPr>
      <w:r w:rsidRPr="00F53F9F">
        <w:rPr>
          <w:sz w:val="18"/>
          <w:szCs w:val="18"/>
        </w:rPr>
        <w:br w:type="page"/>
      </w:r>
    </w:p>
    <w:p w14:paraId="64DB6E31"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lastRenderedPageBreak/>
        <w:t>-- ----------------------------------------------------------------</w:t>
      </w:r>
    </w:p>
    <w:p w14:paraId="511F2DEF"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roofErr w:type="gramStart"/>
      <w:r w:rsidRPr="00F53F9F">
        <w:rPr>
          <w:rFonts w:ascii="Consolas" w:hAnsi="Consolas"/>
          <w:sz w:val="18"/>
          <w:szCs w:val="18"/>
        </w:rPr>
        <w:t>--  TABLE</w:t>
      </w:r>
      <w:proofErr w:type="gramEnd"/>
      <w:r w:rsidRPr="00F53F9F">
        <w:rPr>
          <w:rFonts w:ascii="Consolas" w:hAnsi="Consolas"/>
          <w:sz w:val="18"/>
          <w:szCs w:val="18"/>
        </w:rPr>
        <w:t xml:space="preserve"> orders</w:t>
      </w:r>
    </w:p>
    <w:p w14:paraId="34320563"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7E057F74"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
    <w:p w14:paraId="33F772D6"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CREATE TABLE cab302db.orders</w:t>
      </w:r>
    </w:p>
    <w:p w14:paraId="36FD5296"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2F560BFA"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OrderID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'Unique Order ID',</w:t>
      </w:r>
    </w:p>
    <w:p w14:paraId="1316343D"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OrderType</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55DEC766"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5E947995"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'Buy(true) or Sell(false) order',</w:t>
      </w:r>
    </w:p>
    <w:p w14:paraId="010927B1"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UserID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'User ID',</w:t>
      </w:r>
    </w:p>
    <w:p w14:paraId="57446D9E"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AssetID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'Asset ID',</w:t>
      </w:r>
    </w:p>
    <w:p w14:paraId="772E28B4"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`OUID`           </w:t>
      </w:r>
      <w:proofErr w:type="gramStart"/>
      <w:r w:rsidRPr="00F53F9F">
        <w:rPr>
          <w:rFonts w:ascii="Consolas" w:hAnsi="Consolas"/>
          <w:sz w:val="18"/>
          <w:szCs w:val="18"/>
        </w:rPr>
        <w:t>INT(</w:t>
      </w:r>
      <w:proofErr w:type="gramEnd"/>
      <w:r w:rsidRPr="00F53F9F">
        <w:rPr>
          <w:rFonts w:ascii="Consolas" w:hAnsi="Consolas"/>
          <w:sz w:val="18"/>
          <w:szCs w:val="18"/>
        </w:rPr>
        <w:t>20) NOT NULL COMMENT 'OU ID',</w:t>
      </w:r>
    </w:p>
    <w:p w14:paraId="40DC72AF"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`Quantity`       </w:t>
      </w:r>
      <w:proofErr w:type="gramStart"/>
      <w:r w:rsidRPr="00F53F9F">
        <w:rPr>
          <w:rFonts w:ascii="Consolas" w:hAnsi="Consolas"/>
          <w:sz w:val="18"/>
          <w:szCs w:val="18"/>
        </w:rPr>
        <w:t>INT(</w:t>
      </w:r>
      <w:proofErr w:type="gramEnd"/>
      <w:r w:rsidRPr="00F53F9F">
        <w:rPr>
          <w:rFonts w:ascii="Consolas" w:hAnsi="Consolas"/>
          <w:sz w:val="18"/>
          <w:szCs w:val="18"/>
        </w:rPr>
        <w:t>20)</w:t>
      </w:r>
    </w:p>
    <w:p w14:paraId="64286FA0"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7E4F34F9"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'Quantity of particular asset to be bought/sold',</w:t>
      </w:r>
    </w:p>
    <w:p w14:paraId="3FB02B38"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LimitPrice</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w:t>
      </w:r>
    </w:p>
    <w:p w14:paraId="6476D96F"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3E806C36"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'Limit price for an individual asset',</w:t>
      </w:r>
    </w:p>
    <w:p w14:paraId="5FC43B3E"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OrderDate</w:t>
      </w:r>
      <w:proofErr w:type="spellEnd"/>
      <w:r w:rsidRPr="00F53F9F">
        <w:rPr>
          <w:rFonts w:ascii="Consolas" w:hAnsi="Consolas"/>
          <w:sz w:val="18"/>
          <w:szCs w:val="18"/>
        </w:rPr>
        <w:t xml:space="preserve">`      </w:t>
      </w:r>
      <w:proofErr w:type="gramStart"/>
      <w:r w:rsidRPr="00F53F9F">
        <w:rPr>
          <w:rFonts w:ascii="Consolas" w:hAnsi="Consolas"/>
          <w:sz w:val="18"/>
          <w:szCs w:val="18"/>
        </w:rPr>
        <w:t>DATETIME(</w:t>
      </w:r>
      <w:proofErr w:type="gramEnd"/>
      <w:r w:rsidRPr="00F53F9F">
        <w:rPr>
          <w:rFonts w:ascii="Consolas" w:hAnsi="Consolas"/>
          <w:sz w:val="18"/>
          <w:szCs w:val="18"/>
        </w:rPr>
        <w:t>0)</w:t>
      </w:r>
    </w:p>
    <w:p w14:paraId="06219B62"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5252BA9E"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CURRENT_</w:t>
      </w:r>
      <w:proofErr w:type="gramStart"/>
      <w:r w:rsidRPr="00F53F9F">
        <w:rPr>
          <w:rFonts w:ascii="Consolas" w:hAnsi="Consolas"/>
          <w:sz w:val="18"/>
          <w:szCs w:val="18"/>
        </w:rPr>
        <w:t>TIMESTAMP(</w:t>
      </w:r>
      <w:proofErr w:type="gramEnd"/>
      <w:r w:rsidRPr="00F53F9F">
        <w:rPr>
          <w:rFonts w:ascii="Consolas" w:hAnsi="Consolas"/>
          <w:sz w:val="18"/>
          <w:szCs w:val="18"/>
        </w:rPr>
        <w:t>)</w:t>
      </w:r>
    </w:p>
    <w:p w14:paraId="4ACE2C32"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'The Timestamp for when the order was placed',</w:t>
      </w:r>
    </w:p>
    <w:p w14:paraId="62824A1C"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OrderStatus</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1) NOT NULL COMMENT 'The current status of the order',</w:t>
      </w:r>
    </w:p>
    <w:p w14:paraId="3B620D1B"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`ExpiryDate`     </w:t>
      </w:r>
      <w:proofErr w:type="gramStart"/>
      <w:r w:rsidRPr="00F53F9F">
        <w:rPr>
          <w:rFonts w:ascii="Consolas" w:hAnsi="Consolas"/>
          <w:sz w:val="18"/>
          <w:szCs w:val="18"/>
        </w:rPr>
        <w:t>DATETIME(</w:t>
      </w:r>
      <w:proofErr w:type="gramEnd"/>
      <w:r w:rsidRPr="00F53F9F">
        <w:rPr>
          <w:rFonts w:ascii="Consolas" w:hAnsi="Consolas"/>
          <w:sz w:val="18"/>
          <w:szCs w:val="18"/>
        </w:rPr>
        <w:t>0)</w:t>
      </w:r>
    </w:p>
    <w:p w14:paraId="3B9DA518"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29D34CDB"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'Timestamp for when the order will expire if not filled.',</w:t>
      </w:r>
    </w:p>
    <w:p w14:paraId="2A383DCF"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PRIMARY KEY(`</w:t>
      </w:r>
      <w:proofErr w:type="spellStart"/>
      <w:r w:rsidRPr="00F53F9F">
        <w:rPr>
          <w:rFonts w:ascii="Consolas" w:hAnsi="Consolas"/>
          <w:sz w:val="18"/>
          <w:szCs w:val="18"/>
        </w:rPr>
        <w:t>OrderID</w:t>
      </w:r>
      <w:proofErr w:type="spellEnd"/>
      <w:r w:rsidRPr="00F53F9F">
        <w:rPr>
          <w:rFonts w:ascii="Consolas" w:hAnsi="Consolas"/>
          <w:sz w:val="18"/>
          <w:szCs w:val="18"/>
        </w:rPr>
        <w:t>`)</w:t>
      </w:r>
    </w:p>
    <w:p w14:paraId="4AA7F648"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289FF7F5"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ENGINE MYISAM</w:t>
      </w:r>
    </w:p>
    <w:p w14:paraId="1BF836A4" w14:textId="77777777" w:rsidR="00A471E7"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COLLATE 'latin1_swedish_ci'</w:t>
      </w:r>
    </w:p>
    <w:p w14:paraId="6CAC02C3" w14:textId="0217826A" w:rsidR="00E81CC5" w:rsidRPr="00F53F9F" w:rsidRDefault="00A471E7" w:rsidP="00A471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ROW_FORMAT DEFAULT;</w:t>
      </w:r>
    </w:p>
    <w:p w14:paraId="5AF2CD6F" w14:textId="1D825E9B" w:rsidR="00A471E7" w:rsidRDefault="00A471E7" w:rsidP="00A471E7">
      <w:pPr>
        <w:rPr>
          <w:sz w:val="18"/>
          <w:szCs w:val="18"/>
        </w:rPr>
      </w:pPr>
    </w:p>
    <w:p w14:paraId="2D7417FB" w14:textId="5C4331E1" w:rsidR="0070607E" w:rsidRDefault="0070607E" w:rsidP="00A471E7">
      <w:pPr>
        <w:rPr>
          <w:sz w:val="18"/>
          <w:szCs w:val="18"/>
        </w:rPr>
      </w:pPr>
    </w:p>
    <w:p w14:paraId="18DD7176" w14:textId="025684DA" w:rsidR="0070607E" w:rsidRDefault="0070607E" w:rsidP="00A471E7">
      <w:pPr>
        <w:rPr>
          <w:sz w:val="18"/>
          <w:szCs w:val="18"/>
        </w:rPr>
      </w:pPr>
    </w:p>
    <w:p w14:paraId="4C334F86" w14:textId="77777777" w:rsidR="0070607E" w:rsidRPr="00F53F9F" w:rsidRDefault="0070607E" w:rsidP="00A471E7">
      <w:pPr>
        <w:rPr>
          <w:sz w:val="18"/>
          <w:szCs w:val="18"/>
        </w:rPr>
      </w:pPr>
    </w:p>
    <w:p w14:paraId="3DF54825"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lastRenderedPageBreak/>
        <w:t>-- ----------------------------------------------------------------</w:t>
      </w:r>
    </w:p>
    <w:p w14:paraId="05DD76CE"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roofErr w:type="gramStart"/>
      <w:r w:rsidRPr="00F53F9F">
        <w:rPr>
          <w:rFonts w:ascii="Consolas" w:hAnsi="Consolas"/>
          <w:sz w:val="18"/>
          <w:szCs w:val="18"/>
        </w:rPr>
        <w:t>--  TABLE</w:t>
      </w:r>
      <w:proofErr w:type="gramEnd"/>
      <w:r w:rsidRPr="00F53F9F">
        <w:rPr>
          <w:rFonts w:ascii="Consolas" w:hAnsi="Consolas"/>
          <w:sz w:val="18"/>
          <w:szCs w:val="18"/>
        </w:rPr>
        <w:t xml:space="preserve"> </w:t>
      </w:r>
      <w:proofErr w:type="spellStart"/>
      <w:r w:rsidRPr="00F53F9F">
        <w:rPr>
          <w:rFonts w:ascii="Consolas" w:hAnsi="Consolas"/>
          <w:sz w:val="18"/>
          <w:szCs w:val="18"/>
        </w:rPr>
        <w:t>orderstatus</w:t>
      </w:r>
      <w:proofErr w:type="spellEnd"/>
    </w:p>
    <w:p w14:paraId="1C237BA1"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184A8B35"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
    <w:p w14:paraId="7ECB412C"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CREATE TABLE cab302db.orderstatus</w:t>
      </w:r>
    </w:p>
    <w:p w14:paraId="56903BC8"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765238CD"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OrderStatusID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'Unique Order Status ID',</w:t>
      </w:r>
    </w:p>
    <w:p w14:paraId="4B5A05CF"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OrderStatusDesc</w:t>
      </w:r>
      <w:proofErr w:type="spellEnd"/>
      <w:r w:rsidRPr="00F53F9F">
        <w:rPr>
          <w:rFonts w:ascii="Consolas" w:hAnsi="Consolas"/>
          <w:sz w:val="18"/>
          <w:szCs w:val="18"/>
        </w:rPr>
        <w:t xml:space="preserve">`    </w:t>
      </w:r>
      <w:proofErr w:type="gramStart"/>
      <w:r w:rsidRPr="00F53F9F">
        <w:rPr>
          <w:rFonts w:ascii="Consolas" w:hAnsi="Consolas"/>
          <w:sz w:val="18"/>
          <w:szCs w:val="18"/>
        </w:rPr>
        <w:t>VARCHAR(</w:t>
      </w:r>
      <w:proofErr w:type="gramEnd"/>
      <w:r w:rsidRPr="00F53F9F">
        <w:rPr>
          <w:rFonts w:ascii="Consolas" w:hAnsi="Consolas"/>
          <w:sz w:val="18"/>
          <w:szCs w:val="18"/>
        </w:rPr>
        <w:t>20)</w:t>
      </w:r>
    </w:p>
    <w:p w14:paraId="579DC16C"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CHARACTER SET latin1</w:t>
      </w:r>
    </w:p>
    <w:p w14:paraId="5A12234D"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COLLATE latin1_swedish_ci</w:t>
      </w:r>
    </w:p>
    <w:p w14:paraId="04E11D5D"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4B302AD6"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'Description for the order status',</w:t>
      </w:r>
    </w:p>
    <w:p w14:paraId="11E83A79"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PRIMARY KEY(`</w:t>
      </w:r>
      <w:proofErr w:type="spellStart"/>
      <w:r w:rsidRPr="00F53F9F">
        <w:rPr>
          <w:rFonts w:ascii="Consolas" w:hAnsi="Consolas"/>
          <w:sz w:val="18"/>
          <w:szCs w:val="18"/>
        </w:rPr>
        <w:t>OrderStatusID</w:t>
      </w:r>
      <w:proofErr w:type="spellEnd"/>
      <w:r w:rsidRPr="00F53F9F">
        <w:rPr>
          <w:rFonts w:ascii="Consolas" w:hAnsi="Consolas"/>
          <w:sz w:val="18"/>
          <w:szCs w:val="18"/>
        </w:rPr>
        <w:t>`)</w:t>
      </w:r>
    </w:p>
    <w:p w14:paraId="1517E88F"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51417D0E"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ENGINE MYISAM</w:t>
      </w:r>
    </w:p>
    <w:p w14:paraId="58676A63" w14:textId="77777777" w:rsidR="00BA0FEE"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COLLATE 'latin1_swedish_ci'</w:t>
      </w:r>
    </w:p>
    <w:p w14:paraId="75B0EC73" w14:textId="12692BD0" w:rsidR="00A471E7" w:rsidRPr="00F53F9F" w:rsidRDefault="00BA0FEE" w:rsidP="00BA0FE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ROW_FORMAT DEFAULT;</w:t>
      </w:r>
    </w:p>
    <w:p w14:paraId="0CD2E166" w14:textId="235FE4D0" w:rsidR="003E1064" w:rsidRPr="00F53F9F" w:rsidRDefault="003E1064">
      <w:pPr>
        <w:rPr>
          <w:sz w:val="18"/>
          <w:szCs w:val="18"/>
        </w:rPr>
      </w:pPr>
      <w:r w:rsidRPr="00F53F9F">
        <w:rPr>
          <w:sz w:val="18"/>
          <w:szCs w:val="18"/>
        </w:rPr>
        <w:br w:type="page"/>
      </w:r>
    </w:p>
    <w:p w14:paraId="30D9C433" w14:textId="77777777" w:rsidR="00A471E7" w:rsidRPr="00F53F9F" w:rsidRDefault="00A471E7" w:rsidP="00A471E7">
      <w:pPr>
        <w:rPr>
          <w:sz w:val="18"/>
          <w:szCs w:val="18"/>
        </w:rPr>
      </w:pPr>
    </w:p>
    <w:p w14:paraId="6D2D65E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01AA8C89"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roofErr w:type="gramStart"/>
      <w:r w:rsidRPr="00F53F9F">
        <w:rPr>
          <w:rFonts w:ascii="Consolas" w:hAnsi="Consolas"/>
          <w:sz w:val="18"/>
          <w:szCs w:val="18"/>
        </w:rPr>
        <w:t>--  TABLE</w:t>
      </w:r>
      <w:proofErr w:type="gramEnd"/>
      <w:r w:rsidRPr="00F53F9F">
        <w:rPr>
          <w:rFonts w:ascii="Consolas" w:hAnsi="Consolas"/>
          <w:sz w:val="18"/>
          <w:szCs w:val="18"/>
        </w:rPr>
        <w:t xml:space="preserve"> </w:t>
      </w:r>
      <w:proofErr w:type="spellStart"/>
      <w:r w:rsidRPr="00F53F9F">
        <w:rPr>
          <w:rFonts w:ascii="Consolas" w:hAnsi="Consolas"/>
          <w:sz w:val="18"/>
          <w:szCs w:val="18"/>
        </w:rPr>
        <w:t>ous</w:t>
      </w:r>
      <w:proofErr w:type="spellEnd"/>
    </w:p>
    <w:p w14:paraId="06DE19F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119618E9"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
    <w:p w14:paraId="46464B65"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CREATE TABLE cab302db.ous</w:t>
      </w:r>
    </w:p>
    <w:p w14:paraId="11C74B75"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25A67690"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`OUID`         </w:t>
      </w:r>
      <w:proofErr w:type="gramStart"/>
      <w:r w:rsidRPr="00F53F9F">
        <w:rPr>
          <w:rFonts w:ascii="Consolas" w:hAnsi="Consolas"/>
          <w:sz w:val="18"/>
          <w:szCs w:val="18"/>
        </w:rPr>
        <w:t>INT(</w:t>
      </w:r>
      <w:proofErr w:type="gramEnd"/>
      <w:r w:rsidRPr="00F53F9F">
        <w:rPr>
          <w:rFonts w:ascii="Consolas" w:hAnsi="Consolas"/>
          <w:sz w:val="18"/>
          <w:szCs w:val="18"/>
        </w:rPr>
        <w:t>20) NOT NULL COMMENT 'Unique Organisational Unit ID',</w:t>
      </w:r>
    </w:p>
    <w:p w14:paraId="7E1F287B"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OUName</w:t>
      </w:r>
      <w:proofErr w:type="spellEnd"/>
      <w:r w:rsidRPr="00F53F9F">
        <w:rPr>
          <w:rFonts w:ascii="Consolas" w:hAnsi="Consolas"/>
          <w:sz w:val="18"/>
          <w:szCs w:val="18"/>
        </w:rPr>
        <w:t xml:space="preserve">`       </w:t>
      </w:r>
      <w:proofErr w:type="gramStart"/>
      <w:r w:rsidRPr="00F53F9F">
        <w:rPr>
          <w:rFonts w:ascii="Consolas" w:hAnsi="Consolas"/>
          <w:sz w:val="18"/>
          <w:szCs w:val="18"/>
        </w:rPr>
        <w:t>VARCHAR(</w:t>
      </w:r>
      <w:proofErr w:type="gramEnd"/>
      <w:r w:rsidRPr="00F53F9F">
        <w:rPr>
          <w:rFonts w:ascii="Consolas" w:hAnsi="Consolas"/>
          <w:sz w:val="18"/>
          <w:szCs w:val="18"/>
        </w:rPr>
        <w:t>30)</w:t>
      </w:r>
    </w:p>
    <w:p w14:paraId="0C610367"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CHARACTER SET latin1</w:t>
      </w:r>
    </w:p>
    <w:p w14:paraId="00CC3EB1"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COLLATE latin1_swedish_ci</w:t>
      </w:r>
    </w:p>
    <w:p w14:paraId="368DCF96"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79618BAD"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'Organisational Unit name',</w:t>
      </w:r>
    </w:p>
    <w:p w14:paraId="2E385D84"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OUManager</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30)</w:t>
      </w:r>
    </w:p>
    <w:p w14:paraId="4368598F"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15409D2A"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w:t>
      </w:r>
      <w:proofErr w:type="spellStart"/>
      <w:r w:rsidRPr="00F53F9F">
        <w:rPr>
          <w:rFonts w:ascii="Consolas" w:hAnsi="Consolas"/>
          <w:sz w:val="18"/>
          <w:szCs w:val="18"/>
        </w:rPr>
        <w:t>UserID</w:t>
      </w:r>
      <w:proofErr w:type="spellEnd"/>
      <w:r w:rsidRPr="00F53F9F">
        <w:rPr>
          <w:rFonts w:ascii="Consolas" w:hAnsi="Consolas"/>
          <w:sz w:val="18"/>
          <w:szCs w:val="18"/>
        </w:rPr>
        <w:t xml:space="preserve"> for Organisational Unit Manager',</w:t>
      </w:r>
    </w:p>
    <w:p w14:paraId="6ADA2268"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`Credits`      </w:t>
      </w:r>
      <w:proofErr w:type="gramStart"/>
      <w:r w:rsidRPr="00F53F9F">
        <w:rPr>
          <w:rFonts w:ascii="Consolas" w:hAnsi="Consolas"/>
          <w:sz w:val="18"/>
          <w:szCs w:val="18"/>
        </w:rPr>
        <w:t>INT(</w:t>
      </w:r>
      <w:proofErr w:type="gramEnd"/>
      <w:r w:rsidRPr="00F53F9F">
        <w:rPr>
          <w:rFonts w:ascii="Consolas" w:hAnsi="Consolas"/>
          <w:sz w:val="18"/>
          <w:szCs w:val="18"/>
        </w:rPr>
        <w:t>30)</w:t>
      </w:r>
    </w:p>
    <w:p w14:paraId="4D66DAEE"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7DE9ACB5"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'Number of credits held by the Organisational Unit',</w:t>
      </w:r>
    </w:p>
    <w:p w14:paraId="08938A34"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OUActive</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1F29967A"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197E98E5"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1</w:t>
      </w:r>
    </w:p>
    <w:p w14:paraId="28BC431D"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'Is the Organisational Unit currently active',</w:t>
      </w:r>
    </w:p>
    <w:p w14:paraId="596772AB"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PRIMARY KEY(`OUID`)</w:t>
      </w:r>
    </w:p>
    <w:p w14:paraId="70A700BB"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51D3F461"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ENGINE MYISAM</w:t>
      </w:r>
    </w:p>
    <w:p w14:paraId="4B52FD30"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COLLATE 'latin1_swedish_ci'</w:t>
      </w:r>
    </w:p>
    <w:p w14:paraId="3CD942C7" w14:textId="49C7ED02" w:rsidR="00A471E7"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ROW_FORMAT DEFAULT;</w:t>
      </w:r>
    </w:p>
    <w:p w14:paraId="3704F392" w14:textId="77777777" w:rsidR="00A471E7" w:rsidRPr="00F53F9F" w:rsidRDefault="00A471E7" w:rsidP="00A471E7">
      <w:pPr>
        <w:rPr>
          <w:sz w:val="18"/>
          <w:szCs w:val="18"/>
        </w:rPr>
      </w:pPr>
    </w:p>
    <w:p w14:paraId="55633AB0" w14:textId="77777777" w:rsidR="003E1064" w:rsidRPr="00F53F9F" w:rsidRDefault="003E1064">
      <w:pPr>
        <w:rPr>
          <w:sz w:val="18"/>
          <w:szCs w:val="18"/>
        </w:rPr>
      </w:pPr>
      <w:r w:rsidRPr="00F53F9F">
        <w:rPr>
          <w:sz w:val="18"/>
          <w:szCs w:val="18"/>
        </w:rPr>
        <w:br w:type="page"/>
      </w:r>
    </w:p>
    <w:p w14:paraId="4699BCA4"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lastRenderedPageBreak/>
        <w:t>-- ----------------------------------------------------------------</w:t>
      </w:r>
    </w:p>
    <w:p w14:paraId="12E6B2E7"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roofErr w:type="gramStart"/>
      <w:r w:rsidRPr="00F53F9F">
        <w:rPr>
          <w:rFonts w:ascii="Consolas" w:hAnsi="Consolas"/>
          <w:sz w:val="18"/>
          <w:szCs w:val="18"/>
        </w:rPr>
        <w:t>--  TABLE</w:t>
      </w:r>
      <w:proofErr w:type="gramEnd"/>
      <w:r w:rsidRPr="00F53F9F">
        <w:rPr>
          <w:rFonts w:ascii="Consolas" w:hAnsi="Consolas"/>
          <w:sz w:val="18"/>
          <w:szCs w:val="18"/>
        </w:rPr>
        <w:t xml:space="preserve"> permissions</w:t>
      </w:r>
    </w:p>
    <w:p w14:paraId="3769FACC"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w:t>
      </w:r>
    </w:p>
    <w:p w14:paraId="77C72465"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p>
    <w:p w14:paraId="2DCC310D"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CREATE TABLE cab302db.permissions</w:t>
      </w:r>
    </w:p>
    <w:p w14:paraId="0D828B07"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641C541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PermissionsID</w:t>
      </w:r>
      <w:proofErr w:type="spellEnd"/>
      <w:r w:rsidRPr="00F53F9F">
        <w:rPr>
          <w:rFonts w:ascii="Consolas" w:hAnsi="Consolas"/>
          <w:sz w:val="18"/>
          <w:szCs w:val="18"/>
        </w:rPr>
        <w:t xml:space="preserve">`            </w:t>
      </w:r>
      <w:proofErr w:type="gramStart"/>
      <w:r w:rsidRPr="00F53F9F">
        <w:rPr>
          <w:rFonts w:ascii="Consolas" w:hAnsi="Consolas"/>
          <w:sz w:val="18"/>
          <w:szCs w:val="18"/>
        </w:rPr>
        <w:t>INT(</w:t>
      </w:r>
      <w:proofErr w:type="gramEnd"/>
      <w:r w:rsidRPr="00F53F9F">
        <w:rPr>
          <w:rFonts w:ascii="Consolas" w:hAnsi="Consolas"/>
          <w:sz w:val="18"/>
          <w:szCs w:val="18"/>
        </w:rPr>
        <w:t>20) NOT NULL COMMENT 'Unique Permissions Level ID',</w:t>
      </w:r>
    </w:p>
    <w:p w14:paraId="2DD23026"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BuyPermissions</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738DF413"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27D967AD"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0</w:t>
      </w:r>
    </w:p>
    <w:p w14:paraId="5A6B2B8B"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'Does user have permissions to buy',</w:t>
      </w:r>
    </w:p>
    <w:p w14:paraId="5C724936"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SellPermissions</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276F9507"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7EB50368"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0</w:t>
      </w:r>
    </w:p>
    <w:p w14:paraId="0150B32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'Does user have permissions to sell',</w:t>
      </w:r>
    </w:p>
    <w:p w14:paraId="0FF4C6B1"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ApprovePermissions</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3C7735A4"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4451A28B"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0</w:t>
      </w:r>
    </w:p>
    <w:p w14:paraId="0AD57515"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'Does user have permissions to approve orders',</w:t>
      </w:r>
    </w:p>
    <w:p w14:paraId="39F95E27"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EditUserPermissions</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2E9DC880"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7621912A"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0</w:t>
      </w:r>
    </w:p>
    <w:p w14:paraId="00CB0115"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'Does user have permissions to edit users',</w:t>
      </w:r>
    </w:p>
    <w:p w14:paraId="06F529D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w:t>
      </w:r>
      <w:proofErr w:type="spellStart"/>
      <w:r w:rsidRPr="00F53F9F">
        <w:rPr>
          <w:rFonts w:ascii="Consolas" w:hAnsi="Consolas"/>
          <w:sz w:val="18"/>
          <w:szCs w:val="18"/>
        </w:rPr>
        <w:t>CreateUserPermissions</w:t>
      </w:r>
      <w:proofErr w:type="spellEnd"/>
      <w:r w:rsidRPr="00F53F9F">
        <w:rPr>
          <w:rFonts w:ascii="Consolas" w:hAnsi="Consolas"/>
          <w:sz w:val="18"/>
          <w:szCs w:val="18"/>
        </w:rPr>
        <w:t xml:space="preserve">`    </w:t>
      </w:r>
      <w:proofErr w:type="gramStart"/>
      <w:r w:rsidRPr="00F53F9F">
        <w:rPr>
          <w:rFonts w:ascii="Consolas" w:hAnsi="Consolas"/>
          <w:sz w:val="18"/>
          <w:szCs w:val="18"/>
        </w:rPr>
        <w:t>TINYINT(</w:t>
      </w:r>
      <w:proofErr w:type="gramEnd"/>
      <w:r w:rsidRPr="00F53F9F">
        <w:rPr>
          <w:rFonts w:ascii="Consolas" w:hAnsi="Consolas"/>
          <w:sz w:val="18"/>
          <w:szCs w:val="18"/>
        </w:rPr>
        <w:t>1)</w:t>
      </w:r>
    </w:p>
    <w:p w14:paraId="065210B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NOT NULL</w:t>
      </w:r>
    </w:p>
    <w:p w14:paraId="15572C8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DEFAULT 0</w:t>
      </w:r>
    </w:p>
    <w:p w14:paraId="4C533D06"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COMMENT 'Does user have permissions to create users',</w:t>
      </w:r>
    </w:p>
    <w:p w14:paraId="3058DD7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 xml:space="preserve">   PRIMARY KEY(`</w:t>
      </w:r>
      <w:proofErr w:type="spellStart"/>
      <w:r w:rsidRPr="00F53F9F">
        <w:rPr>
          <w:rFonts w:ascii="Consolas" w:hAnsi="Consolas"/>
          <w:sz w:val="18"/>
          <w:szCs w:val="18"/>
        </w:rPr>
        <w:t>PermissionsID</w:t>
      </w:r>
      <w:proofErr w:type="spellEnd"/>
      <w:r w:rsidRPr="00F53F9F">
        <w:rPr>
          <w:rFonts w:ascii="Consolas" w:hAnsi="Consolas"/>
          <w:sz w:val="18"/>
          <w:szCs w:val="18"/>
        </w:rPr>
        <w:t>`)</w:t>
      </w:r>
    </w:p>
    <w:p w14:paraId="5C341A81"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w:t>
      </w:r>
    </w:p>
    <w:p w14:paraId="55E9BAA0"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ENGINE MYISAM</w:t>
      </w:r>
    </w:p>
    <w:p w14:paraId="02A97E52" w14:textId="77777777" w:rsidR="003E1064"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53F9F">
        <w:rPr>
          <w:rFonts w:ascii="Consolas" w:hAnsi="Consolas"/>
          <w:sz w:val="18"/>
          <w:szCs w:val="18"/>
        </w:rPr>
        <w:t>COLLATE 'latin1_swedish_ci'</w:t>
      </w:r>
    </w:p>
    <w:p w14:paraId="406D9349" w14:textId="3B5FBC5F" w:rsidR="000558E7" w:rsidRPr="00F53F9F" w:rsidRDefault="003E1064" w:rsidP="003E1064">
      <w:pPr>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rPr>
      </w:pPr>
      <w:r w:rsidRPr="00F53F9F">
        <w:rPr>
          <w:rFonts w:ascii="Consolas" w:hAnsi="Consolas"/>
          <w:sz w:val="18"/>
          <w:szCs w:val="18"/>
        </w:rPr>
        <w:t>ROW_FORMAT DEFAULT;</w:t>
      </w:r>
      <w:r w:rsidR="000558E7" w:rsidRPr="00F53F9F">
        <w:rPr>
          <w:sz w:val="18"/>
          <w:szCs w:val="18"/>
        </w:rPr>
        <w:br w:type="page"/>
      </w:r>
    </w:p>
    <w:p w14:paraId="74B9B766" w14:textId="0090B142" w:rsidR="005306FA" w:rsidRDefault="005306FA"/>
    <w:p w14:paraId="207242E7"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w:t>
      </w:r>
    </w:p>
    <w:p w14:paraId="5A7D5343"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proofErr w:type="gramStart"/>
      <w:r w:rsidRPr="005306FA">
        <w:rPr>
          <w:rFonts w:ascii="Consolas" w:hAnsi="Consolas"/>
          <w:sz w:val="18"/>
          <w:szCs w:val="16"/>
        </w:rPr>
        <w:t>--  TABLE</w:t>
      </w:r>
      <w:proofErr w:type="gramEnd"/>
      <w:r w:rsidRPr="005306FA">
        <w:rPr>
          <w:rFonts w:ascii="Consolas" w:hAnsi="Consolas"/>
          <w:sz w:val="18"/>
          <w:szCs w:val="16"/>
        </w:rPr>
        <w:t xml:space="preserve"> trades</w:t>
      </w:r>
    </w:p>
    <w:p w14:paraId="14F005C9"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w:t>
      </w:r>
    </w:p>
    <w:p w14:paraId="571ABEB1"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p>
    <w:p w14:paraId="381281DD"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CREATE TABLE cab302db.trades</w:t>
      </w:r>
    </w:p>
    <w:p w14:paraId="390CD4E6"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w:t>
      </w:r>
    </w:p>
    <w:p w14:paraId="3C505EAF"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w:t>
      </w:r>
      <w:proofErr w:type="spellStart"/>
      <w:r w:rsidRPr="005306FA">
        <w:rPr>
          <w:rFonts w:ascii="Consolas" w:hAnsi="Consolas"/>
          <w:sz w:val="18"/>
          <w:szCs w:val="16"/>
        </w:rPr>
        <w:t>TradeID</w:t>
      </w:r>
      <w:proofErr w:type="spellEnd"/>
      <w:r w:rsidRPr="005306FA">
        <w:rPr>
          <w:rFonts w:ascii="Consolas" w:hAnsi="Consolas"/>
          <w:sz w:val="18"/>
          <w:szCs w:val="16"/>
        </w:rPr>
        <w:t xml:space="preserve">`        </w:t>
      </w:r>
      <w:proofErr w:type="gramStart"/>
      <w:r w:rsidRPr="005306FA">
        <w:rPr>
          <w:rFonts w:ascii="Consolas" w:hAnsi="Consolas"/>
          <w:sz w:val="18"/>
          <w:szCs w:val="16"/>
        </w:rPr>
        <w:t>INT(</w:t>
      </w:r>
      <w:proofErr w:type="gramEnd"/>
      <w:r w:rsidRPr="005306FA">
        <w:rPr>
          <w:rFonts w:ascii="Consolas" w:hAnsi="Consolas"/>
          <w:sz w:val="18"/>
          <w:szCs w:val="16"/>
        </w:rPr>
        <w:t>20) NOT NULL COMMENT 'Unique Trade ID',</w:t>
      </w:r>
    </w:p>
    <w:p w14:paraId="724D4553"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w:t>
      </w:r>
      <w:proofErr w:type="spellStart"/>
      <w:r w:rsidRPr="005306FA">
        <w:rPr>
          <w:rFonts w:ascii="Consolas" w:hAnsi="Consolas"/>
          <w:sz w:val="18"/>
          <w:szCs w:val="16"/>
        </w:rPr>
        <w:t>BuyOrderID</w:t>
      </w:r>
      <w:proofErr w:type="spellEnd"/>
      <w:r w:rsidRPr="005306FA">
        <w:rPr>
          <w:rFonts w:ascii="Consolas" w:hAnsi="Consolas"/>
          <w:sz w:val="18"/>
          <w:szCs w:val="16"/>
        </w:rPr>
        <w:t xml:space="preserve">`     </w:t>
      </w:r>
      <w:proofErr w:type="gramStart"/>
      <w:r w:rsidRPr="005306FA">
        <w:rPr>
          <w:rFonts w:ascii="Consolas" w:hAnsi="Consolas"/>
          <w:sz w:val="18"/>
          <w:szCs w:val="16"/>
        </w:rPr>
        <w:t>INT(</w:t>
      </w:r>
      <w:proofErr w:type="gramEnd"/>
      <w:r w:rsidRPr="005306FA">
        <w:rPr>
          <w:rFonts w:ascii="Consolas" w:hAnsi="Consolas"/>
          <w:sz w:val="18"/>
          <w:szCs w:val="16"/>
        </w:rPr>
        <w:t>20) NOT NULL COMMENT 'Buy Order ID',</w:t>
      </w:r>
    </w:p>
    <w:p w14:paraId="1969749F"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w:t>
      </w:r>
      <w:proofErr w:type="spellStart"/>
      <w:r w:rsidRPr="005306FA">
        <w:rPr>
          <w:rFonts w:ascii="Consolas" w:hAnsi="Consolas"/>
          <w:sz w:val="18"/>
          <w:szCs w:val="16"/>
        </w:rPr>
        <w:t>SellOrderID</w:t>
      </w:r>
      <w:proofErr w:type="spellEnd"/>
      <w:r w:rsidRPr="005306FA">
        <w:rPr>
          <w:rFonts w:ascii="Consolas" w:hAnsi="Consolas"/>
          <w:sz w:val="18"/>
          <w:szCs w:val="16"/>
        </w:rPr>
        <w:t xml:space="preserve">`    </w:t>
      </w:r>
      <w:proofErr w:type="gramStart"/>
      <w:r w:rsidRPr="005306FA">
        <w:rPr>
          <w:rFonts w:ascii="Consolas" w:hAnsi="Consolas"/>
          <w:sz w:val="18"/>
          <w:szCs w:val="16"/>
        </w:rPr>
        <w:t>INT(</w:t>
      </w:r>
      <w:proofErr w:type="gramEnd"/>
      <w:r w:rsidRPr="005306FA">
        <w:rPr>
          <w:rFonts w:ascii="Consolas" w:hAnsi="Consolas"/>
          <w:sz w:val="18"/>
          <w:szCs w:val="16"/>
        </w:rPr>
        <w:t>20) NOT NULL COMMENT 'Sell Order ID',</w:t>
      </w:r>
    </w:p>
    <w:p w14:paraId="7DABA7CA"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w:t>
      </w:r>
      <w:proofErr w:type="spellStart"/>
      <w:r w:rsidRPr="005306FA">
        <w:rPr>
          <w:rFonts w:ascii="Consolas" w:hAnsi="Consolas"/>
          <w:sz w:val="18"/>
          <w:szCs w:val="16"/>
        </w:rPr>
        <w:t>AssetID</w:t>
      </w:r>
      <w:proofErr w:type="spellEnd"/>
      <w:r w:rsidRPr="005306FA">
        <w:rPr>
          <w:rFonts w:ascii="Consolas" w:hAnsi="Consolas"/>
          <w:sz w:val="18"/>
          <w:szCs w:val="16"/>
        </w:rPr>
        <w:t xml:space="preserve">`        </w:t>
      </w:r>
      <w:proofErr w:type="gramStart"/>
      <w:r w:rsidRPr="005306FA">
        <w:rPr>
          <w:rFonts w:ascii="Consolas" w:hAnsi="Consolas"/>
          <w:sz w:val="18"/>
          <w:szCs w:val="16"/>
        </w:rPr>
        <w:t>INT(</w:t>
      </w:r>
      <w:proofErr w:type="gramEnd"/>
      <w:r w:rsidRPr="005306FA">
        <w:rPr>
          <w:rFonts w:ascii="Consolas" w:hAnsi="Consolas"/>
          <w:sz w:val="18"/>
          <w:szCs w:val="16"/>
        </w:rPr>
        <w:t>20) NOT NULL COMMENT 'Asset ID',</w:t>
      </w:r>
    </w:p>
    <w:p w14:paraId="3D50DAC8"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w:t>
      </w:r>
      <w:proofErr w:type="spellStart"/>
      <w:r w:rsidRPr="005306FA">
        <w:rPr>
          <w:rFonts w:ascii="Consolas" w:hAnsi="Consolas"/>
          <w:sz w:val="18"/>
          <w:szCs w:val="16"/>
        </w:rPr>
        <w:t>TradeTime</w:t>
      </w:r>
      <w:proofErr w:type="spellEnd"/>
      <w:r w:rsidRPr="005306FA">
        <w:rPr>
          <w:rFonts w:ascii="Consolas" w:hAnsi="Consolas"/>
          <w:sz w:val="18"/>
          <w:szCs w:val="16"/>
        </w:rPr>
        <w:t xml:space="preserve">`      </w:t>
      </w:r>
      <w:proofErr w:type="gramStart"/>
      <w:r w:rsidRPr="005306FA">
        <w:rPr>
          <w:rFonts w:ascii="Consolas" w:hAnsi="Consolas"/>
          <w:sz w:val="18"/>
          <w:szCs w:val="16"/>
        </w:rPr>
        <w:t>DATETIME(</w:t>
      </w:r>
      <w:proofErr w:type="gramEnd"/>
      <w:r w:rsidRPr="005306FA">
        <w:rPr>
          <w:rFonts w:ascii="Consolas" w:hAnsi="Consolas"/>
          <w:sz w:val="18"/>
          <w:szCs w:val="16"/>
        </w:rPr>
        <w:t>0)</w:t>
      </w:r>
    </w:p>
    <w:p w14:paraId="61E601CC"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NULL</w:t>
      </w:r>
    </w:p>
    <w:p w14:paraId="4FDFD277"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DEFAULT NULL</w:t>
      </w:r>
    </w:p>
    <w:p w14:paraId="5899F386"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COMMENT 'Timestamp for when trade was completed',</w:t>
      </w:r>
    </w:p>
    <w:p w14:paraId="252042C8"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 xml:space="preserve">   PRIMARY KEY(`</w:t>
      </w:r>
      <w:proofErr w:type="spellStart"/>
      <w:r w:rsidRPr="005306FA">
        <w:rPr>
          <w:rFonts w:ascii="Consolas" w:hAnsi="Consolas"/>
          <w:sz w:val="18"/>
          <w:szCs w:val="16"/>
        </w:rPr>
        <w:t>TradeID</w:t>
      </w:r>
      <w:proofErr w:type="spellEnd"/>
      <w:r w:rsidRPr="005306FA">
        <w:rPr>
          <w:rFonts w:ascii="Consolas" w:hAnsi="Consolas"/>
          <w:sz w:val="18"/>
          <w:szCs w:val="16"/>
        </w:rPr>
        <w:t>`)</w:t>
      </w:r>
    </w:p>
    <w:p w14:paraId="61AECA19"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w:t>
      </w:r>
    </w:p>
    <w:p w14:paraId="098BF9F3"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ENGINE MYISAM</w:t>
      </w:r>
    </w:p>
    <w:p w14:paraId="5A00A316"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COLLATE 'latin1_swedish_ci'</w:t>
      </w:r>
    </w:p>
    <w:p w14:paraId="657D6B97" w14:textId="77777777" w:rsidR="00817300" w:rsidRPr="005306FA" w:rsidRDefault="00817300" w:rsidP="0081730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306FA">
        <w:rPr>
          <w:rFonts w:ascii="Consolas" w:hAnsi="Consolas"/>
          <w:sz w:val="18"/>
          <w:szCs w:val="16"/>
        </w:rPr>
        <w:t>ROW_FORMAT DEFAULT;</w:t>
      </w:r>
    </w:p>
    <w:p w14:paraId="49ECE74D" w14:textId="77777777" w:rsidR="00817300" w:rsidRDefault="00817300"/>
    <w:p w14:paraId="4DA7216D" w14:textId="0BC98207" w:rsidR="005A67A2" w:rsidRDefault="005A67A2">
      <w:r>
        <w:br w:type="page"/>
      </w:r>
    </w:p>
    <w:p w14:paraId="33EB33BD"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lastRenderedPageBreak/>
        <w:t>-- ----------------------------------------------------------------</w:t>
      </w:r>
    </w:p>
    <w:p w14:paraId="612CB273"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proofErr w:type="gramStart"/>
      <w:r w:rsidRPr="005A67A2">
        <w:rPr>
          <w:rFonts w:ascii="Consolas" w:hAnsi="Consolas"/>
          <w:sz w:val="18"/>
          <w:szCs w:val="16"/>
        </w:rPr>
        <w:t>--  TABLE</w:t>
      </w:r>
      <w:proofErr w:type="gramEnd"/>
      <w:r w:rsidRPr="005A67A2">
        <w:rPr>
          <w:rFonts w:ascii="Consolas" w:hAnsi="Consolas"/>
          <w:sz w:val="18"/>
          <w:szCs w:val="16"/>
        </w:rPr>
        <w:t xml:space="preserve"> users</w:t>
      </w:r>
    </w:p>
    <w:p w14:paraId="0AC6C8FC"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w:t>
      </w:r>
    </w:p>
    <w:p w14:paraId="071931E9"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p>
    <w:p w14:paraId="6C9C5A42"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CREATE TABLE cab302db.users</w:t>
      </w:r>
    </w:p>
    <w:p w14:paraId="453F9308"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w:t>
      </w:r>
    </w:p>
    <w:p w14:paraId="32F879E4"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w:t>
      </w:r>
      <w:proofErr w:type="spellStart"/>
      <w:r w:rsidRPr="005A67A2">
        <w:rPr>
          <w:rFonts w:ascii="Consolas" w:hAnsi="Consolas"/>
          <w:sz w:val="18"/>
          <w:szCs w:val="16"/>
        </w:rPr>
        <w:t>UserID</w:t>
      </w:r>
      <w:proofErr w:type="spellEnd"/>
      <w:r w:rsidRPr="005A67A2">
        <w:rPr>
          <w:rFonts w:ascii="Consolas" w:hAnsi="Consolas"/>
          <w:sz w:val="18"/>
          <w:szCs w:val="16"/>
        </w:rPr>
        <w:t xml:space="preserve">`             </w:t>
      </w:r>
      <w:proofErr w:type="gramStart"/>
      <w:r w:rsidRPr="005A67A2">
        <w:rPr>
          <w:rFonts w:ascii="Consolas" w:hAnsi="Consolas"/>
          <w:sz w:val="18"/>
          <w:szCs w:val="16"/>
        </w:rPr>
        <w:t>INT(</w:t>
      </w:r>
      <w:proofErr w:type="gramEnd"/>
      <w:r w:rsidRPr="005A67A2">
        <w:rPr>
          <w:rFonts w:ascii="Consolas" w:hAnsi="Consolas"/>
          <w:sz w:val="18"/>
          <w:szCs w:val="16"/>
        </w:rPr>
        <w:t>20) NOT NULL COMMENT 'Unique user ID Employee ID',</w:t>
      </w:r>
    </w:p>
    <w:p w14:paraId="0168ED75"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`FirstName`          </w:t>
      </w:r>
      <w:proofErr w:type="gramStart"/>
      <w:r w:rsidRPr="005A67A2">
        <w:rPr>
          <w:rFonts w:ascii="Consolas" w:hAnsi="Consolas"/>
          <w:sz w:val="18"/>
          <w:szCs w:val="16"/>
        </w:rPr>
        <w:t>VARCHAR(</w:t>
      </w:r>
      <w:proofErr w:type="gramEnd"/>
      <w:r w:rsidRPr="005A67A2">
        <w:rPr>
          <w:rFonts w:ascii="Consolas" w:hAnsi="Consolas"/>
          <w:sz w:val="18"/>
          <w:szCs w:val="16"/>
        </w:rPr>
        <w:t>30)</w:t>
      </w:r>
    </w:p>
    <w:p w14:paraId="316A5BE0"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CHARACTER SET latin1</w:t>
      </w:r>
    </w:p>
    <w:p w14:paraId="585366F5"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COLLATE latin1_swedish_ci</w:t>
      </w:r>
    </w:p>
    <w:p w14:paraId="12A1AE65"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NOT NULL</w:t>
      </w:r>
    </w:p>
    <w:p w14:paraId="5FAC0B57"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COMMENT 'Users first name',</w:t>
      </w:r>
    </w:p>
    <w:p w14:paraId="663C00B7"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`Surname`            </w:t>
      </w:r>
      <w:proofErr w:type="gramStart"/>
      <w:r w:rsidRPr="005A67A2">
        <w:rPr>
          <w:rFonts w:ascii="Consolas" w:hAnsi="Consolas"/>
          <w:sz w:val="18"/>
          <w:szCs w:val="16"/>
        </w:rPr>
        <w:t>VARCHAR(</w:t>
      </w:r>
      <w:proofErr w:type="gramEnd"/>
      <w:r w:rsidRPr="005A67A2">
        <w:rPr>
          <w:rFonts w:ascii="Consolas" w:hAnsi="Consolas"/>
          <w:sz w:val="18"/>
          <w:szCs w:val="16"/>
        </w:rPr>
        <w:t>30)</w:t>
      </w:r>
    </w:p>
    <w:p w14:paraId="26F44CD7"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CHARACTER SET latin1</w:t>
      </w:r>
    </w:p>
    <w:p w14:paraId="05349E37"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COLLATE latin1_swedish_ci</w:t>
      </w:r>
    </w:p>
    <w:p w14:paraId="4EA649BE"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NOT NULL</w:t>
      </w:r>
    </w:p>
    <w:p w14:paraId="5C67ECD7"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COMMENT '</w:t>
      </w:r>
      <w:proofErr w:type="gramStart"/>
      <w:r w:rsidRPr="005A67A2">
        <w:rPr>
          <w:rFonts w:ascii="Consolas" w:hAnsi="Consolas"/>
          <w:sz w:val="18"/>
          <w:szCs w:val="16"/>
        </w:rPr>
        <w:t>Users</w:t>
      </w:r>
      <w:proofErr w:type="gramEnd"/>
      <w:r w:rsidRPr="005A67A2">
        <w:rPr>
          <w:rFonts w:ascii="Consolas" w:hAnsi="Consolas"/>
          <w:sz w:val="18"/>
          <w:szCs w:val="16"/>
        </w:rPr>
        <w:t xml:space="preserve"> surname',</w:t>
      </w:r>
    </w:p>
    <w:p w14:paraId="19F5E6C0"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`Email`              </w:t>
      </w:r>
      <w:proofErr w:type="gramStart"/>
      <w:r w:rsidRPr="005A67A2">
        <w:rPr>
          <w:rFonts w:ascii="Consolas" w:hAnsi="Consolas"/>
          <w:sz w:val="18"/>
          <w:szCs w:val="16"/>
        </w:rPr>
        <w:t>VARCHAR(</w:t>
      </w:r>
      <w:proofErr w:type="gramEnd"/>
      <w:r w:rsidRPr="005A67A2">
        <w:rPr>
          <w:rFonts w:ascii="Consolas" w:hAnsi="Consolas"/>
          <w:sz w:val="18"/>
          <w:szCs w:val="16"/>
        </w:rPr>
        <w:t>50)</w:t>
      </w:r>
    </w:p>
    <w:p w14:paraId="09A203C8"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CHARACTER SET latin1</w:t>
      </w:r>
    </w:p>
    <w:p w14:paraId="2777D3B1"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COLLATE latin1_swedish_ci</w:t>
      </w:r>
    </w:p>
    <w:p w14:paraId="3B010471"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NOT NULL</w:t>
      </w:r>
    </w:p>
    <w:p w14:paraId="31144668"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COMMENT '</w:t>
      </w:r>
      <w:proofErr w:type="gramStart"/>
      <w:r w:rsidRPr="005A67A2">
        <w:rPr>
          <w:rFonts w:ascii="Consolas" w:hAnsi="Consolas"/>
          <w:sz w:val="18"/>
          <w:szCs w:val="16"/>
        </w:rPr>
        <w:t>Users</w:t>
      </w:r>
      <w:proofErr w:type="gramEnd"/>
      <w:r w:rsidRPr="005A67A2">
        <w:rPr>
          <w:rFonts w:ascii="Consolas" w:hAnsi="Consolas"/>
          <w:sz w:val="18"/>
          <w:szCs w:val="16"/>
        </w:rPr>
        <w:t xml:space="preserve"> email address',</w:t>
      </w:r>
    </w:p>
    <w:p w14:paraId="71DDD813"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w:t>
      </w:r>
      <w:proofErr w:type="spellStart"/>
      <w:r w:rsidRPr="005A67A2">
        <w:rPr>
          <w:rFonts w:ascii="Consolas" w:hAnsi="Consolas"/>
          <w:sz w:val="18"/>
          <w:szCs w:val="16"/>
        </w:rPr>
        <w:t>UsersOU</w:t>
      </w:r>
      <w:proofErr w:type="spellEnd"/>
      <w:r w:rsidRPr="005A67A2">
        <w:rPr>
          <w:rFonts w:ascii="Consolas" w:hAnsi="Consolas"/>
          <w:sz w:val="18"/>
          <w:szCs w:val="16"/>
        </w:rPr>
        <w:t xml:space="preserve">`            </w:t>
      </w:r>
      <w:proofErr w:type="gramStart"/>
      <w:r w:rsidRPr="005A67A2">
        <w:rPr>
          <w:rFonts w:ascii="Consolas" w:hAnsi="Consolas"/>
          <w:sz w:val="18"/>
          <w:szCs w:val="16"/>
        </w:rPr>
        <w:t>INT(</w:t>
      </w:r>
      <w:proofErr w:type="gramEnd"/>
      <w:r w:rsidRPr="005A67A2">
        <w:rPr>
          <w:rFonts w:ascii="Consolas" w:hAnsi="Consolas"/>
          <w:sz w:val="18"/>
          <w:szCs w:val="16"/>
        </w:rPr>
        <w:t>20) NOT NULL COMMENT 'Users Organisational Unit',</w:t>
      </w:r>
    </w:p>
    <w:p w14:paraId="66B73800"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w:t>
      </w:r>
      <w:proofErr w:type="spellStart"/>
      <w:r w:rsidRPr="005A67A2">
        <w:rPr>
          <w:rFonts w:ascii="Consolas" w:hAnsi="Consolas"/>
          <w:sz w:val="18"/>
          <w:szCs w:val="16"/>
        </w:rPr>
        <w:t>PermissionLevel</w:t>
      </w:r>
      <w:proofErr w:type="spellEnd"/>
      <w:r w:rsidRPr="005A67A2">
        <w:rPr>
          <w:rFonts w:ascii="Consolas" w:hAnsi="Consolas"/>
          <w:sz w:val="18"/>
          <w:szCs w:val="16"/>
        </w:rPr>
        <w:t xml:space="preserve">`    </w:t>
      </w:r>
      <w:proofErr w:type="gramStart"/>
      <w:r w:rsidRPr="005A67A2">
        <w:rPr>
          <w:rFonts w:ascii="Consolas" w:hAnsi="Consolas"/>
          <w:sz w:val="18"/>
          <w:szCs w:val="16"/>
        </w:rPr>
        <w:t>INT(</w:t>
      </w:r>
      <w:proofErr w:type="gramEnd"/>
      <w:r w:rsidRPr="005A67A2">
        <w:rPr>
          <w:rFonts w:ascii="Consolas" w:hAnsi="Consolas"/>
          <w:sz w:val="18"/>
          <w:szCs w:val="16"/>
        </w:rPr>
        <w:t>20) NOT NULL DEFAULT 0 COMMENT 'Permission Level',</w:t>
      </w:r>
    </w:p>
    <w:p w14:paraId="1DEC55CF"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`Password`           </w:t>
      </w:r>
      <w:proofErr w:type="gramStart"/>
      <w:r w:rsidRPr="005A67A2">
        <w:rPr>
          <w:rFonts w:ascii="Consolas" w:hAnsi="Consolas"/>
          <w:sz w:val="18"/>
          <w:szCs w:val="16"/>
        </w:rPr>
        <w:t>VARCHAR(</w:t>
      </w:r>
      <w:proofErr w:type="gramEnd"/>
      <w:r w:rsidRPr="005A67A2">
        <w:rPr>
          <w:rFonts w:ascii="Consolas" w:hAnsi="Consolas"/>
          <w:sz w:val="18"/>
          <w:szCs w:val="16"/>
        </w:rPr>
        <w:t>20)</w:t>
      </w:r>
    </w:p>
    <w:p w14:paraId="0EA498B4"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CHARACTER SET latin1</w:t>
      </w:r>
    </w:p>
    <w:p w14:paraId="5B82F533"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COLLATE latin1_swedish_ci</w:t>
      </w:r>
    </w:p>
    <w:p w14:paraId="4A058E20"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NOT NULL</w:t>
      </w:r>
    </w:p>
    <w:p w14:paraId="522A5158"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COMMENT 'Users Password',</w:t>
      </w:r>
    </w:p>
    <w:p w14:paraId="3C7F7024"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w:t>
      </w:r>
      <w:proofErr w:type="spellStart"/>
      <w:r w:rsidRPr="005A67A2">
        <w:rPr>
          <w:rFonts w:ascii="Consolas" w:hAnsi="Consolas"/>
          <w:sz w:val="18"/>
          <w:szCs w:val="16"/>
        </w:rPr>
        <w:t>UserIsActive</w:t>
      </w:r>
      <w:proofErr w:type="spellEnd"/>
      <w:r w:rsidRPr="005A67A2">
        <w:rPr>
          <w:rFonts w:ascii="Consolas" w:hAnsi="Consolas"/>
          <w:sz w:val="18"/>
          <w:szCs w:val="16"/>
        </w:rPr>
        <w:t xml:space="preserve">`       </w:t>
      </w:r>
      <w:proofErr w:type="gramStart"/>
      <w:r w:rsidRPr="005A67A2">
        <w:rPr>
          <w:rFonts w:ascii="Consolas" w:hAnsi="Consolas"/>
          <w:sz w:val="18"/>
          <w:szCs w:val="16"/>
        </w:rPr>
        <w:t>TINYINT(</w:t>
      </w:r>
      <w:proofErr w:type="gramEnd"/>
      <w:r w:rsidRPr="005A67A2">
        <w:rPr>
          <w:rFonts w:ascii="Consolas" w:hAnsi="Consolas"/>
          <w:sz w:val="18"/>
          <w:szCs w:val="16"/>
        </w:rPr>
        <w:t>1)</w:t>
      </w:r>
    </w:p>
    <w:p w14:paraId="7FFDE061"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NOT NULL</w:t>
      </w:r>
    </w:p>
    <w:p w14:paraId="4995D822"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DEFAULT 1</w:t>
      </w:r>
    </w:p>
    <w:p w14:paraId="1491639A"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COMMENT 'Is the user active',</w:t>
      </w:r>
    </w:p>
    <w:p w14:paraId="28A6B6DB"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 xml:space="preserve">   PRIMARY KEY(`</w:t>
      </w:r>
      <w:proofErr w:type="spellStart"/>
      <w:r w:rsidRPr="005A67A2">
        <w:rPr>
          <w:rFonts w:ascii="Consolas" w:hAnsi="Consolas"/>
          <w:sz w:val="18"/>
          <w:szCs w:val="16"/>
        </w:rPr>
        <w:t>UserID</w:t>
      </w:r>
      <w:proofErr w:type="spellEnd"/>
      <w:r w:rsidRPr="005A67A2">
        <w:rPr>
          <w:rFonts w:ascii="Consolas" w:hAnsi="Consolas"/>
          <w:sz w:val="18"/>
          <w:szCs w:val="16"/>
        </w:rPr>
        <w:t>`)</w:t>
      </w:r>
    </w:p>
    <w:p w14:paraId="1EC1B3F8" w14:textId="52D9A8FF" w:rsid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w:t>
      </w:r>
    </w:p>
    <w:p w14:paraId="03351BDA" w14:textId="5A4E361C" w:rsidR="00426739" w:rsidRDefault="00426739"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p>
    <w:p w14:paraId="2671815D" w14:textId="77777777" w:rsidR="00426739" w:rsidRPr="005A67A2" w:rsidRDefault="00426739"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p>
    <w:p w14:paraId="082204B8"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ENGINE MYISAM</w:t>
      </w:r>
    </w:p>
    <w:p w14:paraId="1C1BAF3C" w14:textId="77777777" w:rsidR="005A67A2"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COLLATE 'latin1_swedish_ci'</w:t>
      </w:r>
    </w:p>
    <w:p w14:paraId="4C8E09E7" w14:textId="6D1E4099" w:rsidR="00B9143D" w:rsidRPr="005A67A2" w:rsidRDefault="005A67A2" w:rsidP="005A67A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6"/>
        </w:rPr>
      </w:pPr>
      <w:r w:rsidRPr="005A67A2">
        <w:rPr>
          <w:rFonts w:ascii="Consolas" w:hAnsi="Consolas"/>
          <w:sz w:val="18"/>
          <w:szCs w:val="16"/>
        </w:rPr>
        <w:t>ROW_FORMAT DEFAULT;</w:t>
      </w:r>
    </w:p>
    <w:p w14:paraId="3D172150" w14:textId="634AB432" w:rsidR="00942196" w:rsidRDefault="00942196" w:rsidP="00942196"/>
    <w:p w14:paraId="43EFD062" w14:textId="77777777" w:rsidR="00942196" w:rsidRDefault="00942196" w:rsidP="00942196"/>
    <w:p w14:paraId="38690869" w14:textId="3B65BFAC" w:rsidR="00B21C5E" w:rsidRDefault="00F5484E" w:rsidP="00942196">
      <w:pPr>
        <w:pStyle w:val="Heading1"/>
        <w:pBdr>
          <w:bottom w:val="single" w:sz="12" w:space="1" w:color="auto"/>
        </w:pBdr>
      </w:pPr>
      <w:bookmarkStart w:id="57" w:name="_Toc70789151"/>
      <w:r>
        <w:t>7</w:t>
      </w:r>
      <w:r w:rsidR="00B21C5E">
        <w:t xml:space="preserve"> - Bibliography</w:t>
      </w:r>
      <w:bookmarkEnd w:id="57"/>
    </w:p>
    <w:p w14:paraId="30747930" w14:textId="77777777" w:rsidR="00B21C5E" w:rsidRPr="00AE0CF2" w:rsidRDefault="00B21C5E" w:rsidP="00B21C5E"/>
    <w:p w14:paraId="7CF404CC" w14:textId="39628AFA" w:rsidR="00B21C5E" w:rsidRPr="005478EF" w:rsidRDefault="00B21C5E" w:rsidP="00B21C5E">
      <w:pPr>
        <w:pStyle w:val="ListParagraph"/>
        <w:numPr>
          <w:ilvl w:val="0"/>
          <w:numId w:val="7"/>
        </w:numPr>
        <w:rPr>
          <w:rFonts w:cstheme="minorHAnsi"/>
        </w:rPr>
      </w:pPr>
      <w:r w:rsidRPr="00B21C5E">
        <w:rPr>
          <w:rFonts w:cstheme="minorHAnsi"/>
          <w:color w:val="222222"/>
          <w:shd w:val="clear" w:color="auto" w:fill="FFFFFF"/>
        </w:rPr>
        <w:t xml:space="preserve">MariaDB. 2014. "Why MariaDB? Advantages over MySQL | MariaDB." Last modified October 29, 2014. </w:t>
      </w:r>
      <w:hyperlink r:id="rId30" w:anchor=":~:text=First%20and%20foremost%2C%20MariaDB%20offers,large%20organizations%20and%20corporate%20users" w:history="1">
        <w:r w:rsidR="005478EF" w:rsidRPr="005637AA">
          <w:rPr>
            <w:rStyle w:val="Hyperlink"/>
            <w:rFonts w:cstheme="minorHAnsi"/>
            <w:shd w:val="clear" w:color="auto" w:fill="FFFFFF"/>
          </w:rPr>
          <w:t>https://mariadb.com/resources/blog/why-should-you-migrate-from-mysql-to-mariadb/#:~:text=First%20and%20foremost%2C%20MariaDB%20offers,large%20organizations%20and%20corporate%20users</w:t>
        </w:r>
      </w:hyperlink>
      <w:r w:rsidRPr="00B21C5E">
        <w:rPr>
          <w:rFonts w:cstheme="minorHAnsi"/>
          <w:color w:val="222222"/>
          <w:shd w:val="clear" w:color="auto" w:fill="FFFFFF"/>
        </w:rPr>
        <w:t>..</w:t>
      </w:r>
      <w:r w:rsidR="005478EF">
        <w:rPr>
          <w:rFonts w:cstheme="minorHAnsi"/>
          <w:color w:val="222222"/>
          <w:shd w:val="clear" w:color="auto" w:fill="FFFFFF"/>
        </w:rPr>
        <w:br/>
      </w:r>
    </w:p>
    <w:p w14:paraId="2108EC23" w14:textId="280217A2" w:rsidR="005478EF" w:rsidRDefault="005478EF" w:rsidP="00B21C5E">
      <w:pPr>
        <w:pStyle w:val="ListParagraph"/>
        <w:numPr>
          <w:ilvl w:val="0"/>
          <w:numId w:val="7"/>
        </w:numPr>
        <w:rPr>
          <w:rFonts w:cstheme="minorHAnsi"/>
        </w:rPr>
      </w:pPr>
      <w:r>
        <w:rPr>
          <w:rFonts w:cstheme="minorHAnsi"/>
        </w:rPr>
        <w:t xml:space="preserve">Steam. “Community Market”. </w:t>
      </w:r>
      <w:hyperlink r:id="rId31" w:history="1">
        <w:r w:rsidRPr="005637AA">
          <w:rPr>
            <w:rStyle w:val="Hyperlink"/>
            <w:rFonts w:cstheme="minorHAnsi"/>
          </w:rPr>
          <w:t>https://steamcommunity.com/market/</w:t>
        </w:r>
      </w:hyperlink>
    </w:p>
    <w:p w14:paraId="73516522" w14:textId="77777777" w:rsidR="005E5E01" w:rsidRDefault="005E5E01" w:rsidP="005E5E01">
      <w:pPr>
        <w:pStyle w:val="ListParagraph"/>
        <w:rPr>
          <w:rFonts w:cstheme="minorHAnsi"/>
        </w:rPr>
      </w:pPr>
    </w:p>
    <w:p w14:paraId="4339DB19" w14:textId="14A1CDE7" w:rsidR="005478EF" w:rsidRDefault="006F6D1D" w:rsidP="00B21C5E">
      <w:pPr>
        <w:pStyle w:val="ListParagraph"/>
        <w:numPr>
          <w:ilvl w:val="0"/>
          <w:numId w:val="7"/>
        </w:numPr>
        <w:rPr>
          <w:rFonts w:cstheme="minorHAnsi"/>
        </w:rPr>
      </w:pPr>
      <w:r>
        <w:rPr>
          <w:rFonts w:cstheme="minorHAnsi"/>
        </w:rPr>
        <w:t xml:space="preserve">Wikipedia. “Technical Debt”. </w:t>
      </w:r>
      <w:hyperlink r:id="rId32" w:history="1">
        <w:r w:rsidRPr="00BF4F6C">
          <w:rPr>
            <w:rStyle w:val="Hyperlink"/>
            <w:rFonts w:cstheme="minorHAnsi"/>
          </w:rPr>
          <w:t>https://en.wikipedia.org/wiki/Technical_debt</w:t>
        </w:r>
      </w:hyperlink>
    </w:p>
    <w:p w14:paraId="1E64D6D6" w14:textId="77777777" w:rsidR="005E5E01" w:rsidRDefault="005E5E01" w:rsidP="005E5E01">
      <w:pPr>
        <w:pStyle w:val="ListParagraph"/>
        <w:rPr>
          <w:rFonts w:cstheme="minorHAnsi"/>
        </w:rPr>
      </w:pPr>
    </w:p>
    <w:p w14:paraId="67E6197D" w14:textId="77777777" w:rsidR="006F6D1D" w:rsidRPr="00B613F4" w:rsidRDefault="006F6D1D" w:rsidP="00B613F4">
      <w:pPr>
        <w:rPr>
          <w:rFonts w:cstheme="minorHAnsi"/>
        </w:rPr>
      </w:pPr>
    </w:p>
    <w:p w14:paraId="2E4BDE21" w14:textId="77777777" w:rsidR="00B21C5E" w:rsidRPr="00B21C5E" w:rsidRDefault="00B21C5E" w:rsidP="003E5F8B">
      <w:pPr>
        <w:rPr>
          <w:rFonts w:ascii="Bahnschrift" w:eastAsiaTheme="majorEastAsia" w:hAnsi="Bahnschrift" w:cstheme="majorBidi"/>
          <w:color w:val="6F92D2" w:themeColor="accent1" w:themeTint="99"/>
          <w:sz w:val="32"/>
          <w:szCs w:val="32"/>
        </w:rPr>
      </w:pPr>
    </w:p>
    <w:sectPr w:rsidR="00B21C5E" w:rsidRPr="00B21C5E" w:rsidSect="001460A5">
      <w:footerReference w:type="default" r:id="rId33"/>
      <w:footerReference w:type="first" r:id="rId3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Nathan and Robyn Bullemor" w:date="2021-04-29T16:15:00Z" w:initials="NaRB">
    <w:p w14:paraId="427B2550" w14:textId="77777777" w:rsidR="005306FA" w:rsidRDefault="005306FA" w:rsidP="004959D1">
      <w:r>
        <w:t xml:space="preserve">Note: </w:t>
      </w:r>
      <w:r>
        <w:rPr>
          <w:rStyle w:val="CommentReference"/>
        </w:rPr>
        <w:annotationRef/>
      </w:r>
      <w:r>
        <w:t>Foreign keys still to be added.</w:t>
      </w:r>
    </w:p>
    <w:p w14:paraId="09534B21" w14:textId="77777777" w:rsidR="005306FA" w:rsidRDefault="005306FA" w:rsidP="004959D1">
      <w:pPr>
        <w:pStyle w:val="CommentText"/>
      </w:pPr>
    </w:p>
  </w:comment>
  <w:comment w:id="37" w:author="Nathan and Robyn Bullemor" w:date="2021-04-29T16:15:00Z" w:initials="NaRB">
    <w:p w14:paraId="33F675DC" w14:textId="77777777" w:rsidR="005306FA" w:rsidRPr="00ED0CFB" w:rsidRDefault="005306FA" w:rsidP="00B21C5E">
      <w:r>
        <w:rPr>
          <w:rStyle w:val="CommentReference"/>
        </w:rPr>
        <w:annotationRef/>
      </w:r>
      <w:r w:rsidRPr="0072287E">
        <w:rPr>
          <w:highlight w:val="darkGray"/>
        </w:rPr>
        <w:t>Describe the interfaces of the component and input output data</w:t>
      </w:r>
    </w:p>
    <w:p w14:paraId="0F3ECFC0" w14:textId="11143B3D" w:rsidR="005306FA" w:rsidRDefault="005306FA">
      <w:pPr>
        <w:pStyle w:val="CommentText"/>
      </w:pPr>
    </w:p>
  </w:comment>
  <w:comment w:id="38" w:author="Nathan and Robyn Bullemor" w:date="2021-04-29T16:39:00Z" w:initials="NaRB">
    <w:p w14:paraId="51D88A3C" w14:textId="4BB50CEC" w:rsidR="005306FA" w:rsidRDefault="005306FA">
      <w:pPr>
        <w:pStyle w:val="CommentText"/>
      </w:pPr>
      <w:r>
        <w:rPr>
          <w:rStyle w:val="CommentReference"/>
        </w:rPr>
        <w:annotationRef/>
      </w:r>
      <w:r>
        <w:t>Note for GUI section: When records are marked as inactive they will no longer appear in searches/filters screens.</w:t>
      </w:r>
      <w:r>
        <w:br/>
        <w:t>DB Admin page will show these records with an inactive flag.</w:t>
      </w:r>
    </w:p>
  </w:comment>
  <w:comment w:id="40" w:author="Nathan and Robyn Bullemor" w:date="2021-04-29T17:00:00Z" w:initials="NaRB">
    <w:p w14:paraId="0C2E09AE" w14:textId="40F940BA" w:rsidR="005306FA" w:rsidRDefault="005306FA">
      <w:pPr>
        <w:pStyle w:val="CommentText"/>
      </w:pPr>
      <w:r>
        <w:rPr>
          <w:rStyle w:val="CommentReference"/>
        </w:rPr>
        <w:annotationRef/>
      </w:r>
      <w:r>
        <w:t>Editing orders may be a nice to have feature. Can update this line if we don’t add this functionality.</w:t>
      </w:r>
    </w:p>
  </w:comment>
  <w:comment w:id="43" w:author="Nathan and Robyn Bullemor" w:date="2021-04-29T17:13:00Z" w:initials="NaRB">
    <w:p w14:paraId="4AE17589" w14:textId="73C239D3" w:rsidR="005306FA" w:rsidRDefault="005306FA">
      <w:pPr>
        <w:pStyle w:val="CommentText"/>
      </w:pPr>
      <w:r>
        <w:rPr>
          <w:rStyle w:val="CommentReference"/>
        </w:rPr>
        <w:annotationRef/>
      </w:r>
      <w:r>
        <w:t>Need to add a notification table</w:t>
      </w:r>
    </w:p>
  </w:comment>
  <w:comment w:id="44" w:author="Nathan and Robyn Bullemor" w:date="2021-04-29T17:33:00Z" w:initials="NaRB">
    <w:p w14:paraId="7AE4367E" w14:textId="17A49932" w:rsidR="005306FA" w:rsidRDefault="005306FA">
      <w:pPr>
        <w:pStyle w:val="CommentText"/>
      </w:pPr>
      <w:r>
        <w:rPr>
          <w:rStyle w:val="CommentReference"/>
        </w:rPr>
        <w:annotationRef/>
      </w:r>
      <w:r>
        <w:t>We probably won’t have time for this, but just an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534B21" w15:done="0"/>
  <w15:commentEx w15:paraId="0F3ECFC0" w15:done="0"/>
  <w15:commentEx w15:paraId="51D88A3C" w15:done="0"/>
  <w15:commentEx w15:paraId="0C2E09AE" w15:done="0"/>
  <w15:commentEx w15:paraId="4AE17589" w15:done="0"/>
  <w15:commentEx w15:paraId="7AE43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5A28" w16cex:dateUtc="2021-04-29T06:15:00Z"/>
  <w16cex:commentExtensible w16cex:durableId="24355A31" w16cex:dateUtc="2021-04-29T06:15:00Z"/>
  <w16cex:commentExtensible w16cex:durableId="24355FDE" w16cex:dateUtc="2021-04-29T06:39:00Z"/>
  <w16cex:commentExtensible w16cex:durableId="243564BE" w16cex:dateUtc="2021-04-29T07:00:00Z"/>
  <w16cex:commentExtensible w16cex:durableId="243567D5" w16cex:dateUtc="2021-04-29T07:13:00Z"/>
  <w16cex:commentExtensible w16cex:durableId="24356C58" w16cex:dateUtc="2021-04-29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534B21" w16cid:durableId="24355A28"/>
  <w16cid:commentId w16cid:paraId="0F3ECFC0" w16cid:durableId="24355A31"/>
  <w16cid:commentId w16cid:paraId="51D88A3C" w16cid:durableId="24355FDE"/>
  <w16cid:commentId w16cid:paraId="0C2E09AE" w16cid:durableId="243564BE"/>
  <w16cid:commentId w16cid:paraId="4AE17589" w16cid:durableId="243567D5"/>
  <w16cid:commentId w16cid:paraId="7AE4367E" w16cid:durableId="24356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0CB9" w14:textId="77777777" w:rsidR="00713A79" w:rsidRDefault="00713A79" w:rsidP="007A382C">
      <w:pPr>
        <w:spacing w:after="0" w:line="240" w:lineRule="auto"/>
      </w:pPr>
      <w:r>
        <w:separator/>
      </w:r>
    </w:p>
  </w:endnote>
  <w:endnote w:type="continuationSeparator" w:id="0">
    <w:p w14:paraId="7317B244" w14:textId="77777777" w:rsidR="00713A79" w:rsidRDefault="00713A79" w:rsidP="007A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elgium">
    <w:altName w:val="Calibri"/>
    <w:charset w:val="00"/>
    <w:family w:val="decorative"/>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E094" w14:textId="77777777" w:rsidR="005306FA" w:rsidRDefault="005306FA" w:rsidP="008852A8">
    <w:pPr>
      <w:pStyle w:val="Footer"/>
      <w:tabs>
        <w:tab w:val="clear" w:pos="4513"/>
        <w:tab w:val="clear" w:pos="9026"/>
        <w:tab w:val="left" w:pos="801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372030"/>
      <w:docPartObj>
        <w:docPartGallery w:val="Page Numbers (Bottom of Page)"/>
        <w:docPartUnique/>
      </w:docPartObj>
    </w:sdtPr>
    <w:sdtEndPr/>
    <w:sdtContent>
      <w:p w14:paraId="32ECE03D" w14:textId="1860BA95" w:rsidR="005306FA" w:rsidRDefault="005306FA" w:rsidP="008852A8">
        <w:pPr>
          <w:pStyle w:val="Footer"/>
          <w:tabs>
            <w:tab w:val="clear" w:pos="4513"/>
            <w:tab w:val="clear" w:pos="9026"/>
            <w:tab w:val="left" w:pos="8014"/>
          </w:tabs>
        </w:pPr>
        <w:r>
          <w:rPr>
            <w:noProof/>
          </w:rPr>
          <mc:AlternateContent>
            <mc:Choice Requires="wpg">
              <w:drawing>
                <wp:anchor distT="0" distB="0" distL="114300" distR="114300" simplePos="0" relativeHeight="251661312" behindDoc="0" locked="0" layoutInCell="1" allowOverlap="1" wp14:anchorId="2FA1B92B" wp14:editId="5C88A7E1">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97106" w14:textId="77777777" w:rsidR="005306FA" w:rsidRDefault="005306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FA1B92B" id="Group 6" o:spid="_x0000_s1032"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BCgwMAAJg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OfVYEKDAwAAmA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A497106" w14:textId="77777777" w:rsidR="005306FA" w:rsidRDefault="005306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178232"/>
      <w:docPartObj>
        <w:docPartGallery w:val="Page Numbers (Bottom of Page)"/>
        <w:docPartUnique/>
      </w:docPartObj>
    </w:sdtPr>
    <w:sdtEndPr/>
    <w:sdtContent>
      <w:p w14:paraId="2B282E51" w14:textId="56608E9B" w:rsidR="005306FA" w:rsidRDefault="005306FA">
        <w:pPr>
          <w:pStyle w:val="Footer"/>
        </w:pPr>
        <w:r>
          <w:rPr>
            <w:noProof/>
          </w:rPr>
          <mc:AlternateContent>
            <mc:Choice Requires="wpg">
              <w:drawing>
                <wp:anchor distT="0" distB="0" distL="114300" distR="114300" simplePos="0" relativeHeight="251663360" behindDoc="0" locked="0" layoutInCell="1" allowOverlap="1" wp14:anchorId="3F85991D" wp14:editId="4706B049">
                  <wp:simplePos x="0" y="0"/>
                  <wp:positionH relativeFrom="page">
                    <wp:align>center</wp:align>
                  </wp:positionH>
                  <wp:positionV relativeFrom="bottomMargin">
                    <wp:align>center</wp:align>
                  </wp:positionV>
                  <wp:extent cx="7753350" cy="190500"/>
                  <wp:effectExtent l="9525" t="9525"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FD684" w14:textId="77777777" w:rsidR="005306FA" w:rsidRDefault="005306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F85991D" id="Group 11" o:spid="_x0000_s1037"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">
                  <v:shapetype id="_x0000_t202" coordsize="21600,21600" o:spt="202" path="m,l,21600r21600,l21600,xe">
                    <v:stroke joinstyle="miter"/>
                    <v:path gradientshapeok="t" o:connecttype="rect"/>
                  </v:shapetype>
                  <v:shape id="Text Box 25" o:spid="_x0000_s103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34FD684" w14:textId="77777777" w:rsidR="005306FA" w:rsidRDefault="005306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C4212" w14:textId="77777777" w:rsidR="00713A79" w:rsidRDefault="00713A79" w:rsidP="007A382C">
      <w:pPr>
        <w:spacing w:after="0" w:line="240" w:lineRule="auto"/>
      </w:pPr>
      <w:r>
        <w:separator/>
      </w:r>
    </w:p>
  </w:footnote>
  <w:footnote w:type="continuationSeparator" w:id="0">
    <w:p w14:paraId="13921C75" w14:textId="77777777" w:rsidR="00713A79" w:rsidRDefault="00713A79" w:rsidP="007A3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886"/>
    <w:multiLevelType w:val="multilevel"/>
    <w:tmpl w:val="DC508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5F6439"/>
    <w:multiLevelType w:val="hybridMultilevel"/>
    <w:tmpl w:val="5FDE5B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C35D77"/>
    <w:multiLevelType w:val="multilevel"/>
    <w:tmpl w:val="F57EADF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BF7BEC"/>
    <w:multiLevelType w:val="hybridMultilevel"/>
    <w:tmpl w:val="3B2ED8C0"/>
    <w:lvl w:ilvl="0" w:tplc="F438BB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28D613D"/>
    <w:multiLevelType w:val="hybridMultilevel"/>
    <w:tmpl w:val="6DACF9F2"/>
    <w:lvl w:ilvl="0" w:tplc="78B4EF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F970D55"/>
    <w:multiLevelType w:val="multilevel"/>
    <w:tmpl w:val="475E6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5166FB"/>
    <w:multiLevelType w:val="multilevel"/>
    <w:tmpl w:val="F5C8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and Robyn Bullemor">
    <w15:presenceInfo w15:providerId="Windows Live" w15:userId="08ca14abaaba63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3"/>
  <w:drawingGridVerticalSpacing w:val="11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3E"/>
    <w:rsid w:val="00001897"/>
    <w:rsid w:val="00004AFA"/>
    <w:rsid w:val="00006A91"/>
    <w:rsid w:val="00014674"/>
    <w:rsid w:val="0002445C"/>
    <w:rsid w:val="00024A77"/>
    <w:rsid w:val="000250EE"/>
    <w:rsid w:val="000264CC"/>
    <w:rsid w:val="000279B8"/>
    <w:rsid w:val="000306E1"/>
    <w:rsid w:val="00031476"/>
    <w:rsid w:val="00031E30"/>
    <w:rsid w:val="00032793"/>
    <w:rsid w:val="0003398A"/>
    <w:rsid w:val="00033C93"/>
    <w:rsid w:val="000351A0"/>
    <w:rsid w:val="00036DBA"/>
    <w:rsid w:val="00037754"/>
    <w:rsid w:val="00040DCC"/>
    <w:rsid w:val="00041D81"/>
    <w:rsid w:val="0004261C"/>
    <w:rsid w:val="00042BAA"/>
    <w:rsid w:val="00044C8B"/>
    <w:rsid w:val="00045141"/>
    <w:rsid w:val="000558E7"/>
    <w:rsid w:val="00060026"/>
    <w:rsid w:val="00060468"/>
    <w:rsid w:val="00062E1E"/>
    <w:rsid w:val="00066F71"/>
    <w:rsid w:val="00067416"/>
    <w:rsid w:val="00070086"/>
    <w:rsid w:val="00070EE6"/>
    <w:rsid w:val="00072F76"/>
    <w:rsid w:val="00077D71"/>
    <w:rsid w:val="00081705"/>
    <w:rsid w:val="0008330E"/>
    <w:rsid w:val="00084AA0"/>
    <w:rsid w:val="00086C61"/>
    <w:rsid w:val="0008734B"/>
    <w:rsid w:val="00087C15"/>
    <w:rsid w:val="00087FA3"/>
    <w:rsid w:val="0009046B"/>
    <w:rsid w:val="000904B4"/>
    <w:rsid w:val="000906CE"/>
    <w:rsid w:val="00090886"/>
    <w:rsid w:val="00092177"/>
    <w:rsid w:val="00093F9A"/>
    <w:rsid w:val="00094506"/>
    <w:rsid w:val="00094C92"/>
    <w:rsid w:val="000A3928"/>
    <w:rsid w:val="000A5FFE"/>
    <w:rsid w:val="000A6056"/>
    <w:rsid w:val="000A75F3"/>
    <w:rsid w:val="000B0420"/>
    <w:rsid w:val="000B2900"/>
    <w:rsid w:val="000B43FC"/>
    <w:rsid w:val="000C3D4E"/>
    <w:rsid w:val="000C4ED6"/>
    <w:rsid w:val="000C5250"/>
    <w:rsid w:val="000C7F3B"/>
    <w:rsid w:val="000D0626"/>
    <w:rsid w:val="000D0F3A"/>
    <w:rsid w:val="000D2698"/>
    <w:rsid w:val="000D3C70"/>
    <w:rsid w:val="000D4555"/>
    <w:rsid w:val="000D6A85"/>
    <w:rsid w:val="000E00FF"/>
    <w:rsid w:val="000E3EA6"/>
    <w:rsid w:val="000F075B"/>
    <w:rsid w:val="000F1516"/>
    <w:rsid w:val="000F28F1"/>
    <w:rsid w:val="000F4701"/>
    <w:rsid w:val="000F5CB5"/>
    <w:rsid w:val="00100C81"/>
    <w:rsid w:val="00101769"/>
    <w:rsid w:val="001017D7"/>
    <w:rsid w:val="00102E27"/>
    <w:rsid w:val="001033F3"/>
    <w:rsid w:val="001062D3"/>
    <w:rsid w:val="0011149C"/>
    <w:rsid w:val="00111B05"/>
    <w:rsid w:val="00112E92"/>
    <w:rsid w:val="00115900"/>
    <w:rsid w:val="00115A9A"/>
    <w:rsid w:val="001177D2"/>
    <w:rsid w:val="00117D18"/>
    <w:rsid w:val="0012388D"/>
    <w:rsid w:val="0012581B"/>
    <w:rsid w:val="001271DF"/>
    <w:rsid w:val="00131115"/>
    <w:rsid w:val="00131FBC"/>
    <w:rsid w:val="00132782"/>
    <w:rsid w:val="00133D48"/>
    <w:rsid w:val="001345E0"/>
    <w:rsid w:val="00135ED2"/>
    <w:rsid w:val="001417B3"/>
    <w:rsid w:val="0014239C"/>
    <w:rsid w:val="0014274A"/>
    <w:rsid w:val="0014442E"/>
    <w:rsid w:val="001460A5"/>
    <w:rsid w:val="00147639"/>
    <w:rsid w:val="001503BF"/>
    <w:rsid w:val="0015095C"/>
    <w:rsid w:val="0015164E"/>
    <w:rsid w:val="0015186F"/>
    <w:rsid w:val="0015359F"/>
    <w:rsid w:val="00153EE9"/>
    <w:rsid w:val="00154D93"/>
    <w:rsid w:val="001555C4"/>
    <w:rsid w:val="0015563D"/>
    <w:rsid w:val="001605E9"/>
    <w:rsid w:val="00160C98"/>
    <w:rsid w:val="00161A6B"/>
    <w:rsid w:val="00165A3A"/>
    <w:rsid w:val="00165D6C"/>
    <w:rsid w:val="001663BB"/>
    <w:rsid w:val="00166E87"/>
    <w:rsid w:val="001677FF"/>
    <w:rsid w:val="0017125A"/>
    <w:rsid w:val="00171701"/>
    <w:rsid w:val="001733ED"/>
    <w:rsid w:val="00177FA9"/>
    <w:rsid w:val="001803E1"/>
    <w:rsid w:val="00180E66"/>
    <w:rsid w:val="001818A5"/>
    <w:rsid w:val="00186191"/>
    <w:rsid w:val="00190484"/>
    <w:rsid w:val="00191D79"/>
    <w:rsid w:val="00191FF1"/>
    <w:rsid w:val="001927B0"/>
    <w:rsid w:val="00192D71"/>
    <w:rsid w:val="00193D6C"/>
    <w:rsid w:val="00195104"/>
    <w:rsid w:val="00195764"/>
    <w:rsid w:val="001A1326"/>
    <w:rsid w:val="001A30ED"/>
    <w:rsid w:val="001A36FA"/>
    <w:rsid w:val="001B1266"/>
    <w:rsid w:val="001B29DE"/>
    <w:rsid w:val="001B3A22"/>
    <w:rsid w:val="001B5AFE"/>
    <w:rsid w:val="001B7593"/>
    <w:rsid w:val="001C03BB"/>
    <w:rsid w:val="001C09E6"/>
    <w:rsid w:val="001C0FA4"/>
    <w:rsid w:val="001C1CBD"/>
    <w:rsid w:val="001C2AC1"/>
    <w:rsid w:val="001C6A4B"/>
    <w:rsid w:val="001D0172"/>
    <w:rsid w:val="001D20A4"/>
    <w:rsid w:val="001D5449"/>
    <w:rsid w:val="001D643D"/>
    <w:rsid w:val="001D76F2"/>
    <w:rsid w:val="001D7D97"/>
    <w:rsid w:val="001E156D"/>
    <w:rsid w:val="001E18C7"/>
    <w:rsid w:val="001E21F9"/>
    <w:rsid w:val="001E38B5"/>
    <w:rsid w:val="001E7AF6"/>
    <w:rsid w:val="001F15E4"/>
    <w:rsid w:val="001F4924"/>
    <w:rsid w:val="001F4C88"/>
    <w:rsid w:val="00204580"/>
    <w:rsid w:val="00205E94"/>
    <w:rsid w:val="002107BB"/>
    <w:rsid w:val="00213DCD"/>
    <w:rsid w:val="002156B0"/>
    <w:rsid w:val="002159CF"/>
    <w:rsid w:val="002170B0"/>
    <w:rsid w:val="00217A30"/>
    <w:rsid w:val="00220257"/>
    <w:rsid w:val="0022095E"/>
    <w:rsid w:val="002261C3"/>
    <w:rsid w:val="00226405"/>
    <w:rsid w:val="0022792C"/>
    <w:rsid w:val="00232267"/>
    <w:rsid w:val="00232684"/>
    <w:rsid w:val="00234529"/>
    <w:rsid w:val="00235226"/>
    <w:rsid w:val="00236F19"/>
    <w:rsid w:val="002378FE"/>
    <w:rsid w:val="002424E1"/>
    <w:rsid w:val="00245258"/>
    <w:rsid w:val="00247151"/>
    <w:rsid w:val="00250CF6"/>
    <w:rsid w:val="002510E5"/>
    <w:rsid w:val="002517A0"/>
    <w:rsid w:val="0025197C"/>
    <w:rsid w:val="002522E7"/>
    <w:rsid w:val="002527E4"/>
    <w:rsid w:val="00252A2E"/>
    <w:rsid w:val="00261FF0"/>
    <w:rsid w:val="0026697D"/>
    <w:rsid w:val="0026784D"/>
    <w:rsid w:val="00271061"/>
    <w:rsid w:val="002744DF"/>
    <w:rsid w:val="0028182A"/>
    <w:rsid w:val="00282029"/>
    <w:rsid w:val="00286298"/>
    <w:rsid w:val="00295650"/>
    <w:rsid w:val="002A2566"/>
    <w:rsid w:val="002A2715"/>
    <w:rsid w:val="002A3209"/>
    <w:rsid w:val="002A3762"/>
    <w:rsid w:val="002A7EC9"/>
    <w:rsid w:val="002B21A0"/>
    <w:rsid w:val="002B344B"/>
    <w:rsid w:val="002B5EB8"/>
    <w:rsid w:val="002B678D"/>
    <w:rsid w:val="002B6E74"/>
    <w:rsid w:val="002B7544"/>
    <w:rsid w:val="002C1149"/>
    <w:rsid w:val="002C2B27"/>
    <w:rsid w:val="002C2FBB"/>
    <w:rsid w:val="002C4A18"/>
    <w:rsid w:val="002C5791"/>
    <w:rsid w:val="002C66F5"/>
    <w:rsid w:val="002C7C2E"/>
    <w:rsid w:val="002D048B"/>
    <w:rsid w:val="002D14DF"/>
    <w:rsid w:val="002D2EBA"/>
    <w:rsid w:val="002D3F0B"/>
    <w:rsid w:val="002D5BFC"/>
    <w:rsid w:val="002D630F"/>
    <w:rsid w:val="002E3D8E"/>
    <w:rsid w:val="002E705D"/>
    <w:rsid w:val="002E7724"/>
    <w:rsid w:val="002E7EE1"/>
    <w:rsid w:val="002F1680"/>
    <w:rsid w:val="002F192F"/>
    <w:rsid w:val="002F5E73"/>
    <w:rsid w:val="002F5EEB"/>
    <w:rsid w:val="00305731"/>
    <w:rsid w:val="00312435"/>
    <w:rsid w:val="00314F88"/>
    <w:rsid w:val="0032128B"/>
    <w:rsid w:val="00321BAC"/>
    <w:rsid w:val="00322EE5"/>
    <w:rsid w:val="00325806"/>
    <w:rsid w:val="00325A1F"/>
    <w:rsid w:val="003268F4"/>
    <w:rsid w:val="00330400"/>
    <w:rsid w:val="0033086C"/>
    <w:rsid w:val="00333C51"/>
    <w:rsid w:val="003351EB"/>
    <w:rsid w:val="00335868"/>
    <w:rsid w:val="003374B0"/>
    <w:rsid w:val="00340632"/>
    <w:rsid w:val="00340900"/>
    <w:rsid w:val="003419A2"/>
    <w:rsid w:val="00342303"/>
    <w:rsid w:val="00343256"/>
    <w:rsid w:val="003458C1"/>
    <w:rsid w:val="00345B19"/>
    <w:rsid w:val="00347CCF"/>
    <w:rsid w:val="00351416"/>
    <w:rsid w:val="00351A8D"/>
    <w:rsid w:val="00353D3B"/>
    <w:rsid w:val="00355005"/>
    <w:rsid w:val="00356716"/>
    <w:rsid w:val="00357524"/>
    <w:rsid w:val="00360205"/>
    <w:rsid w:val="003613AF"/>
    <w:rsid w:val="00361FFC"/>
    <w:rsid w:val="0036489F"/>
    <w:rsid w:val="00365D3B"/>
    <w:rsid w:val="0037193B"/>
    <w:rsid w:val="003730BA"/>
    <w:rsid w:val="00374183"/>
    <w:rsid w:val="00375A3E"/>
    <w:rsid w:val="0037612D"/>
    <w:rsid w:val="003771B7"/>
    <w:rsid w:val="003803BC"/>
    <w:rsid w:val="003804AA"/>
    <w:rsid w:val="00380B78"/>
    <w:rsid w:val="00384223"/>
    <w:rsid w:val="00386234"/>
    <w:rsid w:val="00387155"/>
    <w:rsid w:val="00387A2D"/>
    <w:rsid w:val="00387E60"/>
    <w:rsid w:val="00390DE7"/>
    <w:rsid w:val="003940AA"/>
    <w:rsid w:val="003949B8"/>
    <w:rsid w:val="003A1440"/>
    <w:rsid w:val="003A1A1D"/>
    <w:rsid w:val="003A284D"/>
    <w:rsid w:val="003A3624"/>
    <w:rsid w:val="003A3ED1"/>
    <w:rsid w:val="003A44A1"/>
    <w:rsid w:val="003A7FAF"/>
    <w:rsid w:val="003B28EB"/>
    <w:rsid w:val="003C0C61"/>
    <w:rsid w:val="003C31E9"/>
    <w:rsid w:val="003D4F78"/>
    <w:rsid w:val="003D5FFE"/>
    <w:rsid w:val="003D67DB"/>
    <w:rsid w:val="003E0E2D"/>
    <w:rsid w:val="003E1064"/>
    <w:rsid w:val="003E23F6"/>
    <w:rsid w:val="003E412F"/>
    <w:rsid w:val="003E42A8"/>
    <w:rsid w:val="003E5752"/>
    <w:rsid w:val="003E5F8B"/>
    <w:rsid w:val="003E620D"/>
    <w:rsid w:val="003E6504"/>
    <w:rsid w:val="003F2000"/>
    <w:rsid w:val="003F5B20"/>
    <w:rsid w:val="003F6253"/>
    <w:rsid w:val="003F6D87"/>
    <w:rsid w:val="003F72C3"/>
    <w:rsid w:val="00400310"/>
    <w:rsid w:val="00403484"/>
    <w:rsid w:val="00403BDA"/>
    <w:rsid w:val="004050A9"/>
    <w:rsid w:val="00405E9B"/>
    <w:rsid w:val="00405ED9"/>
    <w:rsid w:val="0041284E"/>
    <w:rsid w:val="00414CA3"/>
    <w:rsid w:val="004159B9"/>
    <w:rsid w:val="00416AE7"/>
    <w:rsid w:val="00420875"/>
    <w:rsid w:val="0042257E"/>
    <w:rsid w:val="00425B91"/>
    <w:rsid w:val="00426739"/>
    <w:rsid w:val="004328C2"/>
    <w:rsid w:val="004333BF"/>
    <w:rsid w:val="00435A01"/>
    <w:rsid w:val="004360EB"/>
    <w:rsid w:val="00440809"/>
    <w:rsid w:val="00440927"/>
    <w:rsid w:val="00442906"/>
    <w:rsid w:val="004432D6"/>
    <w:rsid w:val="00445403"/>
    <w:rsid w:val="0044569E"/>
    <w:rsid w:val="004459BF"/>
    <w:rsid w:val="00452F29"/>
    <w:rsid w:val="00456E47"/>
    <w:rsid w:val="0045734E"/>
    <w:rsid w:val="0045789A"/>
    <w:rsid w:val="00457B0B"/>
    <w:rsid w:val="00457C38"/>
    <w:rsid w:val="00460406"/>
    <w:rsid w:val="00472D5C"/>
    <w:rsid w:val="00473A47"/>
    <w:rsid w:val="00474D1C"/>
    <w:rsid w:val="00475F7F"/>
    <w:rsid w:val="00476DB7"/>
    <w:rsid w:val="00495398"/>
    <w:rsid w:val="004959C3"/>
    <w:rsid w:val="004959D1"/>
    <w:rsid w:val="00496CAA"/>
    <w:rsid w:val="004A653F"/>
    <w:rsid w:val="004B1CE9"/>
    <w:rsid w:val="004B43F8"/>
    <w:rsid w:val="004B4923"/>
    <w:rsid w:val="004B7627"/>
    <w:rsid w:val="004C1852"/>
    <w:rsid w:val="004C3053"/>
    <w:rsid w:val="004D0AE3"/>
    <w:rsid w:val="004D383E"/>
    <w:rsid w:val="004D3E25"/>
    <w:rsid w:val="004D714B"/>
    <w:rsid w:val="004D7C7A"/>
    <w:rsid w:val="004E3CE1"/>
    <w:rsid w:val="004E50AC"/>
    <w:rsid w:val="004E5CCA"/>
    <w:rsid w:val="004E6398"/>
    <w:rsid w:val="004E719C"/>
    <w:rsid w:val="004F061B"/>
    <w:rsid w:val="004F30EE"/>
    <w:rsid w:val="004F7757"/>
    <w:rsid w:val="005023C4"/>
    <w:rsid w:val="00503BD7"/>
    <w:rsid w:val="00504274"/>
    <w:rsid w:val="00505D1E"/>
    <w:rsid w:val="00505F1A"/>
    <w:rsid w:val="005076F6"/>
    <w:rsid w:val="005103D7"/>
    <w:rsid w:val="0051068E"/>
    <w:rsid w:val="005119D5"/>
    <w:rsid w:val="0051316D"/>
    <w:rsid w:val="00513E1C"/>
    <w:rsid w:val="00514641"/>
    <w:rsid w:val="0051489E"/>
    <w:rsid w:val="00514B80"/>
    <w:rsid w:val="0051508C"/>
    <w:rsid w:val="00522230"/>
    <w:rsid w:val="00522FB6"/>
    <w:rsid w:val="0052479C"/>
    <w:rsid w:val="00525AB5"/>
    <w:rsid w:val="00526522"/>
    <w:rsid w:val="005306FA"/>
    <w:rsid w:val="0053113A"/>
    <w:rsid w:val="0053167F"/>
    <w:rsid w:val="00533533"/>
    <w:rsid w:val="005365E6"/>
    <w:rsid w:val="00536820"/>
    <w:rsid w:val="00541D05"/>
    <w:rsid w:val="00541DD6"/>
    <w:rsid w:val="00544E8C"/>
    <w:rsid w:val="0054550D"/>
    <w:rsid w:val="00545CF0"/>
    <w:rsid w:val="005478EF"/>
    <w:rsid w:val="005500E9"/>
    <w:rsid w:val="005562CA"/>
    <w:rsid w:val="00561238"/>
    <w:rsid w:val="005617FE"/>
    <w:rsid w:val="005638C4"/>
    <w:rsid w:val="00563C6A"/>
    <w:rsid w:val="0056507F"/>
    <w:rsid w:val="005659CE"/>
    <w:rsid w:val="005666E6"/>
    <w:rsid w:val="00566832"/>
    <w:rsid w:val="00566A16"/>
    <w:rsid w:val="005671A8"/>
    <w:rsid w:val="0056791F"/>
    <w:rsid w:val="00570C3E"/>
    <w:rsid w:val="00581682"/>
    <w:rsid w:val="005817D5"/>
    <w:rsid w:val="00583221"/>
    <w:rsid w:val="005876AE"/>
    <w:rsid w:val="0058787B"/>
    <w:rsid w:val="005922BF"/>
    <w:rsid w:val="00592B66"/>
    <w:rsid w:val="005950BD"/>
    <w:rsid w:val="00597322"/>
    <w:rsid w:val="005A16CA"/>
    <w:rsid w:val="005A2081"/>
    <w:rsid w:val="005A4075"/>
    <w:rsid w:val="005A4A02"/>
    <w:rsid w:val="005A5364"/>
    <w:rsid w:val="005A62A0"/>
    <w:rsid w:val="005A67A2"/>
    <w:rsid w:val="005B0F11"/>
    <w:rsid w:val="005B11AA"/>
    <w:rsid w:val="005B1F57"/>
    <w:rsid w:val="005B2BB3"/>
    <w:rsid w:val="005B4C71"/>
    <w:rsid w:val="005C0C00"/>
    <w:rsid w:val="005C234E"/>
    <w:rsid w:val="005C6516"/>
    <w:rsid w:val="005D0068"/>
    <w:rsid w:val="005D3BCD"/>
    <w:rsid w:val="005D6D3C"/>
    <w:rsid w:val="005D6EB6"/>
    <w:rsid w:val="005E0D7E"/>
    <w:rsid w:val="005E1953"/>
    <w:rsid w:val="005E2946"/>
    <w:rsid w:val="005E527D"/>
    <w:rsid w:val="005E5903"/>
    <w:rsid w:val="005E5E01"/>
    <w:rsid w:val="005F025A"/>
    <w:rsid w:val="005F3946"/>
    <w:rsid w:val="005F3B5E"/>
    <w:rsid w:val="0060086B"/>
    <w:rsid w:val="00600DBB"/>
    <w:rsid w:val="006049F0"/>
    <w:rsid w:val="00604A09"/>
    <w:rsid w:val="0060767C"/>
    <w:rsid w:val="00610350"/>
    <w:rsid w:val="006106A6"/>
    <w:rsid w:val="00611764"/>
    <w:rsid w:val="0061225F"/>
    <w:rsid w:val="006145A4"/>
    <w:rsid w:val="006149C7"/>
    <w:rsid w:val="0061529D"/>
    <w:rsid w:val="00620ED8"/>
    <w:rsid w:val="00621F1A"/>
    <w:rsid w:val="00622E4F"/>
    <w:rsid w:val="00623737"/>
    <w:rsid w:val="00625BEB"/>
    <w:rsid w:val="006264CC"/>
    <w:rsid w:val="00626CBC"/>
    <w:rsid w:val="0062791E"/>
    <w:rsid w:val="00627D32"/>
    <w:rsid w:val="0063006E"/>
    <w:rsid w:val="0063037F"/>
    <w:rsid w:val="00630E82"/>
    <w:rsid w:val="00631A30"/>
    <w:rsid w:val="006331E0"/>
    <w:rsid w:val="0063531A"/>
    <w:rsid w:val="00641308"/>
    <w:rsid w:val="006427E8"/>
    <w:rsid w:val="006442FA"/>
    <w:rsid w:val="00647712"/>
    <w:rsid w:val="00650664"/>
    <w:rsid w:val="00651559"/>
    <w:rsid w:val="00652A70"/>
    <w:rsid w:val="00652F5F"/>
    <w:rsid w:val="00652F6B"/>
    <w:rsid w:val="00664B12"/>
    <w:rsid w:val="0066578F"/>
    <w:rsid w:val="00670DFB"/>
    <w:rsid w:val="00671945"/>
    <w:rsid w:val="006769FE"/>
    <w:rsid w:val="00676FBF"/>
    <w:rsid w:val="00680636"/>
    <w:rsid w:val="00681618"/>
    <w:rsid w:val="006841C5"/>
    <w:rsid w:val="00691F25"/>
    <w:rsid w:val="006924D4"/>
    <w:rsid w:val="006932BA"/>
    <w:rsid w:val="006933B3"/>
    <w:rsid w:val="006958A6"/>
    <w:rsid w:val="00697BA8"/>
    <w:rsid w:val="006A1967"/>
    <w:rsid w:val="006A24AC"/>
    <w:rsid w:val="006A3610"/>
    <w:rsid w:val="006A60B3"/>
    <w:rsid w:val="006B02FE"/>
    <w:rsid w:val="006B2475"/>
    <w:rsid w:val="006B414D"/>
    <w:rsid w:val="006B570B"/>
    <w:rsid w:val="006B7605"/>
    <w:rsid w:val="006B7790"/>
    <w:rsid w:val="006B7B3F"/>
    <w:rsid w:val="006B7B67"/>
    <w:rsid w:val="006C18FB"/>
    <w:rsid w:val="006C1E8B"/>
    <w:rsid w:val="006C260E"/>
    <w:rsid w:val="006C28D1"/>
    <w:rsid w:val="006C485D"/>
    <w:rsid w:val="006C4DDC"/>
    <w:rsid w:val="006C5578"/>
    <w:rsid w:val="006C6B05"/>
    <w:rsid w:val="006D2F37"/>
    <w:rsid w:val="006D6866"/>
    <w:rsid w:val="006D7D65"/>
    <w:rsid w:val="006E229C"/>
    <w:rsid w:val="006E2BDF"/>
    <w:rsid w:val="006E5C8F"/>
    <w:rsid w:val="006E6480"/>
    <w:rsid w:val="006E6488"/>
    <w:rsid w:val="006E7979"/>
    <w:rsid w:val="006F1D15"/>
    <w:rsid w:val="006F2327"/>
    <w:rsid w:val="006F2E7E"/>
    <w:rsid w:val="006F451A"/>
    <w:rsid w:val="006F6D1D"/>
    <w:rsid w:val="0070197D"/>
    <w:rsid w:val="00702DAC"/>
    <w:rsid w:val="007044D2"/>
    <w:rsid w:val="00704846"/>
    <w:rsid w:val="00705997"/>
    <w:rsid w:val="0070607E"/>
    <w:rsid w:val="00710308"/>
    <w:rsid w:val="0071096C"/>
    <w:rsid w:val="00710BF3"/>
    <w:rsid w:val="00713A79"/>
    <w:rsid w:val="00714DC8"/>
    <w:rsid w:val="00715C84"/>
    <w:rsid w:val="00715CE8"/>
    <w:rsid w:val="007205DC"/>
    <w:rsid w:val="00720B03"/>
    <w:rsid w:val="00723E48"/>
    <w:rsid w:val="00724590"/>
    <w:rsid w:val="00724CFF"/>
    <w:rsid w:val="0072530D"/>
    <w:rsid w:val="00727472"/>
    <w:rsid w:val="00731263"/>
    <w:rsid w:val="007322D1"/>
    <w:rsid w:val="00734DDD"/>
    <w:rsid w:val="00735988"/>
    <w:rsid w:val="00741C69"/>
    <w:rsid w:val="00743EAA"/>
    <w:rsid w:val="00744190"/>
    <w:rsid w:val="007455D9"/>
    <w:rsid w:val="00747896"/>
    <w:rsid w:val="0075106C"/>
    <w:rsid w:val="0075347B"/>
    <w:rsid w:val="00753FC4"/>
    <w:rsid w:val="00754AA5"/>
    <w:rsid w:val="00754BB1"/>
    <w:rsid w:val="0075785E"/>
    <w:rsid w:val="007602A1"/>
    <w:rsid w:val="00760CA0"/>
    <w:rsid w:val="00762A83"/>
    <w:rsid w:val="00763C87"/>
    <w:rsid w:val="00767793"/>
    <w:rsid w:val="00767998"/>
    <w:rsid w:val="0077095F"/>
    <w:rsid w:val="00771153"/>
    <w:rsid w:val="00771CD8"/>
    <w:rsid w:val="007720A5"/>
    <w:rsid w:val="007727AA"/>
    <w:rsid w:val="00772E7B"/>
    <w:rsid w:val="0077386D"/>
    <w:rsid w:val="00776AC9"/>
    <w:rsid w:val="00776CB2"/>
    <w:rsid w:val="00777D6F"/>
    <w:rsid w:val="00780168"/>
    <w:rsid w:val="0078156C"/>
    <w:rsid w:val="0078281A"/>
    <w:rsid w:val="00783CAA"/>
    <w:rsid w:val="00784EBF"/>
    <w:rsid w:val="00791158"/>
    <w:rsid w:val="007914AD"/>
    <w:rsid w:val="00792B10"/>
    <w:rsid w:val="007950DC"/>
    <w:rsid w:val="007A044A"/>
    <w:rsid w:val="007A382C"/>
    <w:rsid w:val="007A4AE8"/>
    <w:rsid w:val="007A5605"/>
    <w:rsid w:val="007A6BAE"/>
    <w:rsid w:val="007B0181"/>
    <w:rsid w:val="007B0CF3"/>
    <w:rsid w:val="007B7354"/>
    <w:rsid w:val="007B7D36"/>
    <w:rsid w:val="007C3947"/>
    <w:rsid w:val="007C4360"/>
    <w:rsid w:val="007C453D"/>
    <w:rsid w:val="007C7ECE"/>
    <w:rsid w:val="007D0BA3"/>
    <w:rsid w:val="007D2763"/>
    <w:rsid w:val="007D28EB"/>
    <w:rsid w:val="007D390F"/>
    <w:rsid w:val="007D608F"/>
    <w:rsid w:val="007D6231"/>
    <w:rsid w:val="007D6D8C"/>
    <w:rsid w:val="007E2C07"/>
    <w:rsid w:val="007E3E49"/>
    <w:rsid w:val="007E5CBD"/>
    <w:rsid w:val="007E5D98"/>
    <w:rsid w:val="007E7398"/>
    <w:rsid w:val="007F376A"/>
    <w:rsid w:val="007F43C1"/>
    <w:rsid w:val="007F4D77"/>
    <w:rsid w:val="007F6313"/>
    <w:rsid w:val="007F6BD4"/>
    <w:rsid w:val="007F7E45"/>
    <w:rsid w:val="00801000"/>
    <w:rsid w:val="00805A70"/>
    <w:rsid w:val="00806FED"/>
    <w:rsid w:val="00814EFC"/>
    <w:rsid w:val="0081568F"/>
    <w:rsid w:val="00815ABD"/>
    <w:rsid w:val="00815EB5"/>
    <w:rsid w:val="00817300"/>
    <w:rsid w:val="00817728"/>
    <w:rsid w:val="00821EFE"/>
    <w:rsid w:val="00822C54"/>
    <w:rsid w:val="00824E6E"/>
    <w:rsid w:val="00827CDB"/>
    <w:rsid w:val="00830896"/>
    <w:rsid w:val="0083204D"/>
    <w:rsid w:val="008340DF"/>
    <w:rsid w:val="008344DD"/>
    <w:rsid w:val="00835062"/>
    <w:rsid w:val="00835803"/>
    <w:rsid w:val="008374E1"/>
    <w:rsid w:val="0083751F"/>
    <w:rsid w:val="0083760E"/>
    <w:rsid w:val="00840A0F"/>
    <w:rsid w:val="00850883"/>
    <w:rsid w:val="00852912"/>
    <w:rsid w:val="0085340D"/>
    <w:rsid w:val="00853AC0"/>
    <w:rsid w:val="008545FB"/>
    <w:rsid w:val="00856DB9"/>
    <w:rsid w:val="00860B38"/>
    <w:rsid w:val="008638B8"/>
    <w:rsid w:val="0086732F"/>
    <w:rsid w:val="00872641"/>
    <w:rsid w:val="00875722"/>
    <w:rsid w:val="00875FDE"/>
    <w:rsid w:val="008762C4"/>
    <w:rsid w:val="00876A57"/>
    <w:rsid w:val="00881602"/>
    <w:rsid w:val="00881E37"/>
    <w:rsid w:val="008852A8"/>
    <w:rsid w:val="00886DB0"/>
    <w:rsid w:val="008903F9"/>
    <w:rsid w:val="00891F73"/>
    <w:rsid w:val="00892EA8"/>
    <w:rsid w:val="008974EC"/>
    <w:rsid w:val="008975BB"/>
    <w:rsid w:val="008A0974"/>
    <w:rsid w:val="008A3BA7"/>
    <w:rsid w:val="008A43D0"/>
    <w:rsid w:val="008A5866"/>
    <w:rsid w:val="008A5A81"/>
    <w:rsid w:val="008A5D4D"/>
    <w:rsid w:val="008B0035"/>
    <w:rsid w:val="008B5AE8"/>
    <w:rsid w:val="008C0EE9"/>
    <w:rsid w:val="008C1374"/>
    <w:rsid w:val="008C2E64"/>
    <w:rsid w:val="008C45DB"/>
    <w:rsid w:val="008C4A64"/>
    <w:rsid w:val="008D0454"/>
    <w:rsid w:val="008D4890"/>
    <w:rsid w:val="008D7B2B"/>
    <w:rsid w:val="008E0478"/>
    <w:rsid w:val="008E7F7C"/>
    <w:rsid w:val="008F3F1F"/>
    <w:rsid w:val="009011A6"/>
    <w:rsid w:val="0090737A"/>
    <w:rsid w:val="009109B3"/>
    <w:rsid w:val="009138AD"/>
    <w:rsid w:val="00913CE2"/>
    <w:rsid w:val="0091574C"/>
    <w:rsid w:val="0091669A"/>
    <w:rsid w:val="009177FE"/>
    <w:rsid w:val="00923C80"/>
    <w:rsid w:val="0093282F"/>
    <w:rsid w:val="009329B1"/>
    <w:rsid w:val="009338DA"/>
    <w:rsid w:val="00933AC9"/>
    <w:rsid w:val="00934366"/>
    <w:rsid w:val="0093501B"/>
    <w:rsid w:val="00935F96"/>
    <w:rsid w:val="0093652B"/>
    <w:rsid w:val="0094082D"/>
    <w:rsid w:val="00942196"/>
    <w:rsid w:val="00942748"/>
    <w:rsid w:val="00944ABB"/>
    <w:rsid w:val="00944B69"/>
    <w:rsid w:val="0094624C"/>
    <w:rsid w:val="00947A19"/>
    <w:rsid w:val="00950FF1"/>
    <w:rsid w:val="0095301D"/>
    <w:rsid w:val="009532F1"/>
    <w:rsid w:val="009544C8"/>
    <w:rsid w:val="009617CF"/>
    <w:rsid w:val="00962D4F"/>
    <w:rsid w:val="009649D9"/>
    <w:rsid w:val="009659CD"/>
    <w:rsid w:val="00965E2F"/>
    <w:rsid w:val="0096605A"/>
    <w:rsid w:val="00966981"/>
    <w:rsid w:val="009717F3"/>
    <w:rsid w:val="009729D9"/>
    <w:rsid w:val="00983579"/>
    <w:rsid w:val="009837F2"/>
    <w:rsid w:val="0098490E"/>
    <w:rsid w:val="009866FA"/>
    <w:rsid w:val="00986AA0"/>
    <w:rsid w:val="00987F8E"/>
    <w:rsid w:val="00990B69"/>
    <w:rsid w:val="00991649"/>
    <w:rsid w:val="00991FF3"/>
    <w:rsid w:val="0099264F"/>
    <w:rsid w:val="00995AF2"/>
    <w:rsid w:val="009964EA"/>
    <w:rsid w:val="009966AD"/>
    <w:rsid w:val="009A269C"/>
    <w:rsid w:val="009A5581"/>
    <w:rsid w:val="009B10C7"/>
    <w:rsid w:val="009B2073"/>
    <w:rsid w:val="009B50F6"/>
    <w:rsid w:val="009B7A3D"/>
    <w:rsid w:val="009B7F29"/>
    <w:rsid w:val="009C0557"/>
    <w:rsid w:val="009C08DC"/>
    <w:rsid w:val="009C091E"/>
    <w:rsid w:val="009C13E6"/>
    <w:rsid w:val="009C2674"/>
    <w:rsid w:val="009C3A9A"/>
    <w:rsid w:val="009C40F4"/>
    <w:rsid w:val="009D486A"/>
    <w:rsid w:val="009D50EB"/>
    <w:rsid w:val="009D757B"/>
    <w:rsid w:val="009D79C0"/>
    <w:rsid w:val="009E12DA"/>
    <w:rsid w:val="009E1D8E"/>
    <w:rsid w:val="009E290F"/>
    <w:rsid w:val="009E3406"/>
    <w:rsid w:val="009E5EC2"/>
    <w:rsid w:val="009E6527"/>
    <w:rsid w:val="009E7769"/>
    <w:rsid w:val="009F4F24"/>
    <w:rsid w:val="009F7444"/>
    <w:rsid w:val="009F7F17"/>
    <w:rsid w:val="00A0253F"/>
    <w:rsid w:val="00A04A62"/>
    <w:rsid w:val="00A05087"/>
    <w:rsid w:val="00A066F9"/>
    <w:rsid w:val="00A06EE3"/>
    <w:rsid w:val="00A12D6C"/>
    <w:rsid w:val="00A14937"/>
    <w:rsid w:val="00A14A84"/>
    <w:rsid w:val="00A15118"/>
    <w:rsid w:val="00A15A7C"/>
    <w:rsid w:val="00A16DDD"/>
    <w:rsid w:val="00A176BB"/>
    <w:rsid w:val="00A17A84"/>
    <w:rsid w:val="00A17DA2"/>
    <w:rsid w:val="00A17E86"/>
    <w:rsid w:val="00A22461"/>
    <w:rsid w:val="00A224FF"/>
    <w:rsid w:val="00A2410D"/>
    <w:rsid w:val="00A250BE"/>
    <w:rsid w:val="00A2528E"/>
    <w:rsid w:val="00A25C67"/>
    <w:rsid w:val="00A25D99"/>
    <w:rsid w:val="00A2794D"/>
    <w:rsid w:val="00A30A55"/>
    <w:rsid w:val="00A3416D"/>
    <w:rsid w:val="00A34E86"/>
    <w:rsid w:val="00A41BB6"/>
    <w:rsid w:val="00A41D80"/>
    <w:rsid w:val="00A4440D"/>
    <w:rsid w:val="00A44F35"/>
    <w:rsid w:val="00A471E7"/>
    <w:rsid w:val="00A528CE"/>
    <w:rsid w:val="00A53409"/>
    <w:rsid w:val="00A55ACA"/>
    <w:rsid w:val="00A612B7"/>
    <w:rsid w:val="00A71010"/>
    <w:rsid w:val="00A7168C"/>
    <w:rsid w:val="00A746FA"/>
    <w:rsid w:val="00A74BBF"/>
    <w:rsid w:val="00A752FC"/>
    <w:rsid w:val="00A7775F"/>
    <w:rsid w:val="00A8305A"/>
    <w:rsid w:val="00A87FF9"/>
    <w:rsid w:val="00A90B73"/>
    <w:rsid w:val="00A95F55"/>
    <w:rsid w:val="00AA1201"/>
    <w:rsid w:val="00AA510A"/>
    <w:rsid w:val="00AA5613"/>
    <w:rsid w:val="00AA64B2"/>
    <w:rsid w:val="00AA6785"/>
    <w:rsid w:val="00AB19F9"/>
    <w:rsid w:val="00AB239B"/>
    <w:rsid w:val="00AB34D9"/>
    <w:rsid w:val="00AB71A6"/>
    <w:rsid w:val="00AC0F6B"/>
    <w:rsid w:val="00AC1B61"/>
    <w:rsid w:val="00AC5126"/>
    <w:rsid w:val="00AC5129"/>
    <w:rsid w:val="00AC547F"/>
    <w:rsid w:val="00AC56F8"/>
    <w:rsid w:val="00AC586E"/>
    <w:rsid w:val="00AC6480"/>
    <w:rsid w:val="00AD0ADB"/>
    <w:rsid w:val="00AD2D3F"/>
    <w:rsid w:val="00AD33C7"/>
    <w:rsid w:val="00AD68EC"/>
    <w:rsid w:val="00AD74B3"/>
    <w:rsid w:val="00AE02DF"/>
    <w:rsid w:val="00AE0CF2"/>
    <w:rsid w:val="00AE2383"/>
    <w:rsid w:val="00AF10BA"/>
    <w:rsid w:val="00AF4654"/>
    <w:rsid w:val="00AF605A"/>
    <w:rsid w:val="00AF6867"/>
    <w:rsid w:val="00AF73C8"/>
    <w:rsid w:val="00B03189"/>
    <w:rsid w:val="00B0353C"/>
    <w:rsid w:val="00B0610D"/>
    <w:rsid w:val="00B07DEB"/>
    <w:rsid w:val="00B1266B"/>
    <w:rsid w:val="00B13F37"/>
    <w:rsid w:val="00B16321"/>
    <w:rsid w:val="00B20670"/>
    <w:rsid w:val="00B20C20"/>
    <w:rsid w:val="00B219B5"/>
    <w:rsid w:val="00B21C5E"/>
    <w:rsid w:val="00B2283B"/>
    <w:rsid w:val="00B25A08"/>
    <w:rsid w:val="00B2601A"/>
    <w:rsid w:val="00B26C27"/>
    <w:rsid w:val="00B2749B"/>
    <w:rsid w:val="00B2758A"/>
    <w:rsid w:val="00B303C3"/>
    <w:rsid w:val="00B33744"/>
    <w:rsid w:val="00B341AF"/>
    <w:rsid w:val="00B36E59"/>
    <w:rsid w:val="00B40BE3"/>
    <w:rsid w:val="00B413AD"/>
    <w:rsid w:val="00B520D4"/>
    <w:rsid w:val="00B5293E"/>
    <w:rsid w:val="00B5743C"/>
    <w:rsid w:val="00B613F4"/>
    <w:rsid w:val="00B6237F"/>
    <w:rsid w:val="00B62A50"/>
    <w:rsid w:val="00B62E1A"/>
    <w:rsid w:val="00B642B5"/>
    <w:rsid w:val="00B65557"/>
    <w:rsid w:val="00B65F90"/>
    <w:rsid w:val="00B65FC5"/>
    <w:rsid w:val="00B670C3"/>
    <w:rsid w:val="00B679E3"/>
    <w:rsid w:val="00B72B96"/>
    <w:rsid w:val="00B733A7"/>
    <w:rsid w:val="00B744F1"/>
    <w:rsid w:val="00B74B22"/>
    <w:rsid w:val="00B77CDA"/>
    <w:rsid w:val="00B81AD8"/>
    <w:rsid w:val="00B82022"/>
    <w:rsid w:val="00B83A07"/>
    <w:rsid w:val="00B83C5F"/>
    <w:rsid w:val="00B84454"/>
    <w:rsid w:val="00B84E8D"/>
    <w:rsid w:val="00B8527D"/>
    <w:rsid w:val="00B862A0"/>
    <w:rsid w:val="00B90D7D"/>
    <w:rsid w:val="00B9143D"/>
    <w:rsid w:val="00B92B94"/>
    <w:rsid w:val="00B94740"/>
    <w:rsid w:val="00B97715"/>
    <w:rsid w:val="00BA09B3"/>
    <w:rsid w:val="00BA0FEE"/>
    <w:rsid w:val="00BA5DFC"/>
    <w:rsid w:val="00BB2668"/>
    <w:rsid w:val="00BB59B2"/>
    <w:rsid w:val="00BB5E4A"/>
    <w:rsid w:val="00BB6736"/>
    <w:rsid w:val="00BB684C"/>
    <w:rsid w:val="00BB72F3"/>
    <w:rsid w:val="00BB73A7"/>
    <w:rsid w:val="00BC0743"/>
    <w:rsid w:val="00BC2788"/>
    <w:rsid w:val="00BC36A1"/>
    <w:rsid w:val="00BC3951"/>
    <w:rsid w:val="00BC395E"/>
    <w:rsid w:val="00BC7FB7"/>
    <w:rsid w:val="00BD1F9E"/>
    <w:rsid w:val="00BD4E99"/>
    <w:rsid w:val="00BD5109"/>
    <w:rsid w:val="00BD56C8"/>
    <w:rsid w:val="00BD5A7C"/>
    <w:rsid w:val="00BD5EA3"/>
    <w:rsid w:val="00BD6FCE"/>
    <w:rsid w:val="00BD7D11"/>
    <w:rsid w:val="00BD7E4E"/>
    <w:rsid w:val="00BE0154"/>
    <w:rsid w:val="00BE2814"/>
    <w:rsid w:val="00BE352B"/>
    <w:rsid w:val="00BE77DE"/>
    <w:rsid w:val="00BE7D05"/>
    <w:rsid w:val="00BF6F7F"/>
    <w:rsid w:val="00C0091E"/>
    <w:rsid w:val="00C01154"/>
    <w:rsid w:val="00C01ECD"/>
    <w:rsid w:val="00C02765"/>
    <w:rsid w:val="00C05EA2"/>
    <w:rsid w:val="00C12787"/>
    <w:rsid w:val="00C15BD1"/>
    <w:rsid w:val="00C175F8"/>
    <w:rsid w:val="00C20F5D"/>
    <w:rsid w:val="00C21F0B"/>
    <w:rsid w:val="00C23993"/>
    <w:rsid w:val="00C23C4D"/>
    <w:rsid w:val="00C252DB"/>
    <w:rsid w:val="00C255E2"/>
    <w:rsid w:val="00C26134"/>
    <w:rsid w:val="00C262FD"/>
    <w:rsid w:val="00C303C3"/>
    <w:rsid w:val="00C3182D"/>
    <w:rsid w:val="00C33577"/>
    <w:rsid w:val="00C341A8"/>
    <w:rsid w:val="00C34398"/>
    <w:rsid w:val="00C400BB"/>
    <w:rsid w:val="00C429DC"/>
    <w:rsid w:val="00C436BB"/>
    <w:rsid w:val="00C44E2C"/>
    <w:rsid w:val="00C45DFD"/>
    <w:rsid w:val="00C479E1"/>
    <w:rsid w:val="00C47B62"/>
    <w:rsid w:val="00C52408"/>
    <w:rsid w:val="00C5585C"/>
    <w:rsid w:val="00C56808"/>
    <w:rsid w:val="00C56B4E"/>
    <w:rsid w:val="00C56C76"/>
    <w:rsid w:val="00C60A28"/>
    <w:rsid w:val="00C6111E"/>
    <w:rsid w:val="00C61C73"/>
    <w:rsid w:val="00C6285F"/>
    <w:rsid w:val="00C62C15"/>
    <w:rsid w:val="00C64961"/>
    <w:rsid w:val="00C72D6F"/>
    <w:rsid w:val="00C75C45"/>
    <w:rsid w:val="00C8163E"/>
    <w:rsid w:val="00C81EDB"/>
    <w:rsid w:val="00C8768A"/>
    <w:rsid w:val="00C92812"/>
    <w:rsid w:val="00C95218"/>
    <w:rsid w:val="00CA1565"/>
    <w:rsid w:val="00CA5EF8"/>
    <w:rsid w:val="00CA62F7"/>
    <w:rsid w:val="00CB2FD8"/>
    <w:rsid w:val="00CB3963"/>
    <w:rsid w:val="00CB3A54"/>
    <w:rsid w:val="00CB3DE4"/>
    <w:rsid w:val="00CB4B41"/>
    <w:rsid w:val="00CC107A"/>
    <w:rsid w:val="00CC2D74"/>
    <w:rsid w:val="00CC35FB"/>
    <w:rsid w:val="00CC61A9"/>
    <w:rsid w:val="00CC6A28"/>
    <w:rsid w:val="00CC72B3"/>
    <w:rsid w:val="00CD4289"/>
    <w:rsid w:val="00CD45EB"/>
    <w:rsid w:val="00CD49B6"/>
    <w:rsid w:val="00CD7606"/>
    <w:rsid w:val="00CE051F"/>
    <w:rsid w:val="00CE1C3A"/>
    <w:rsid w:val="00CE3A5F"/>
    <w:rsid w:val="00D00638"/>
    <w:rsid w:val="00D0360B"/>
    <w:rsid w:val="00D04135"/>
    <w:rsid w:val="00D0462E"/>
    <w:rsid w:val="00D04DB2"/>
    <w:rsid w:val="00D05B84"/>
    <w:rsid w:val="00D067E0"/>
    <w:rsid w:val="00D13D03"/>
    <w:rsid w:val="00D15D4D"/>
    <w:rsid w:val="00D170FB"/>
    <w:rsid w:val="00D17BBC"/>
    <w:rsid w:val="00D202DC"/>
    <w:rsid w:val="00D214A4"/>
    <w:rsid w:val="00D2476A"/>
    <w:rsid w:val="00D25934"/>
    <w:rsid w:val="00D2601C"/>
    <w:rsid w:val="00D2775F"/>
    <w:rsid w:val="00D30012"/>
    <w:rsid w:val="00D32145"/>
    <w:rsid w:val="00D354A3"/>
    <w:rsid w:val="00D40F8F"/>
    <w:rsid w:val="00D41425"/>
    <w:rsid w:val="00D41AE9"/>
    <w:rsid w:val="00D43E4C"/>
    <w:rsid w:val="00D4529B"/>
    <w:rsid w:val="00D46F2A"/>
    <w:rsid w:val="00D47008"/>
    <w:rsid w:val="00D47B50"/>
    <w:rsid w:val="00D54500"/>
    <w:rsid w:val="00D65792"/>
    <w:rsid w:val="00D7022A"/>
    <w:rsid w:val="00D70888"/>
    <w:rsid w:val="00D71011"/>
    <w:rsid w:val="00D71D70"/>
    <w:rsid w:val="00D7274E"/>
    <w:rsid w:val="00D7316E"/>
    <w:rsid w:val="00D73CDA"/>
    <w:rsid w:val="00D775D2"/>
    <w:rsid w:val="00D81B67"/>
    <w:rsid w:val="00D85F53"/>
    <w:rsid w:val="00D9289B"/>
    <w:rsid w:val="00D93C9F"/>
    <w:rsid w:val="00D94D0A"/>
    <w:rsid w:val="00D94FB0"/>
    <w:rsid w:val="00D96794"/>
    <w:rsid w:val="00DA0A57"/>
    <w:rsid w:val="00DA6934"/>
    <w:rsid w:val="00DA72A7"/>
    <w:rsid w:val="00DA7378"/>
    <w:rsid w:val="00DB1BFC"/>
    <w:rsid w:val="00DB2CEF"/>
    <w:rsid w:val="00DB60CD"/>
    <w:rsid w:val="00DB782A"/>
    <w:rsid w:val="00DC06CF"/>
    <w:rsid w:val="00DC37C7"/>
    <w:rsid w:val="00DC3E91"/>
    <w:rsid w:val="00DC478D"/>
    <w:rsid w:val="00DC49AE"/>
    <w:rsid w:val="00DC4AEC"/>
    <w:rsid w:val="00DC6689"/>
    <w:rsid w:val="00DD3719"/>
    <w:rsid w:val="00DD3AC7"/>
    <w:rsid w:val="00DD3C7D"/>
    <w:rsid w:val="00DD430B"/>
    <w:rsid w:val="00DD46E1"/>
    <w:rsid w:val="00DD6475"/>
    <w:rsid w:val="00DD73D7"/>
    <w:rsid w:val="00DE0FA4"/>
    <w:rsid w:val="00DE1207"/>
    <w:rsid w:val="00DE38B8"/>
    <w:rsid w:val="00DE5EF6"/>
    <w:rsid w:val="00DE697E"/>
    <w:rsid w:val="00DE6DA2"/>
    <w:rsid w:val="00DF6840"/>
    <w:rsid w:val="00E073CF"/>
    <w:rsid w:val="00E107ED"/>
    <w:rsid w:val="00E10C6C"/>
    <w:rsid w:val="00E11298"/>
    <w:rsid w:val="00E125F9"/>
    <w:rsid w:val="00E1394D"/>
    <w:rsid w:val="00E13ED3"/>
    <w:rsid w:val="00E15927"/>
    <w:rsid w:val="00E15DA5"/>
    <w:rsid w:val="00E16DBB"/>
    <w:rsid w:val="00E17F81"/>
    <w:rsid w:val="00E256A1"/>
    <w:rsid w:val="00E263A8"/>
    <w:rsid w:val="00E30ABA"/>
    <w:rsid w:val="00E31882"/>
    <w:rsid w:val="00E32D61"/>
    <w:rsid w:val="00E34E28"/>
    <w:rsid w:val="00E37D25"/>
    <w:rsid w:val="00E37EE2"/>
    <w:rsid w:val="00E41BF8"/>
    <w:rsid w:val="00E42ED7"/>
    <w:rsid w:val="00E4342A"/>
    <w:rsid w:val="00E43CBD"/>
    <w:rsid w:val="00E44D88"/>
    <w:rsid w:val="00E45870"/>
    <w:rsid w:val="00E46DE3"/>
    <w:rsid w:val="00E46F22"/>
    <w:rsid w:val="00E52C12"/>
    <w:rsid w:val="00E539B2"/>
    <w:rsid w:val="00E54632"/>
    <w:rsid w:val="00E56DAF"/>
    <w:rsid w:val="00E62404"/>
    <w:rsid w:val="00E634FE"/>
    <w:rsid w:val="00E64D47"/>
    <w:rsid w:val="00E65496"/>
    <w:rsid w:val="00E66482"/>
    <w:rsid w:val="00E6673D"/>
    <w:rsid w:val="00E6685B"/>
    <w:rsid w:val="00E70A8E"/>
    <w:rsid w:val="00E73B53"/>
    <w:rsid w:val="00E74CE4"/>
    <w:rsid w:val="00E7589C"/>
    <w:rsid w:val="00E75B82"/>
    <w:rsid w:val="00E77369"/>
    <w:rsid w:val="00E8091D"/>
    <w:rsid w:val="00E81CC5"/>
    <w:rsid w:val="00E83854"/>
    <w:rsid w:val="00E8451B"/>
    <w:rsid w:val="00E85BE2"/>
    <w:rsid w:val="00E861C5"/>
    <w:rsid w:val="00E878B2"/>
    <w:rsid w:val="00EA0ACA"/>
    <w:rsid w:val="00EA2C79"/>
    <w:rsid w:val="00EA4B91"/>
    <w:rsid w:val="00EA4F49"/>
    <w:rsid w:val="00EA6C16"/>
    <w:rsid w:val="00EA75FE"/>
    <w:rsid w:val="00EB0253"/>
    <w:rsid w:val="00EB0BDF"/>
    <w:rsid w:val="00EB13E1"/>
    <w:rsid w:val="00EB1984"/>
    <w:rsid w:val="00EB27DE"/>
    <w:rsid w:val="00EB4A8C"/>
    <w:rsid w:val="00EB7FAD"/>
    <w:rsid w:val="00EC103F"/>
    <w:rsid w:val="00EC4B0A"/>
    <w:rsid w:val="00ED195A"/>
    <w:rsid w:val="00ED264D"/>
    <w:rsid w:val="00ED3234"/>
    <w:rsid w:val="00ED5EC6"/>
    <w:rsid w:val="00EE0C52"/>
    <w:rsid w:val="00EE0E1F"/>
    <w:rsid w:val="00EE6A35"/>
    <w:rsid w:val="00EE6B24"/>
    <w:rsid w:val="00EF0CF5"/>
    <w:rsid w:val="00EF1A00"/>
    <w:rsid w:val="00EF1EE7"/>
    <w:rsid w:val="00EF3099"/>
    <w:rsid w:val="00F01221"/>
    <w:rsid w:val="00F01470"/>
    <w:rsid w:val="00F03D6C"/>
    <w:rsid w:val="00F07C51"/>
    <w:rsid w:val="00F11DF0"/>
    <w:rsid w:val="00F11EBE"/>
    <w:rsid w:val="00F12B92"/>
    <w:rsid w:val="00F13C1A"/>
    <w:rsid w:val="00F15523"/>
    <w:rsid w:val="00F15CC1"/>
    <w:rsid w:val="00F15FE4"/>
    <w:rsid w:val="00F1641B"/>
    <w:rsid w:val="00F200EF"/>
    <w:rsid w:val="00F20CCC"/>
    <w:rsid w:val="00F20F70"/>
    <w:rsid w:val="00F249BA"/>
    <w:rsid w:val="00F34FF4"/>
    <w:rsid w:val="00F3736A"/>
    <w:rsid w:val="00F3745B"/>
    <w:rsid w:val="00F405E5"/>
    <w:rsid w:val="00F41212"/>
    <w:rsid w:val="00F43541"/>
    <w:rsid w:val="00F4659E"/>
    <w:rsid w:val="00F518EA"/>
    <w:rsid w:val="00F51A2F"/>
    <w:rsid w:val="00F53F9F"/>
    <w:rsid w:val="00F5484E"/>
    <w:rsid w:val="00F54910"/>
    <w:rsid w:val="00F5500C"/>
    <w:rsid w:val="00F617EF"/>
    <w:rsid w:val="00F64306"/>
    <w:rsid w:val="00F6596D"/>
    <w:rsid w:val="00F65BC2"/>
    <w:rsid w:val="00F65DCF"/>
    <w:rsid w:val="00F6668D"/>
    <w:rsid w:val="00F66A8D"/>
    <w:rsid w:val="00F67D76"/>
    <w:rsid w:val="00F72996"/>
    <w:rsid w:val="00F80FF9"/>
    <w:rsid w:val="00F825D8"/>
    <w:rsid w:val="00F8261C"/>
    <w:rsid w:val="00F83C91"/>
    <w:rsid w:val="00F84E07"/>
    <w:rsid w:val="00F852DC"/>
    <w:rsid w:val="00F91462"/>
    <w:rsid w:val="00F94733"/>
    <w:rsid w:val="00F978A0"/>
    <w:rsid w:val="00FA1A18"/>
    <w:rsid w:val="00FA3F41"/>
    <w:rsid w:val="00FA5520"/>
    <w:rsid w:val="00FB1F79"/>
    <w:rsid w:val="00FB2251"/>
    <w:rsid w:val="00FB2FB4"/>
    <w:rsid w:val="00FB557F"/>
    <w:rsid w:val="00FB6223"/>
    <w:rsid w:val="00FC25CA"/>
    <w:rsid w:val="00FC415E"/>
    <w:rsid w:val="00FC612A"/>
    <w:rsid w:val="00FC684D"/>
    <w:rsid w:val="00FC6BF3"/>
    <w:rsid w:val="00FD1D70"/>
    <w:rsid w:val="00FD3EBE"/>
    <w:rsid w:val="00FD4BE3"/>
    <w:rsid w:val="00FD5132"/>
    <w:rsid w:val="00FD64E1"/>
    <w:rsid w:val="00FE1406"/>
    <w:rsid w:val="00FE1E36"/>
    <w:rsid w:val="00FE2546"/>
    <w:rsid w:val="00FE4012"/>
    <w:rsid w:val="00FE56DA"/>
    <w:rsid w:val="00FE57DB"/>
    <w:rsid w:val="00FE5FCB"/>
    <w:rsid w:val="00FE7AA5"/>
    <w:rsid w:val="00FF290E"/>
    <w:rsid w:val="00FF47FC"/>
    <w:rsid w:val="00FF549C"/>
    <w:rsid w:val="00FF5A0F"/>
    <w:rsid w:val="00FF6E94"/>
    <w:rsid w:val="00FF6EFC"/>
    <w:rsid w:val="00FF7F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8C10A"/>
  <w15:chartTrackingRefBased/>
  <w15:docId w15:val="{93AE389A-648D-4105-B637-971BDBFF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B1"/>
    <w:rPr>
      <w:sz w:val="24"/>
    </w:rPr>
  </w:style>
  <w:style w:type="paragraph" w:styleId="Heading1">
    <w:name w:val="heading 1"/>
    <w:basedOn w:val="Normal"/>
    <w:next w:val="Normal"/>
    <w:link w:val="Heading1Char"/>
    <w:autoRedefine/>
    <w:uiPriority w:val="9"/>
    <w:qFormat/>
    <w:rsid w:val="007602A1"/>
    <w:pPr>
      <w:keepNext/>
      <w:keepLines/>
      <w:spacing w:before="240" w:after="0"/>
      <w:outlineLvl w:val="0"/>
    </w:pPr>
    <w:rPr>
      <w:rFonts w:ascii="Bahnschrift" w:eastAsiaTheme="majorEastAsia" w:hAnsi="Bahnschrift" w:cstheme="majorBidi"/>
      <w:color w:val="6F92D2" w:themeColor="accent1" w:themeTint="99"/>
      <w:sz w:val="32"/>
      <w:szCs w:val="32"/>
    </w:rPr>
  </w:style>
  <w:style w:type="paragraph" w:styleId="Heading2">
    <w:name w:val="heading 2"/>
    <w:basedOn w:val="Normal"/>
    <w:next w:val="Normal"/>
    <w:link w:val="Heading2Char"/>
    <w:autoRedefine/>
    <w:uiPriority w:val="9"/>
    <w:unhideWhenUsed/>
    <w:qFormat/>
    <w:rsid w:val="00B1266B"/>
    <w:pPr>
      <w:keepNext/>
      <w:keepLines/>
      <w:spacing w:before="40" w:after="0"/>
      <w:outlineLvl w:val="1"/>
    </w:pPr>
    <w:rPr>
      <w:rFonts w:ascii="Bahnschrift" w:hAnsi="Bahnschrift"/>
      <w:color w:val="767171" w:themeColor="background2" w:themeShade="80"/>
    </w:rPr>
  </w:style>
  <w:style w:type="paragraph" w:styleId="Heading3">
    <w:name w:val="heading 3"/>
    <w:basedOn w:val="Normal"/>
    <w:next w:val="Normal"/>
    <w:link w:val="Heading3Char"/>
    <w:uiPriority w:val="9"/>
    <w:unhideWhenUsed/>
    <w:qFormat/>
    <w:rsid w:val="00DD73D7"/>
    <w:pPr>
      <w:keepNext/>
      <w:keepLines/>
      <w:spacing w:before="40" w:after="0"/>
      <w:outlineLvl w:val="2"/>
    </w:pPr>
    <w:rPr>
      <w:rFonts w:asciiTheme="majorHAnsi" w:eastAsiaTheme="majorEastAsia" w:hAnsiTheme="majorHAnsi" w:cstheme="majorBidi"/>
      <w:b/>
      <w:color w:val="8496B0" w:themeColor="text2" w:themeTint="99"/>
      <w:szCs w:val="24"/>
    </w:rPr>
  </w:style>
  <w:style w:type="paragraph" w:styleId="Heading4">
    <w:name w:val="heading 4"/>
    <w:basedOn w:val="Normal"/>
    <w:next w:val="Normal"/>
    <w:link w:val="Heading4Char"/>
    <w:uiPriority w:val="9"/>
    <w:unhideWhenUsed/>
    <w:qFormat/>
    <w:rsid w:val="00A16DDD"/>
    <w:pPr>
      <w:keepNext/>
      <w:keepLines/>
      <w:spacing w:before="40" w:after="0"/>
      <w:outlineLvl w:val="3"/>
    </w:pPr>
    <w:rPr>
      <w:rFonts w:asciiTheme="majorHAnsi" w:eastAsiaTheme="majorEastAsia" w:hAnsiTheme="majorHAnsi" w:cstheme="majorBidi"/>
      <w:i/>
      <w:iCs/>
      <w:color w:val="595959" w:themeColor="text1" w:themeTint="A6"/>
    </w:rPr>
  </w:style>
  <w:style w:type="paragraph" w:styleId="Heading5">
    <w:name w:val="heading 5"/>
    <w:basedOn w:val="Normal"/>
    <w:next w:val="Normal"/>
    <w:link w:val="Heading5Char"/>
    <w:autoRedefine/>
    <w:uiPriority w:val="9"/>
    <w:semiHidden/>
    <w:unhideWhenUsed/>
    <w:qFormat/>
    <w:rsid w:val="00522FB6"/>
    <w:pPr>
      <w:keepNext/>
      <w:keepLines/>
      <w:spacing w:before="40" w:after="0"/>
      <w:outlineLvl w:val="4"/>
    </w:pPr>
    <w:rPr>
      <w:rFonts w:asciiTheme="majorHAnsi" w:eastAsiaTheme="majorEastAsia" w:hAnsiTheme="majorHAnsi" w:cstheme="majorBidi"/>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29B1"/>
    <w:pPr>
      <w:spacing w:after="0" w:line="240" w:lineRule="auto"/>
    </w:pPr>
    <w:rPr>
      <w:sz w:val="24"/>
    </w:rPr>
  </w:style>
  <w:style w:type="character" w:customStyle="1" w:styleId="Heading1Char">
    <w:name w:val="Heading 1 Char"/>
    <w:basedOn w:val="DefaultParagraphFont"/>
    <w:link w:val="Heading1"/>
    <w:uiPriority w:val="9"/>
    <w:rsid w:val="007602A1"/>
    <w:rPr>
      <w:rFonts w:ascii="Bahnschrift" w:eastAsiaTheme="majorEastAsia" w:hAnsi="Bahnschrift" w:cstheme="majorBidi"/>
      <w:color w:val="6F92D2" w:themeColor="accent1" w:themeTint="99"/>
      <w:sz w:val="32"/>
      <w:szCs w:val="32"/>
    </w:rPr>
  </w:style>
  <w:style w:type="character" w:customStyle="1" w:styleId="Heading2Char">
    <w:name w:val="Heading 2 Char"/>
    <w:basedOn w:val="DefaultParagraphFont"/>
    <w:link w:val="Heading2"/>
    <w:uiPriority w:val="9"/>
    <w:rsid w:val="00B1266B"/>
    <w:rPr>
      <w:rFonts w:ascii="Bahnschrift" w:hAnsi="Bahnschrift"/>
      <w:color w:val="767171" w:themeColor="background2" w:themeShade="80"/>
      <w:sz w:val="24"/>
    </w:rPr>
  </w:style>
  <w:style w:type="paragraph" w:styleId="Title">
    <w:name w:val="Title"/>
    <w:basedOn w:val="Normal"/>
    <w:next w:val="Normal"/>
    <w:link w:val="TitleChar"/>
    <w:autoRedefine/>
    <w:uiPriority w:val="10"/>
    <w:qFormat/>
    <w:rsid w:val="00522FB6"/>
    <w:pPr>
      <w:spacing w:after="0" w:line="240" w:lineRule="auto"/>
      <w:contextualSpacing/>
    </w:pPr>
    <w:rPr>
      <w:rFonts w:ascii="Bahnschrift" w:eastAsiaTheme="majorEastAsia" w:hAnsi="Bahnschrift" w:cstheme="majorBidi"/>
      <w:color w:val="7F7F7F" w:themeColor="accent4" w:themeTint="80"/>
      <w:spacing w:val="-10"/>
      <w:kern w:val="28"/>
      <w:sz w:val="64"/>
      <w:szCs w:val="56"/>
    </w:rPr>
  </w:style>
  <w:style w:type="character" w:customStyle="1" w:styleId="TitleChar">
    <w:name w:val="Title Char"/>
    <w:basedOn w:val="DefaultParagraphFont"/>
    <w:link w:val="Title"/>
    <w:uiPriority w:val="10"/>
    <w:rsid w:val="00522FB6"/>
    <w:rPr>
      <w:rFonts w:ascii="Bahnschrift" w:eastAsiaTheme="majorEastAsia" w:hAnsi="Bahnschrift" w:cstheme="majorBidi"/>
      <w:color w:val="7F7F7F" w:themeColor="accent4" w:themeTint="80"/>
      <w:spacing w:val="-10"/>
      <w:kern w:val="28"/>
      <w:sz w:val="64"/>
      <w:szCs w:val="56"/>
    </w:rPr>
  </w:style>
  <w:style w:type="character" w:styleId="IntenseEmphasis">
    <w:name w:val="Intense Emphasis"/>
    <w:basedOn w:val="DefaultParagraphFont"/>
    <w:uiPriority w:val="21"/>
    <w:qFormat/>
    <w:rsid w:val="00115A9A"/>
    <w:rPr>
      <w:i/>
      <w:iCs/>
      <w:color w:val="7F7F7F" w:themeColor="accent4" w:themeTint="80"/>
    </w:rPr>
  </w:style>
  <w:style w:type="paragraph" w:styleId="IntenseQuote">
    <w:name w:val="Intense Quote"/>
    <w:basedOn w:val="Normal"/>
    <w:next w:val="Normal"/>
    <w:link w:val="IntenseQuoteChar"/>
    <w:uiPriority w:val="30"/>
    <w:qFormat/>
    <w:rsid w:val="00522FB6"/>
    <w:pPr>
      <w:pBdr>
        <w:top w:val="single" w:sz="4" w:space="10" w:color="2F5496" w:themeColor="accent1"/>
        <w:bottom w:val="single" w:sz="4" w:space="10" w:color="2F5496" w:themeColor="accent1"/>
      </w:pBdr>
      <w:spacing w:before="360" w:after="360" w:line="360" w:lineRule="auto"/>
      <w:ind w:left="864" w:right="864"/>
      <w:jc w:val="center"/>
    </w:pPr>
    <w:rPr>
      <w:i/>
      <w:iCs/>
      <w:color w:val="7F7F7F" w:themeColor="accent4" w:themeTint="80"/>
    </w:rPr>
  </w:style>
  <w:style w:type="character" w:customStyle="1" w:styleId="IntenseQuoteChar">
    <w:name w:val="Intense Quote Char"/>
    <w:basedOn w:val="DefaultParagraphFont"/>
    <w:link w:val="IntenseQuote"/>
    <w:uiPriority w:val="30"/>
    <w:rsid w:val="00522FB6"/>
    <w:rPr>
      <w:i/>
      <w:iCs/>
      <w:color w:val="7F7F7F" w:themeColor="accent4" w:themeTint="80"/>
      <w:sz w:val="24"/>
    </w:rPr>
  </w:style>
  <w:style w:type="character" w:styleId="IntenseReference">
    <w:name w:val="Intense Reference"/>
    <w:basedOn w:val="DefaultParagraphFont"/>
    <w:uiPriority w:val="32"/>
    <w:qFormat/>
    <w:rsid w:val="00115A9A"/>
    <w:rPr>
      <w:b/>
      <w:bCs/>
      <w:smallCaps/>
      <w:color w:val="7F7F7F" w:themeColor="accent4" w:themeTint="80"/>
      <w:spacing w:val="5"/>
    </w:rPr>
  </w:style>
  <w:style w:type="character" w:customStyle="1" w:styleId="Heading3Char">
    <w:name w:val="Heading 3 Char"/>
    <w:basedOn w:val="DefaultParagraphFont"/>
    <w:link w:val="Heading3"/>
    <w:uiPriority w:val="9"/>
    <w:rsid w:val="00DD73D7"/>
    <w:rPr>
      <w:rFonts w:asciiTheme="majorHAnsi" w:eastAsiaTheme="majorEastAsia" w:hAnsiTheme="majorHAnsi" w:cstheme="majorBidi"/>
      <w:b/>
      <w:color w:val="8496B0" w:themeColor="text2" w:themeTint="99"/>
      <w:sz w:val="24"/>
      <w:szCs w:val="24"/>
    </w:rPr>
  </w:style>
  <w:style w:type="paragraph" w:styleId="Caption">
    <w:name w:val="caption"/>
    <w:basedOn w:val="Normal"/>
    <w:next w:val="Normal"/>
    <w:uiPriority w:val="35"/>
    <w:unhideWhenUsed/>
    <w:qFormat/>
    <w:rsid w:val="00702DAC"/>
    <w:pPr>
      <w:spacing w:after="200" w:line="240" w:lineRule="auto"/>
    </w:pPr>
    <w:rPr>
      <w:i/>
      <w:iCs/>
      <w:color w:val="595959" w:themeColor="text1" w:themeTint="A6"/>
      <w:szCs w:val="18"/>
    </w:rPr>
  </w:style>
  <w:style w:type="character" w:customStyle="1" w:styleId="Heading4Char">
    <w:name w:val="Heading 4 Char"/>
    <w:basedOn w:val="DefaultParagraphFont"/>
    <w:link w:val="Heading4"/>
    <w:uiPriority w:val="9"/>
    <w:rsid w:val="00A16DDD"/>
    <w:rPr>
      <w:rFonts w:asciiTheme="majorHAnsi" w:eastAsiaTheme="majorEastAsia" w:hAnsiTheme="majorHAnsi" w:cstheme="majorBidi"/>
      <w:i/>
      <w:iCs/>
      <w:color w:val="595959" w:themeColor="text1" w:themeTint="A6"/>
      <w:sz w:val="24"/>
    </w:rPr>
  </w:style>
  <w:style w:type="paragraph" w:styleId="Header">
    <w:name w:val="header"/>
    <w:basedOn w:val="Normal"/>
    <w:link w:val="HeaderChar"/>
    <w:uiPriority w:val="99"/>
    <w:unhideWhenUsed/>
    <w:rsid w:val="007A3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82C"/>
    <w:rPr>
      <w:sz w:val="24"/>
    </w:rPr>
  </w:style>
  <w:style w:type="paragraph" w:styleId="Footer">
    <w:name w:val="footer"/>
    <w:basedOn w:val="Normal"/>
    <w:link w:val="FooterChar"/>
    <w:uiPriority w:val="99"/>
    <w:unhideWhenUsed/>
    <w:rsid w:val="007A3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82C"/>
    <w:rPr>
      <w:sz w:val="24"/>
    </w:rPr>
  </w:style>
  <w:style w:type="table" w:styleId="TableGrid">
    <w:name w:val="Table Grid"/>
    <w:basedOn w:val="TableNormal"/>
    <w:uiPriority w:val="39"/>
    <w:rsid w:val="00F6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84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8451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60C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8975BB"/>
    <w:rPr>
      <w:sz w:val="24"/>
    </w:rPr>
  </w:style>
  <w:style w:type="paragraph" w:styleId="TOCHeading">
    <w:name w:val="TOC Heading"/>
    <w:basedOn w:val="Heading1"/>
    <w:next w:val="Normal"/>
    <w:autoRedefine/>
    <w:uiPriority w:val="39"/>
    <w:unhideWhenUsed/>
    <w:qFormat/>
    <w:rsid w:val="0051508C"/>
    <w:pPr>
      <w:outlineLvl w:val="9"/>
    </w:pPr>
    <w:rPr>
      <w:color w:val="767171" w:themeColor="background2" w:themeShade="80"/>
      <w:lang w:val="en-US"/>
    </w:rPr>
  </w:style>
  <w:style w:type="paragraph" w:styleId="TOC1">
    <w:name w:val="toc 1"/>
    <w:basedOn w:val="Normal"/>
    <w:next w:val="Normal"/>
    <w:autoRedefine/>
    <w:uiPriority w:val="39"/>
    <w:unhideWhenUsed/>
    <w:rsid w:val="00681618"/>
    <w:pPr>
      <w:spacing w:after="100"/>
    </w:pPr>
  </w:style>
  <w:style w:type="paragraph" w:styleId="TOC2">
    <w:name w:val="toc 2"/>
    <w:basedOn w:val="Normal"/>
    <w:next w:val="Normal"/>
    <w:autoRedefine/>
    <w:uiPriority w:val="39"/>
    <w:unhideWhenUsed/>
    <w:rsid w:val="00681618"/>
    <w:pPr>
      <w:spacing w:after="100"/>
      <w:ind w:left="240"/>
    </w:pPr>
  </w:style>
  <w:style w:type="paragraph" w:styleId="TOC3">
    <w:name w:val="toc 3"/>
    <w:basedOn w:val="Normal"/>
    <w:next w:val="Normal"/>
    <w:autoRedefine/>
    <w:uiPriority w:val="39"/>
    <w:unhideWhenUsed/>
    <w:rsid w:val="00681618"/>
    <w:pPr>
      <w:spacing w:after="100"/>
      <w:ind w:left="480"/>
    </w:pPr>
  </w:style>
  <w:style w:type="character" w:styleId="Hyperlink">
    <w:name w:val="Hyperlink"/>
    <w:basedOn w:val="DefaultParagraphFont"/>
    <w:uiPriority w:val="99"/>
    <w:unhideWhenUsed/>
    <w:rsid w:val="00681618"/>
    <w:rPr>
      <w:color w:val="0563C1" w:themeColor="hyperlink"/>
      <w:u w:val="single"/>
    </w:rPr>
  </w:style>
  <w:style w:type="character" w:styleId="PlaceholderText">
    <w:name w:val="Placeholder Text"/>
    <w:basedOn w:val="DefaultParagraphFont"/>
    <w:uiPriority w:val="99"/>
    <w:semiHidden/>
    <w:rsid w:val="00E62404"/>
    <w:rPr>
      <w:color w:val="808080"/>
    </w:rPr>
  </w:style>
  <w:style w:type="character" w:customStyle="1" w:styleId="Heading5Char">
    <w:name w:val="Heading 5 Char"/>
    <w:basedOn w:val="DefaultParagraphFont"/>
    <w:link w:val="Heading5"/>
    <w:uiPriority w:val="9"/>
    <w:semiHidden/>
    <w:rsid w:val="00522FB6"/>
    <w:rPr>
      <w:rFonts w:asciiTheme="majorHAnsi" w:eastAsiaTheme="majorEastAsia" w:hAnsiTheme="majorHAnsi" w:cstheme="majorBidi"/>
      <w:color w:val="767171" w:themeColor="background2" w:themeShade="80"/>
      <w:sz w:val="24"/>
    </w:rPr>
  </w:style>
  <w:style w:type="paragraph" w:styleId="Subtitle">
    <w:name w:val="Subtitle"/>
    <w:basedOn w:val="Normal"/>
    <w:next w:val="Normal"/>
    <w:link w:val="SubtitleChar"/>
    <w:autoRedefine/>
    <w:uiPriority w:val="11"/>
    <w:qFormat/>
    <w:rsid w:val="00522FB6"/>
    <w:pPr>
      <w:numPr>
        <w:ilvl w:val="1"/>
      </w:numPr>
    </w:pPr>
    <w:rPr>
      <w:rFonts w:eastAsiaTheme="minorEastAsia"/>
      <w:color w:val="5A5A5A" w:themeColor="text1" w:themeTint="A5"/>
      <w:spacing w:val="15"/>
      <w:sz w:val="48"/>
    </w:rPr>
  </w:style>
  <w:style w:type="character" w:customStyle="1" w:styleId="SubtitleChar">
    <w:name w:val="Subtitle Char"/>
    <w:basedOn w:val="DefaultParagraphFont"/>
    <w:link w:val="Subtitle"/>
    <w:uiPriority w:val="11"/>
    <w:rsid w:val="00522FB6"/>
    <w:rPr>
      <w:rFonts w:eastAsiaTheme="minorEastAsia"/>
      <w:color w:val="5A5A5A" w:themeColor="text1" w:themeTint="A5"/>
      <w:spacing w:val="15"/>
      <w:sz w:val="48"/>
    </w:rPr>
  </w:style>
  <w:style w:type="paragraph" w:styleId="NormalWeb">
    <w:name w:val="Normal (Web)"/>
    <w:basedOn w:val="Normal"/>
    <w:uiPriority w:val="99"/>
    <w:unhideWhenUsed/>
    <w:rsid w:val="00112E92"/>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uiPriority w:val="22"/>
    <w:qFormat/>
    <w:rsid w:val="00112E92"/>
    <w:rPr>
      <w:b/>
      <w:bCs/>
    </w:rPr>
  </w:style>
  <w:style w:type="paragraph" w:styleId="ListParagraph">
    <w:name w:val="List Paragraph"/>
    <w:basedOn w:val="Normal"/>
    <w:uiPriority w:val="34"/>
    <w:qFormat/>
    <w:rsid w:val="00B21C5E"/>
    <w:pPr>
      <w:ind w:left="720"/>
      <w:contextualSpacing/>
    </w:pPr>
  </w:style>
  <w:style w:type="character" w:styleId="CommentReference">
    <w:name w:val="annotation reference"/>
    <w:basedOn w:val="DefaultParagraphFont"/>
    <w:uiPriority w:val="99"/>
    <w:semiHidden/>
    <w:unhideWhenUsed/>
    <w:rsid w:val="00B21C5E"/>
    <w:rPr>
      <w:sz w:val="16"/>
      <w:szCs w:val="16"/>
    </w:rPr>
  </w:style>
  <w:style w:type="paragraph" w:styleId="CommentText">
    <w:name w:val="annotation text"/>
    <w:basedOn w:val="Normal"/>
    <w:link w:val="CommentTextChar"/>
    <w:uiPriority w:val="99"/>
    <w:unhideWhenUsed/>
    <w:rsid w:val="00B21C5E"/>
    <w:pPr>
      <w:spacing w:line="240" w:lineRule="auto"/>
    </w:pPr>
    <w:rPr>
      <w:sz w:val="20"/>
      <w:szCs w:val="20"/>
    </w:rPr>
  </w:style>
  <w:style w:type="character" w:customStyle="1" w:styleId="CommentTextChar">
    <w:name w:val="Comment Text Char"/>
    <w:basedOn w:val="DefaultParagraphFont"/>
    <w:link w:val="CommentText"/>
    <w:uiPriority w:val="99"/>
    <w:rsid w:val="00B21C5E"/>
    <w:rPr>
      <w:sz w:val="20"/>
      <w:szCs w:val="20"/>
    </w:rPr>
  </w:style>
  <w:style w:type="paragraph" w:styleId="CommentSubject">
    <w:name w:val="annotation subject"/>
    <w:basedOn w:val="CommentText"/>
    <w:next w:val="CommentText"/>
    <w:link w:val="CommentSubjectChar"/>
    <w:uiPriority w:val="99"/>
    <w:semiHidden/>
    <w:unhideWhenUsed/>
    <w:rsid w:val="00B21C5E"/>
    <w:rPr>
      <w:b/>
      <w:bCs/>
    </w:rPr>
  </w:style>
  <w:style w:type="character" w:customStyle="1" w:styleId="CommentSubjectChar">
    <w:name w:val="Comment Subject Char"/>
    <w:basedOn w:val="CommentTextChar"/>
    <w:link w:val="CommentSubject"/>
    <w:uiPriority w:val="99"/>
    <w:semiHidden/>
    <w:rsid w:val="00B21C5E"/>
    <w:rPr>
      <w:b/>
      <w:bCs/>
      <w:sz w:val="20"/>
      <w:szCs w:val="20"/>
    </w:rPr>
  </w:style>
  <w:style w:type="table" w:styleId="PlainTable3">
    <w:name w:val="Plain Table 3"/>
    <w:basedOn w:val="TableNormal"/>
    <w:uiPriority w:val="43"/>
    <w:rsid w:val="009916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991649"/>
    <w:pPr>
      <w:spacing w:after="0" w:line="240" w:lineRule="auto"/>
    </w:pPr>
    <w:tblPr>
      <w:tblStyleRowBandSize w:val="1"/>
      <w:tblStyleColBandSize w:val="1"/>
      <w:tblBorders>
        <w:top w:val="single" w:sz="2" w:space="0" w:color="6F92D2" w:themeColor="accent1" w:themeTint="99"/>
        <w:bottom w:val="single" w:sz="2" w:space="0" w:color="6F92D2" w:themeColor="accent1" w:themeTint="99"/>
        <w:insideH w:val="single" w:sz="2" w:space="0" w:color="6F92D2" w:themeColor="accent1" w:themeTint="99"/>
        <w:insideV w:val="single" w:sz="2" w:space="0" w:color="6F92D2" w:themeColor="accent1" w:themeTint="99"/>
      </w:tblBorders>
    </w:tblPr>
    <w:tblStylePr w:type="firstRow">
      <w:rPr>
        <w:b/>
        <w:bCs/>
      </w:rPr>
      <w:tblPr/>
      <w:tcPr>
        <w:tcBorders>
          <w:top w:val="nil"/>
          <w:bottom w:val="single" w:sz="12" w:space="0" w:color="6F92D2" w:themeColor="accent1" w:themeTint="99"/>
          <w:insideH w:val="nil"/>
          <w:insideV w:val="nil"/>
        </w:tcBorders>
        <w:shd w:val="clear" w:color="auto" w:fill="FFFFFF" w:themeFill="background1"/>
      </w:tcPr>
    </w:tblStylePr>
    <w:tblStylePr w:type="lastRow">
      <w:rPr>
        <w:b/>
        <w:bCs/>
      </w:rPr>
      <w:tblPr/>
      <w:tcPr>
        <w:tcBorders>
          <w:top w:val="double" w:sz="2" w:space="0" w:color="6F92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DAF0" w:themeFill="accent1" w:themeFillTint="33"/>
      </w:tcPr>
    </w:tblStylePr>
    <w:tblStylePr w:type="band1Horz">
      <w:tblPr/>
      <w:tcPr>
        <w:shd w:val="clear" w:color="auto" w:fill="CFDAF0" w:themeFill="accent1" w:themeFillTint="33"/>
      </w:tcPr>
    </w:tblStylePr>
  </w:style>
  <w:style w:type="character" w:styleId="UnresolvedMention">
    <w:name w:val="Unresolved Mention"/>
    <w:basedOn w:val="DefaultParagraphFont"/>
    <w:uiPriority w:val="99"/>
    <w:semiHidden/>
    <w:unhideWhenUsed/>
    <w:rsid w:val="005478EF"/>
    <w:rPr>
      <w:color w:val="605E5C"/>
      <w:shd w:val="clear" w:color="auto" w:fill="E1DFDD"/>
    </w:rPr>
  </w:style>
  <w:style w:type="paragraph" w:styleId="TOC4">
    <w:name w:val="toc 4"/>
    <w:basedOn w:val="Normal"/>
    <w:next w:val="Normal"/>
    <w:autoRedefine/>
    <w:uiPriority w:val="39"/>
    <w:unhideWhenUsed/>
    <w:rsid w:val="00505F1A"/>
    <w:pPr>
      <w:spacing w:after="100"/>
      <w:ind w:left="660"/>
    </w:pPr>
    <w:rPr>
      <w:rFonts w:eastAsiaTheme="minorEastAsia"/>
      <w:sz w:val="22"/>
      <w:lang w:eastAsia="en-AU"/>
    </w:rPr>
  </w:style>
  <w:style w:type="paragraph" w:styleId="TOC5">
    <w:name w:val="toc 5"/>
    <w:basedOn w:val="Normal"/>
    <w:next w:val="Normal"/>
    <w:autoRedefine/>
    <w:uiPriority w:val="39"/>
    <w:unhideWhenUsed/>
    <w:rsid w:val="00505F1A"/>
    <w:pPr>
      <w:spacing w:after="100"/>
      <w:ind w:left="880"/>
    </w:pPr>
    <w:rPr>
      <w:rFonts w:eastAsiaTheme="minorEastAsia"/>
      <w:sz w:val="22"/>
      <w:lang w:eastAsia="en-AU"/>
    </w:rPr>
  </w:style>
  <w:style w:type="paragraph" w:styleId="TOC6">
    <w:name w:val="toc 6"/>
    <w:basedOn w:val="Normal"/>
    <w:next w:val="Normal"/>
    <w:autoRedefine/>
    <w:uiPriority w:val="39"/>
    <w:unhideWhenUsed/>
    <w:rsid w:val="00505F1A"/>
    <w:pPr>
      <w:spacing w:after="100"/>
      <w:ind w:left="1100"/>
    </w:pPr>
    <w:rPr>
      <w:rFonts w:eastAsiaTheme="minorEastAsia"/>
      <w:sz w:val="22"/>
      <w:lang w:eastAsia="en-AU"/>
    </w:rPr>
  </w:style>
  <w:style w:type="paragraph" w:styleId="TOC7">
    <w:name w:val="toc 7"/>
    <w:basedOn w:val="Normal"/>
    <w:next w:val="Normal"/>
    <w:autoRedefine/>
    <w:uiPriority w:val="39"/>
    <w:unhideWhenUsed/>
    <w:rsid w:val="00505F1A"/>
    <w:pPr>
      <w:spacing w:after="100"/>
      <w:ind w:left="1320"/>
    </w:pPr>
    <w:rPr>
      <w:rFonts w:eastAsiaTheme="minorEastAsia"/>
      <w:sz w:val="22"/>
      <w:lang w:eastAsia="en-AU"/>
    </w:rPr>
  </w:style>
  <w:style w:type="paragraph" w:styleId="TOC8">
    <w:name w:val="toc 8"/>
    <w:basedOn w:val="Normal"/>
    <w:next w:val="Normal"/>
    <w:autoRedefine/>
    <w:uiPriority w:val="39"/>
    <w:unhideWhenUsed/>
    <w:rsid w:val="00505F1A"/>
    <w:pPr>
      <w:spacing w:after="100"/>
      <w:ind w:left="1540"/>
    </w:pPr>
    <w:rPr>
      <w:rFonts w:eastAsiaTheme="minorEastAsia"/>
      <w:sz w:val="22"/>
      <w:lang w:eastAsia="en-AU"/>
    </w:rPr>
  </w:style>
  <w:style w:type="paragraph" w:styleId="TOC9">
    <w:name w:val="toc 9"/>
    <w:basedOn w:val="Normal"/>
    <w:next w:val="Normal"/>
    <w:autoRedefine/>
    <w:uiPriority w:val="39"/>
    <w:unhideWhenUsed/>
    <w:rsid w:val="00505F1A"/>
    <w:pPr>
      <w:spacing w:after="100"/>
      <w:ind w:left="1760"/>
    </w:pPr>
    <w:rPr>
      <w:rFonts w:eastAsiaTheme="minorEastAsia"/>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4481">
      <w:bodyDiv w:val="1"/>
      <w:marLeft w:val="0"/>
      <w:marRight w:val="0"/>
      <w:marTop w:val="0"/>
      <w:marBottom w:val="0"/>
      <w:divBdr>
        <w:top w:val="none" w:sz="0" w:space="0" w:color="auto"/>
        <w:left w:val="none" w:sz="0" w:space="0" w:color="auto"/>
        <w:bottom w:val="none" w:sz="0" w:space="0" w:color="auto"/>
        <w:right w:val="none" w:sz="0" w:space="0" w:color="auto"/>
      </w:divBdr>
    </w:div>
    <w:div w:id="16937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image" Target="media/image120.png"/><Relationship Id="rId21" Type="http://schemas.openxmlformats.org/officeDocument/2006/relationships/image" Target="media/image9.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en.wikipedia.org/wiki/Technical_deb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png"/><Relationship Id="rId36" Type="http://schemas.microsoft.com/office/2011/relationships/people" Target="people.xml"/><Relationship Id="rId10" Type="http://schemas.openxmlformats.org/officeDocument/2006/relationships/image" Target="media/image2.png"/><Relationship Id="rId19" Type="http://schemas.microsoft.com/office/2018/08/relationships/commentsExtensible" Target="commentsExtensible.xml"/><Relationship Id="rId31" Type="http://schemas.openxmlformats.org/officeDocument/2006/relationships/hyperlink" Target="https://steamcommunity.com/mark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0.png"/><Relationship Id="rId30" Type="http://schemas.openxmlformats.org/officeDocument/2006/relationships/hyperlink" Target="https://mariadb.com/resources/blog/why-should-you-migrate-from-mysql-to-mariadb/" TargetMode="External"/><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lya\Documents\Custom%20Office%20Templates\ReportTemplateNoExecSummary.dotx" TargetMode="External"/></Relationships>
</file>

<file path=word/theme/theme1.xml><?xml version="1.0" encoding="utf-8"?>
<a:theme xmlns:a="http://schemas.openxmlformats.org/drawingml/2006/main" name="Office Theme">
  <a:themeElements>
    <a:clrScheme name="DBX Coding">
      <a:dk1>
        <a:srgbClr val="000000"/>
      </a:dk1>
      <a:lt1>
        <a:sysClr val="window" lastClr="FFFFFF"/>
      </a:lt1>
      <a:dk2>
        <a:srgbClr val="44546A"/>
      </a:dk2>
      <a:lt2>
        <a:srgbClr val="E7E6E6"/>
      </a:lt2>
      <a:accent1>
        <a:srgbClr val="2F5496"/>
      </a:accent1>
      <a:accent2>
        <a:srgbClr val="CC3399"/>
      </a:accent2>
      <a:accent3>
        <a:srgbClr val="99CC00"/>
      </a:accent3>
      <a:accent4>
        <a:srgbClr val="000000"/>
      </a:accent4>
      <a:accent5>
        <a:srgbClr val="009999"/>
      </a:accent5>
      <a:accent6>
        <a:srgbClr val="99663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4E405-EBD6-442A-A2C1-88EA93DC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ReportTemplateNoExecSummary</Template>
  <TotalTime>800</TotalTime>
  <Pages>28</Pages>
  <Words>5700</Words>
  <Characters>32495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CAB302</vt:lpstr>
    </vt:vector>
  </TitlesOfParts>
  <Company/>
  <LinksUpToDate>false</LinksUpToDate>
  <CharactersWithSpaces>38119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dc:title>
  <dc:subject>Detailed Design Document</dc:subject>
  <dc:creator>bulya</dc:creator>
  <cp:keywords/>
  <dc:description/>
  <cp:lastModifiedBy>User</cp:lastModifiedBy>
  <cp:revision>741</cp:revision>
  <cp:lastPrinted>2021-05-01T09:18:00Z</cp:lastPrinted>
  <dcterms:created xsi:type="dcterms:W3CDTF">2021-04-23T11:22:00Z</dcterms:created>
  <dcterms:modified xsi:type="dcterms:W3CDTF">2021-06-04T01:21:00Z</dcterms:modified>
</cp:coreProperties>
</file>